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2C" w:rsidRPr="008D4513" w:rsidRDefault="0052202C">
      <w:pPr>
        <w:jc w:val="center"/>
        <w:rPr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  <w:bookmarkStart w:id="0" w:name="_Toc418479672"/>
      <w:bookmarkStart w:id="1" w:name="hp_TitlePage"/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hAnsi="宋体"/>
          <w:color w:val="000000" w:themeColor="text1"/>
        </w:rPr>
      </w:pPr>
    </w:p>
    <w:p w:rsidR="0052202C" w:rsidRPr="008D4513" w:rsidRDefault="0052202C">
      <w:pPr>
        <w:jc w:val="center"/>
        <w:rPr>
          <w:rFonts w:ascii="宋体" w:eastAsia="黑体" w:hAnsi="宋体"/>
          <w:b/>
          <w:bCs/>
          <w:color w:val="000000" w:themeColor="text1"/>
          <w:sz w:val="52"/>
        </w:rPr>
      </w:pPr>
      <w:r w:rsidRPr="008D4513">
        <w:rPr>
          <w:rFonts w:eastAsia="黑体" w:hint="eastAsia"/>
          <w:b/>
          <w:bCs/>
          <w:color w:val="000000" w:themeColor="text1"/>
          <w:sz w:val="52"/>
        </w:rPr>
        <w:t>数据库设计说明书</w:t>
      </w:r>
    </w:p>
    <w:p w:rsidR="0052202C" w:rsidRPr="008D4513" w:rsidRDefault="00601635" w:rsidP="00915B20">
      <w:pPr>
        <w:jc w:val="center"/>
        <w:outlineLvl w:val="0"/>
        <w:rPr>
          <w:rFonts w:ascii="黑体" w:eastAsia="黑体" w:hAnsi="宋体"/>
          <w:b/>
          <w:color w:val="000000" w:themeColor="text1"/>
          <w:sz w:val="52"/>
          <w:szCs w:val="52"/>
        </w:rPr>
      </w:pPr>
      <w:r w:rsidRPr="00601635">
        <w:rPr>
          <w:rFonts w:ascii="黑体" w:eastAsia="黑体" w:hAnsi="黑体" w:hint="eastAsia"/>
          <w:b/>
          <w:color w:val="000000" w:themeColor="text1"/>
          <w:sz w:val="52"/>
          <w:szCs w:val="52"/>
        </w:rPr>
        <w:t>邦健心电医疗平台</w:t>
      </w:r>
      <w:r>
        <w:rPr>
          <w:rFonts w:ascii="黑体" w:eastAsia="黑体" w:hAnsi="宋体" w:hint="eastAsia"/>
          <w:b/>
          <w:color w:val="000000" w:themeColor="text1"/>
          <w:sz w:val="52"/>
          <w:szCs w:val="52"/>
        </w:rPr>
        <w:t>_安心网</w:t>
      </w:r>
      <w:r w:rsidR="003629A2" w:rsidRPr="00601635">
        <w:rPr>
          <w:rFonts w:ascii="黑体" w:eastAsia="黑体" w:hAnsi="黑体" w:hint="eastAsia"/>
          <w:b/>
          <w:color w:val="000000" w:themeColor="text1"/>
          <w:sz w:val="52"/>
          <w:szCs w:val="52"/>
        </w:rPr>
        <w:t>二期</w:t>
      </w:r>
    </w:p>
    <w:p w:rsidR="0052202C" w:rsidRPr="008D4513" w:rsidRDefault="0052202C" w:rsidP="00087F59">
      <w:pPr>
        <w:ind w:firstLine="420"/>
        <w:rPr>
          <w:i/>
          <w:iCs/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367"/>
        <w:gridCol w:w="1474"/>
        <w:gridCol w:w="1972"/>
      </w:tblGrid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pStyle w:val="ad"/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文档版本号：</w:t>
            </w:r>
          </w:p>
        </w:tc>
        <w:tc>
          <w:tcPr>
            <w:tcW w:w="2367" w:type="dxa"/>
            <w:vAlign w:val="center"/>
          </w:tcPr>
          <w:p w:rsidR="0052202C" w:rsidRPr="008D4513" w:rsidRDefault="005B2C3A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1</w:t>
            </w:r>
            <w:r w:rsidR="002B2C02" w:rsidRPr="008D4513">
              <w:rPr>
                <w:rFonts w:ascii="宋体" w:hAnsi="宋体" w:hint="eastAsia"/>
                <w:color w:val="000000" w:themeColor="text1"/>
              </w:rPr>
              <w:t>.0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pStyle w:val="ad"/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文档密级：</w:t>
            </w:r>
          </w:p>
        </w:tc>
        <w:tc>
          <w:tcPr>
            <w:tcW w:w="2367" w:type="dxa"/>
            <w:vAlign w:val="center"/>
          </w:tcPr>
          <w:p w:rsidR="0052202C" w:rsidRPr="008D4513" w:rsidRDefault="00096E4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保密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产品名：</w:t>
            </w:r>
          </w:p>
        </w:tc>
        <w:tc>
          <w:tcPr>
            <w:tcW w:w="2367" w:type="dxa"/>
            <w:vAlign w:val="center"/>
          </w:tcPr>
          <w:p w:rsidR="0052202C" w:rsidRPr="008C00EE" w:rsidRDefault="00601635" w:rsidP="008C00EE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:szCs w:val="21"/>
              </w:rPr>
            </w:pPr>
            <w:r w:rsidRPr="008C00E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邦健心电医疗平台EC</w:t>
            </w:r>
            <w:r w:rsidRPr="008C00EE">
              <w:rPr>
                <w:rFonts w:ascii="宋体" w:hAnsi="宋体" w:hint="eastAsia"/>
                <w:color w:val="000000" w:themeColor="text1"/>
                <w:szCs w:val="21"/>
              </w:rPr>
              <w:t>G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52202C" w:rsidRPr="008C00EE" w:rsidRDefault="0060163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  <w:szCs w:val="21"/>
              </w:rPr>
            </w:pPr>
            <w:r w:rsidRPr="008C00EE">
              <w:rPr>
                <w:rFonts w:ascii="宋体" w:hAnsi="宋体" w:hint="eastAsia"/>
                <w:color w:val="000000" w:themeColor="text1"/>
                <w:szCs w:val="21"/>
              </w:rPr>
              <w:t>安心网</w:t>
            </w:r>
            <w:r w:rsidR="008C00EE" w:rsidRPr="008C00E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二期</w:t>
            </w:r>
          </w:p>
        </w:tc>
      </w:tr>
      <w:tr w:rsidR="0052202C" w:rsidRPr="008D4513">
        <w:trPr>
          <w:trHeight w:val="454"/>
          <w:jc w:val="center"/>
        </w:trPr>
        <w:tc>
          <w:tcPr>
            <w:tcW w:w="1576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编写人：</w:t>
            </w:r>
          </w:p>
        </w:tc>
        <w:tc>
          <w:tcPr>
            <w:tcW w:w="2367" w:type="dxa"/>
            <w:vAlign w:val="center"/>
          </w:tcPr>
          <w:p w:rsidR="0052202C" w:rsidRPr="008D4513" w:rsidRDefault="00601635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彭勇波</w:t>
            </w:r>
            <w:r w:rsidR="00E835C8">
              <w:rPr>
                <w:rFonts w:ascii="宋体" w:hAnsi="宋体" w:hint="eastAsia"/>
                <w:color w:val="000000" w:themeColor="text1"/>
              </w:rPr>
              <w:t>、高保琼</w:t>
            </w:r>
          </w:p>
        </w:tc>
        <w:tc>
          <w:tcPr>
            <w:tcW w:w="1474" w:type="dxa"/>
            <w:vAlign w:val="center"/>
          </w:tcPr>
          <w:p w:rsidR="0052202C" w:rsidRPr="008D4513" w:rsidRDefault="0052202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52202C" w:rsidRPr="008D4513" w:rsidRDefault="007C08E0" w:rsidP="00266819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8D4513">
              <w:rPr>
                <w:rFonts w:ascii="宋体" w:hAnsi="宋体" w:hint="eastAsia"/>
                <w:color w:val="000000" w:themeColor="text1"/>
              </w:rPr>
              <w:t>201</w:t>
            </w:r>
            <w:r w:rsidR="000C1AB2">
              <w:rPr>
                <w:rFonts w:ascii="宋体" w:hAnsi="宋体" w:hint="eastAsia"/>
                <w:color w:val="000000" w:themeColor="text1"/>
              </w:rPr>
              <w:t>6</w:t>
            </w:r>
            <w:r w:rsidR="00745F7C" w:rsidRPr="008D4513">
              <w:rPr>
                <w:rFonts w:ascii="宋体" w:hAnsi="宋体" w:hint="eastAsia"/>
                <w:color w:val="000000" w:themeColor="text1"/>
              </w:rPr>
              <w:t>-</w:t>
            </w:r>
            <w:r w:rsidR="00FD2B3A" w:rsidRPr="008D4513">
              <w:rPr>
                <w:rFonts w:ascii="宋体" w:hAnsi="宋体" w:hint="eastAsia"/>
                <w:color w:val="000000" w:themeColor="text1"/>
              </w:rPr>
              <w:t>0</w:t>
            </w:r>
            <w:r w:rsidR="00266819">
              <w:rPr>
                <w:rFonts w:ascii="宋体" w:hAnsi="宋体" w:hint="eastAsia"/>
                <w:color w:val="000000" w:themeColor="text1"/>
              </w:rPr>
              <w:t>8</w:t>
            </w:r>
            <w:r w:rsidR="00745F7C" w:rsidRPr="008D4513">
              <w:rPr>
                <w:rFonts w:ascii="宋体" w:hAnsi="宋体" w:hint="eastAsia"/>
                <w:color w:val="000000" w:themeColor="text1"/>
              </w:rPr>
              <w:t>-</w:t>
            </w:r>
            <w:r w:rsidR="00266819">
              <w:rPr>
                <w:rFonts w:ascii="宋体" w:hAnsi="宋体" w:hint="eastAsia"/>
                <w:color w:val="000000" w:themeColor="text1"/>
              </w:rPr>
              <w:t>28</w:t>
            </w: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E91B17">
      <w:pPr>
        <w:jc w:val="center"/>
        <w:rPr>
          <w:color w:val="000000" w:themeColor="text1"/>
        </w:rPr>
      </w:pPr>
      <w:r w:rsidRPr="008D4513">
        <w:rPr>
          <w:rFonts w:hint="eastAsia"/>
          <w:noProof/>
          <w:color w:val="000000" w:themeColor="text1"/>
        </w:rPr>
        <w:drawing>
          <wp:inline distT="0" distB="0" distL="0" distR="0">
            <wp:extent cx="1905000" cy="428625"/>
            <wp:effectExtent l="19050" t="0" r="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C" w:rsidRPr="008D4513" w:rsidRDefault="0052202C">
      <w:pPr>
        <w:jc w:val="center"/>
        <w:rPr>
          <w:color w:val="000000" w:themeColor="text1"/>
        </w:rPr>
      </w:pPr>
    </w:p>
    <w:p w:rsidR="0052202C" w:rsidRPr="008D4513" w:rsidRDefault="0052202C">
      <w:pPr>
        <w:rPr>
          <w:rFonts w:ascii="宋体"/>
          <w:color w:val="000000" w:themeColor="text1"/>
        </w:rPr>
      </w:pPr>
    </w:p>
    <w:p w:rsidR="0052202C" w:rsidRPr="008D4513" w:rsidRDefault="0052202C">
      <w:pPr>
        <w:jc w:val="center"/>
        <w:rPr>
          <w:rFonts w:eastAsia="隶书"/>
          <w:b/>
          <w:bCs/>
          <w:color w:val="000000" w:themeColor="text1"/>
          <w:sz w:val="30"/>
        </w:rPr>
      </w:pPr>
      <w:r w:rsidRPr="008D4513">
        <w:rPr>
          <w:rFonts w:eastAsia="隶书" w:hint="eastAsia"/>
          <w:b/>
          <w:bCs/>
          <w:color w:val="000000" w:themeColor="text1"/>
          <w:sz w:val="30"/>
        </w:rPr>
        <w:t>卓望数码技术（深圳）有限公司版权所有</w:t>
      </w:r>
    </w:p>
    <w:p w:rsidR="0052202C" w:rsidRPr="008D4513" w:rsidRDefault="0052202C">
      <w:pPr>
        <w:jc w:val="center"/>
        <w:rPr>
          <w:b/>
          <w:bCs/>
          <w:color w:val="000000" w:themeColor="text1"/>
          <w:sz w:val="24"/>
        </w:rPr>
      </w:pPr>
    </w:p>
    <w:p w:rsidR="0052202C" w:rsidRPr="008D4513" w:rsidRDefault="0052202C">
      <w:pPr>
        <w:jc w:val="center"/>
        <w:rPr>
          <w:b/>
          <w:bCs/>
          <w:color w:val="000000" w:themeColor="text1"/>
          <w:sz w:val="24"/>
        </w:rPr>
      </w:pPr>
    </w:p>
    <w:p w:rsidR="0052202C" w:rsidRPr="008D4513" w:rsidRDefault="0052202C">
      <w:pPr>
        <w:jc w:val="center"/>
        <w:rPr>
          <w:rFonts w:ascii="宋体" w:eastAsia="隶书"/>
          <w:b/>
          <w:bCs/>
          <w:color w:val="000000" w:themeColor="text1"/>
          <w:sz w:val="30"/>
        </w:rPr>
      </w:pPr>
      <w:r w:rsidRPr="008D4513">
        <w:rPr>
          <w:rFonts w:eastAsia="隶书" w:hint="eastAsia"/>
          <w:b/>
          <w:bCs/>
          <w:color w:val="000000" w:themeColor="text1"/>
          <w:sz w:val="30"/>
        </w:rPr>
        <w:t>内部资料注意保密</w:t>
      </w:r>
    </w:p>
    <w:bookmarkEnd w:id="0"/>
    <w:bookmarkEnd w:id="1"/>
    <w:p w:rsidR="0052202C" w:rsidRPr="008D4513" w:rsidRDefault="0052202C">
      <w:pPr>
        <w:rPr>
          <w:b/>
          <w:bCs/>
          <w:color w:val="000000" w:themeColor="text1"/>
          <w:sz w:val="28"/>
        </w:rPr>
      </w:pPr>
      <w:r w:rsidRPr="008D4513">
        <w:rPr>
          <w:color w:val="000000" w:themeColor="text1"/>
        </w:rPr>
        <w:br w:type="page"/>
      </w:r>
      <w:r w:rsidRPr="008D4513">
        <w:rPr>
          <w:rFonts w:hint="eastAsia"/>
          <w:b/>
          <w:bCs/>
          <w:color w:val="000000" w:themeColor="text1"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1032"/>
        <w:gridCol w:w="1295"/>
        <w:gridCol w:w="5347"/>
      </w:tblGrid>
      <w:tr w:rsidR="0052202C" w:rsidRPr="008D4513">
        <w:trPr>
          <w:trHeight w:val="585"/>
        </w:trPr>
        <w:tc>
          <w:tcPr>
            <w:tcW w:w="894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版本号</w:t>
            </w:r>
          </w:p>
        </w:tc>
        <w:tc>
          <w:tcPr>
            <w:tcW w:w="1032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修订人</w:t>
            </w:r>
          </w:p>
        </w:tc>
        <w:tc>
          <w:tcPr>
            <w:tcW w:w="1295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修订日期</w:t>
            </w:r>
          </w:p>
        </w:tc>
        <w:tc>
          <w:tcPr>
            <w:tcW w:w="5347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修订描述</w:t>
            </w:r>
          </w:p>
        </w:tc>
      </w:tr>
      <w:tr w:rsidR="0052202C" w:rsidRPr="008D4513">
        <w:tc>
          <w:tcPr>
            <w:tcW w:w="894" w:type="dxa"/>
            <w:vAlign w:val="center"/>
          </w:tcPr>
          <w:p w:rsidR="0052202C" w:rsidRPr="008D4513" w:rsidRDefault="00E72289">
            <w:pPr>
              <w:jc w:val="center"/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032" w:type="dxa"/>
            <w:vAlign w:val="center"/>
          </w:tcPr>
          <w:p w:rsidR="0052202C" w:rsidRPr="008D4513" w:rsidRDefault="003629A2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b w:val="0"/>
                <w:noProof w:val="0"/>
                <w:color w:val="000000" w:themeColor="text1"/>
              </w:rPr>
            </w:pPr>
            <w:r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彭勇波</w:t>
            </w:r>
            <w:r w:rsidR="008B4BFA"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/</w:t>
            </w:r>
            <w:r w:rsidR="008B4BFA">
              <w:rPr>
                <w:rFonts w:ascii="Times New Roman" w:hAnsi="Times New Roman" w:hint="eastAsia"/>
                <w:b w:val="0"/>
                <w:noProof w:val="0"/>
                <w:color w:val="000000" w:themeColor="text1"/>
              </w:rPr>
              <w:t>高保琼</w:t>
            </w:r>
          </w:p>
        </w:tc>
        <w:tc>
          <w:tcPr>
            <w:tcW w:w="1295" w:type="dxa"/>
            <w:vAlign w:val="center"/>
          </w:tcPr>
          <w:p w:rsidR="0052202C" w:rsidRPr="008D4513" w:rsidRDefault="00CB1F60" w:rsidP="003629A2">
            <w:pPr>
              <w:jc w:val="center"/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201</w:t>
            </w:r>
            <w:r w:rsidR="003629A2">
              <w:rPr>
                <w:rFonts w:hint="eastAsia"/>
                <w:color w:val="000000" w:themeColor="text1"/>
              </w:rPr>
              <w:t>6</w:t>
            </w:r>
            <w:r w:rsidRPr="008D4513">
              <w:rPr>
                <w:rFonts w:hint="eastAsia"/>
                <w:color w:val="000000" w:themeColor="text1"/>
              </w:rPr>
              <w:t>.8.</w:t>
            </w:r>
            <w:r w:rsidR="003629A2">
              <w:rPr>
                <w:rFonts w:hint="eastAsia"/>
                <w:color w:val="000000" w:themeColor="text1"/>
              </w:rPr>
              <w:t>2</w:t>
            </w:r>
            <w:r w:rsidRPr="008D4513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347" w:type="dxa"/>
            <w:vAlign w:val="center"/>
          </w:tcPr>
          <w:p w:rsidR="007F7F69" w:rsidRPr="008D4513" w:rsidRDefault="00CB1F60" w:rsidP="003629A2">
            <w:pPr>
              <w:rPr>
                <w:color w:val="000000" w:themeColor="text1"/>
              </w:rPr>
            </w:pPr>
            <w:r w:rsidRPr="008D4513">
              <w:rPr>
                <w:rFonts w:hint="eastAsia"/>
                <w:color w:val="000000" w:themeColor="text1"/>
              </w:rPr>
              <w:t>该文档描述了</w:t>
            </w:r>
            <w:r w:rsidR="003629A2">
              <w:rPr>
                <w:rFonts w:hint="eastAsia"/>
                <w:color w:val="000000" w:themeColor="text1"/>
              </w:rPr>
              <w:t>邦健安心网二期</w:t>
            </w:r>
            <w:r w:rsidRPr="008D4513">
              <w:rPr>
                <w:rFonts w:hint="eastAsia"/>
                <w:color w:val="000000" w:themeColor="text1"/>
              </w:rPr>
              <w:t>的数据库文档结构</w:t>
            </w: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color w:val="000000" w:themeColor="text1"/>
        </w:rPr>
        <w:br w:type="page"/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b/>
          <w:bCs/>
          <w:color w:val="000000" w:themeColor="text1"/>
          <w:sz w:val="28"/>
        </w:rPr>
      </w:pPr>
      <w:r w:rsidRPr="008D4513">
        <w:rPr>
          <w:rFonts w:hint="eastAsia"/>
          <w:b/>
          <w:bCs/>
          <w:color w:val="000000" w:themeColor="text1"/>
          <w:sz w:val="28"/>
        </w:rPr>
        <w:t>派发清单：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2880"/>
        <w:gridCol w:w="3392"/>
      </w:tblGrid>
      <w:tr w:rsidR="0052202C" w:rsidRPr="008D4513">
        <w:trPr>
          <w:trHeight w:val="585"/>
          <w:jc w:val="center"/>
        </w:trPr>
        <w:tc>
          <w:tcPr>
            <w:tcW w:w="2448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88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392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rPr>
          <w:jc w:val="center"/>
        </w:trPr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2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</w:tbl>
    <w:p w:rsidR="0052202C" w:rsidRPr="008D4513" w:rsidRDefault="0052202C">
      <w:pPr>
        <w:rPr>
          <w:b/>
          <w:bCs/>
          <w:color w:val="000000" w:themeColor="text1"/>
          <w:sz w:val="28"/>
        </w:rPr>
      </w:pPr>
    </w:p>
    <w:p w:rsidR="0052202C" w:rsidRPr="008D4513" w:rsidRDefault="0052202C">
      <w:pPr>
        <w:rPr>
          <w:b/>
          <w:bCs/>
          <w:color w:val="000000" w:themeColor="text1"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260"/>
        <w:gridCol w:w="1620"/>
        <w:gridCol w:w="3240"/>
      </w:tblGrid>
      <w:tr w:rsidR="0052202C" w:rsidRPr="008D4513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受文人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/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动作类型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:rsidR="0052202C" w:rsidRPr="008D4513" w:rsidRDefault="0052202C">
            <w:pPr>
              <w:jc w:val="center"/>
              <w:rPr>
                <w:b/>
                <w:bCs/>
                <w:color w:val="000000" w:themeColor="text1"/>
              </w:rPr>
            </w:pPr>
            <w:r w:rsidRPr="008D4513">
              <w:rPr>
                <w:rFonts w:hint="eastAsia"/>
                <w:b/>
                <w:bCs/>
                <w:color w:val="000000" w:themeColor="text1"/>
              </w:rPr>
              <w:t>电话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/</w:t>
            </w:r>
            <w:r w:rsidRPr="008D4513">
              <w:rPr>
                <w:rFonts w:hint="eastAsia"/>
                <w:b/>
                <w:bCs/>
                <w:color w:val="000000" w:themeColor="text1"/>
              </w:rPr>
              <w:t>传真</w:t>
            </w: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  <w:tr w:rsidR="0052202C" w:rsidRPr="008D4513">
        <w:tc>
          <w:tcPr>
            <w:tcW w:w="2448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vAlign w:val="center"/>
          </w:tcPr>
          <w:p w:rsidR="0052202C" w:rsidRPr="008D4513" w:rsidRDefault="0052202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40" w:type="dxa"/>
            <w:vAlign w:val="center"/>
          </w:tcPr>
          <w:p w:rsidR="0052202C" w:rsidRPr="008D4513" w:rsidRDefault="0052202C">
            <w:pPr>
              <w:rPr>
                <w:color w:val="000000" w:themeColor="text1"/>
              </w:rPr>
            </w:pPr>
          </w:p>
        </w:tc>
      </w:tr>
    </w:tbl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rFonts w:hint="eastAsia"/>
          <w:color w:val="000000" w:themeColor="text1"/>
        </w:rPr>
        <w:t>＊动作类型：批准、审核、通知、归档、参与会议，其它（请说明）</w:t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rPr>
          <w:color w:val="000000" w:themeColor="text1"/>
        </w:rPr>
      </w:pPr>
      <w:r w:rsidRPr="008D4513">
        <w:rPr>
          <w:color w:val="000000" w:themeColor="text1"/>
        </w:rPr>
        <w:br w:type="page"/>
      </w:r>
    </w:p>
    <w:p w:rsidR="0052202C" w:rsidRPr="008D4513" w:rsidRDefault="0052202C">
      <w:pPr>
        <w:rPr>
          <w:color w:val="000000" w:themeColor="text1"/>
        </w:rPr>
      </w:pPr>
    </w:p>
    <w:p w:rsidR="0052202C" w:rsidRPr="008D4513" w:rsidRDefault="0052202C">
      <w:pPr>
        <w:pStyle w:val="10"/>
        <w:spacing w:before="156" w:after="156"/>
        <w:jc w:val="center"/>
        <w:rPr>
          <w:color w:val="000000" w:themeColor="text1"/>
          <w:sz w:val="28"/>
        </w:rPr>
      </w:pPr>
      <w:r w:rsidRPr="008D4513">
        <w:rPr>
          <w:rFonts w:hint="eastAsia"/>
          <w:color w:val="000000" w:themeColor="text1"/>
          <w:sz w:val="28"/>
        </w:rPr>
        <w:t>目录</w:t>
      </w:r>
    </w:p>
    <w:p w:rsidR="0052202C" w:rsidRPr="008D4513" w:rsidRDefault="0052202C">
      <w:pPr>
        <w:rPr>
          <w:color w:val="000000" w:themeColor="text1"/>
        </w:rPr>
      </w:pPr>
      <w:bookmarkStart w:id="2" w:name="_Toc420374779"/>
      <w:bookmarkStart w:id="3" w:name="_Toc421432891"/>
      <w:bookmarkStart w:id="4" w:name="_Toc421943176"/>
      <w:bookmarkStart w:id="5" w:name="_Toc424723353"/>
      <w:r w:rsidRPr="008D4513">
        <w:rPr>
          <w:rFonts w:ascii="Times" w:hAnsi="Times"/>
          <w:b/>
          <w:noProof/>
          <w:color w:val="000000" w:themeColor="text1"/>
        </w:rPr>
        <w:br w:type="page"/>
      </w:r>
    </w:p>
    <w:p w:rsidR="0052202C" w:rsidRPr="008D4513" w:rsidRDefault="003238E7" w:rsidP="00915B20">
      <w:pPr>
        <w:pStyle w:val="1"/>
        <w:rPr>
          <w:color w:val="000000" w:themeColor="text1"/>
        </w:rPr>
      </w:pPr>
      <w:bookmarkStart w:id="6" w:name="_Toc413682695"/>
      <w:bookmarkEnd w:id="2"/>
      <w:bookmarkEnd w:id="3"/>
      <w:bookmarkEnd w:id="4"/>
      <w:bookmarkEnd w:id="5"/>
      <w:r w:rsidRPr="008D4513">
        <w:rPr>
          <w:rFonts w:hint="eastAsia"/>
          <w:color w:val="000000" w:themeColor="text1"/>
        </w:rPr>
        <w:lastRenderedPageBreak/>
        <w:t>数据库结构设计</w:t>
      </w:r>
      <w:bookmarkEnd w:id="6"/>
    </w:p>
    <w:p w:rsidR="0052202C" w:rsidRPr="008D4513" w:rsidRDefault="00BD0841" w:rsidP="00915B20">
      <w:pPr>
        <w:pStyle w:val="2"/>
        <w:rPr>
          <w:color w:val="000000" w:themeColor="text1"/>
        </w:rPr>
      </w:pPr>
      <w:bookmarkStart w:id="7" w:name="_Toc413682696"/>
      <w:r w:rsidRPr="008D4513">
        <w:rPr>
          <w:rFonts w:hint="eastAsia"/>
          <w:color w:val="000000" w:themeColor="text1"/>
        </w:rPr>
        <w:t>逻辑设计</w:t>
      </w:r>
      <w:bookmarkEnd w:id="7"/>
    </w:p>
    <w:p w:rsidR="00BD0841" w:rsidRPr="008D4513" w:rsidRDefault="00BD0841" w:rsidP="00915B20">
      <w:pPr>
        <w:pStyle w:val="2"/>
        <w:rPr>
          <w:color w:val="000000" w:themeColor="text1"/>
        </w:rPr>
      </w:pPr>
      <w:bookmarkStart w:id="8" w:name="_Toc413682697"/>
      <w:r w:rsidRPr="008D4513">
        <w:rPr>
          <w:rFonts w:hint="eastAsia"/>
          <w:color w:val="000000" w:themeColor="text1"/>
        </w:rPr>
        <w:t>物理设计</w:t>
      </w:r>
      <w:bookmarkEnd w:id="8"/>
    </w:p>
    <w:p w:rsidR="00034072" w:rsidRPr="00374C64" w:rsidRDefault="00391024" w:rsidP="00034072">
      <w:pPr>
        <w:pStyle w:val="3"/>
        <w:rPr>
          <w:color w:val="000000" w:themeColor="text1"/>
        </w:rPr>
      </w:pPr>
      <w:bookmarkStart w:id="9" w:name="_Toc413682698"/>
      <w:r>
        <w:rPr>
          <w:rFonts w:hint="eastAsia"/>
          <w:color w:val="000000" w:themeColor="text1"/>
        </w:rPr>
        <w:t>公共</w:t>
      </w:r>
      <w:r w:rsidR="00F37597" w:rsidRPr="008D4513">
        <w:rPr>
          <w:color w:val="000000" w:themeColor="text1"/>
        </w:rPr>
        <w:t>模型实现</w:t>
      </w:r>
      <w:bookmarkEnd w:id="9"/>
    </w:p>
    <w:p w:rsidR="0071290D" w:rsidRPr="00374C64" w:rsidRDefault="0071290D" w:rsidP="0071290D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角色信息表</w:t>
      </w:r>
      <w:r w:rsidRPr="00374C64">
        <w:rPr>
          <w:rFonts w:hint="eastAsia"/>
          <w:color w:val="000000" w:themeColor="text1"/>
        </w:rPr>
        <w:t>:</w:t>
      </w:r>
      <w:r w:rsidRPr="00374C64">
        <w:rPr>
          <w:color w:val="000000" w:themeColor="text1"/>
        </w:rPr>
        <w:t>t_</w:t>
      </w:r>
      <w:r w:rsidRPr="00374C64">
        <w:rPr>
          <w:rFonts w:hint="eastAsia"/>
          <w:color w:val="000000" w:themeColor="text1"/>
          <w:kern w:val="0"/>
        </w:rPr>
        <w:t>role_info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2949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="0071290D"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2949C9" w:rsidP="002949C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290D" w:rsidRPr="00374C64" w:rsidRDefault="001D1E6C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_name</w:t>
            </w:r>
          </w:p>
        </w:tc>
        <w:tc>
          <w:tcPr>
            <w:tcW w:w="1959" w:type="dxa"/>
          </w:tcPr>
          <w:p w:rsidR="0071290D" w:rsidRPr="00374C64" w:rsidRDefault="0071290D" w:rsidP="00007D3D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07D3D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FA2AD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角色名称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6F0703" w:rsidRPr="00374C64" w:rsidRDefault="00582C09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</w:t>
            </w:r>
            <w:r w:rsidR="006F0703" w:rsidRPr="00374C64">
              <w:rPr>
                <w:rFonts w:hint="eastAsia"/>
                <w:color w:val="000000" w:themeColor="text1"/>
                <w:kern w:val="0"/>
              </w:rPr>
              <w:t>ole_desc</w:t>
            </w:r>
          </w:p>
        </w:tc>
        <w:tc>
          <w:tcPr>
            <w:tcW w:w="1959" w:type="dxa"/>
          </w:tcPr>
          <w:p w:rsidR="006F0703" w:rsidRPr="00374C64" w:rsidRDefault="006F0703" w:rsidP="00E93B3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93B3E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6F0703" w:rsidRPr="00374C64" w:rsidRDefault="006F070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F0703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F0703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6F0703" w:rsidRPr="00374C64" w:rsidRDefault="00F71B61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o</w:t>
            </w:r>
            <w:r w:rsidRPr="00374C64">
              <w:rPr>
                <w:color w:val="000000" w:themeColor="text1"/>
                <w:kern w:val="0"/>
              </w:rPr>
              <w:t>perator</w:t>
            </w:r>
          </w:p>
        </w:tc>
        <w:tc>
          <w:tcPr>
            <w:tcW w:w="1959" w:type="dxa"/>
          </w:tcPr>
          <w:p w:rsidR="006F0703" w:rsidRPr="00374C64" w:rsidRDefault="004D14D9" w:rsidP="00FA0C9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A0C9A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 w:rsidR="0060554C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6F0703" w:rsidRPr="00374C64" w:rsidRDefault="006F070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F0703" w:rsidRPr="00374C64" w:rsidRDefault="006F070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F0703" w:rsidRPr="00374C64" w:rsidRDefault="00F71B6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556F7F" w:rsidRPr="00374C64" w:rsidRDefault="00556F7F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556F7F" w:rsidRPr="00374C64" w:rsidRDefault="00556F7F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556F7F" w:rsidRPr="00374C64" w:rsidRDefault="000979E0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hint="eastAsia"/>
                <w:color w:val="000000" w:themeColor="text1"/>
              </w:rPr>
              <w:t>l</w:t>
            </w:r>
            <w:r w:rsidR="00556F7F" w:rsidRPr="00374C64">
              <w:rPr>
                <w:color w:val="000000" w:themeColor="text1"/>
              </w:rPr>
              <w:t>ud</w:t>
            </w:r>
            <w:r w:rsidR="00556F7F" w:rsidRPr="00374C64"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959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556F7F" w:rsidRPr="00374C64" w:rsidRDefault="00556F7F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56F7F" w:rsidRPr="00374C64" w:rsidRDefault="00556F7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最后更新时间</w:t>
            </w:r>
          </w:p>
        </w:tc>
      </w:tr>
    </w:tbl>
    <w:p w:rsidR="0071290D" w:rsidRPr="00374C64" w:rsidRDefault="002949C9" w:rsidP="008151BC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权限</w:t>
      </w:r>
      <w:r w:rsidR="0071290D" w:rsidRPr="00374C64">
        <w:rPr>
          <w:rFonts w:hint="eastAsia"/>
          <w:color w:val="000000" w:themeColor="text1"/>
        </w:rPr>
        <w:t>信息表</w:t>
      </w:r>
      <w:r w:rsidR="0071290D" w:rsidRPr="00374C64">
        <w:rPr>
          <w:rFonts w:hint="eastAsia"/>
          <w:color w:val="000000" w:themeColor="text1"/>
        </w:rPr>
        <w:t>:</w:t>
      </w:r>
      <w:r w:rsidR="0071290D" w:rsidRPr="00374C64">
        <w:rPr>
          <w:color w:val="000000" w:themeColor="text1"/>
        </w:rPr>
        <w:t>t_</w:t>
      </w:r>
      <w:r w:rsidR="008151BC" w:rsidRPr="00374C64">
        <w:rPr>
          <w:rFonts w:hint="eastAsia"/>
          <w:color w:val="000000" w:themeColor="text1"/>
          <w:kern w:val="0"/>
        </w:rPr>
        <w:t>p</w:t>
      </w:r>
      <w:r w:rsidR="008151BC" w:rsidRPr="00374C64">
        <w:rPr>
          <w:color w:val="000000" w:themeColor="text1"/>
          <w:kern w:val="0"/>
        </w:rPr>
        <w:t>rivilege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F01D55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="0071290D"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C26D6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_name</w:t>
            </w:r>
          </w:p>
        </w:tc>
        <w:tc>
          <w:tcPr>
            <w:tcW w:w="1959" w:type="dxa"/>
          </w:tcPr>
          <w:p w:rsidR="00FD6C53" w:rsidRPr="00374C64" w:rsidRDefault="00FD6C53" w:rsidP="00FB110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B110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3321A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FD6C53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名称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 _desc</w:t>
            </w:r>
          </w:p>
        </w:tc>
        <w:tc>
          <w:tcPr>
            <w:tcW w:w="1959" w:type="dxa"/>
          </w:tcPr>
          <w:p w:rsidR="00FD6C53" w:rsidRPr="00374C64" w:rsidRDefault="00FD6C53" w:rsidP="002B68A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2B68A3"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3321A1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="00FD6C53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color w:val="000000" w:themeColor="text1"/>
                <w:kern w:val="0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o</w:t>
            </w:r>
            <w:r w:rsidRPr="00374C64">
              <w:rPr>
                <w:color w:val="000000" w:themeColor="text1"/>
                <w:kern w:val="0"/>
              </w:rPr>
              <w:t>perator</w:t>
            </w:r>
          </w:p>
        </w:tc>
        <w:tc>
          <w:tcPr>
            <w:tcW w:w="1959" w:type="dxa"/>
          </w:tcPr>
          <w:p w:rsidR="00FD6C53" w:rsidRPr="00374C64" w:rsidRDefault="00FD6C53" w:rsidP="00E9460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9460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FD6C53" w:rsidRPr="00374C64" w:rsidRDefault="00FD6C53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D6C53" w:rsidRPr="00374C64" w:rsidRDefault="008108BD" w:rsidP="00C600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74C64">
              <w:rPr>
                <w:rFonts w:hint="eastAsia"/>
                <w:color w:val="000000" w:themeColor="text1"/>
              </w:rPr>
              <w:t>l</w:t>
            </w:r>
            <w:r w:rsidR="00FD6C53" w:rsidRPr="00374C64">
              <w:rPr>
                <w:color w:val="000000" w:themeColor="text1"/>
              </w:rPr>
              <w:t>ud</w:t>
            </w:r>
            <w:r w:rsidR="00FD6C53" w:rsidRPr="00374C64"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959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374C64">
              <w:rPr>
                <w:color w:val="000000" w:themeColor="text1"/>
              </w:rPr>
              <w:t>datetime</w:t>
            </w:r>
          </w:p>
        </w:tc>
        <w:tc>
          <w:tcPr>
            <w:tcW w:w="630" w:type="dxa"/>
          </w:tcPr>
          <w:p w:rsidR="00FD6C53" w:rsidRPr="00374C64" w:rsidRDefault="00FD6C53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D6C53" w:rsidRPr="00374C64" w:rsidRDefault="00FD6C53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hint="eastAsia"/>
                <w:color w:val="000000" w:themeColor="text1"/>
              </w:rPr>
              <w:t>最后更新时间</w:t>
            </w:r>
          </w:p>
        </w:tc>
      </w:tr>
    </w:tbl>
    <w:p w:rsidR="0071290D" w:rsidRPr="00374C64" w:rsidRDefault="002949C9" w:rsidP="0071290D">
      <w:pPr>
        <w:pStyle w:val="4"/>
        <w:rPr>
          <w:color w:val="000000" w:themeColor="text1"/>
        </w:rPr>
      </w:pPr>
      <w:r w:rsidRPr="00374C64">
        <w:rPr>
          <w:rFonts w:hint="eastAsia"/>
          <w:color w:val="000000" w:themeColor="text1"/>
        </w:rPr>
        <w:t>角色和权限</w:t>
      </w:r>
      <w:r w:rsidR="0071290D" w:rsidRPr="00374C64">
        <w:rPr>
          <w:rFonts w:hint="eastAsia"/>
          <w:color w:val="000000" w:themeColor="text1"/>
        </w:rPr>
        <w:t>表</w:t>
      </w:r>
      <w:r w:rsidR="0071290D" w:rsidRPr="00374C64">
        <w:rPr>
          <w:rFonts w:hint="eastAsia"/>
          <w:color w:val="000000" w:themeColor="text1"/>
        </w:rPr>
        <w:t>:</w:t>
      </w:r>
      <w:r w:rsidR="0071290D" w:rsidRPr="00374C64">
        <w:rPr>
          <w:color w:val="000000" w:themeColor="text1"/>
        </w:rPr>
        <w:t>t_</w:t>
      </w:r>
      <w:r w:rsidR="00675B1B" w:rsidRPr="00374C64">
        <w:rPr>
          <w:rFonts w:hint="eastAsia"/>
          <w:color w:val="000000" w:themeColor="text1"/>
          <w:kern w:val="0"/>
        </w:rPr>
        <w:t xml:space="preserve">role </w:t>
      </w:r>
      <w:r w:rsidR="0071290D" w:rsidRPr="00374C64">
        <w:rPr>
          <w:rFonts w:hint="eastAsia"/>
          <w:color w:val="000000" w:themeColor="text1"/>
          <w:kern w:val="0"/>
        </w:rPr>
        <w:t>_</w:t>
      </w:r>
      <w:r w:rsidR="00675B1B" w:rsidRPr="00374C64">
        <w:rPr>
          <w:rFonts w:hint="eastAsia"/>
          <w:color w:val="000000" w:themeColor="text1"/>
          <w:kern w:val="0"/>
        </w:rPr>
        <w:t>pvlg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478DE" w:rsidRPr="00374C64" w:rsidTr="00C600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374C64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290D" w:rsidRPr="00374C64" w:rsidRDefault="001524AF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71290D"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237D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角色权限关系表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71290D"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290D" w:rsidRPr="00374C64" w:rsidRDefault="005F42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role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71290D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290D" w:rsidRPr="00374C64" w:rsidRDefault="0071290D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290D" w:rsidRPr="00374C64" w:rsidRDefault="0071290D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290D" w:rsidRPr="00374C64" w:rsidRDefault="00B97C5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角色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478DE" w:rsidRPr="00374C64" w:rsidTr="00C600F1">
        <w:trPr>
          <w:trHeight w:val="283"/>
        </w:trPr>
        <w:tc>
          <w:tcPr>
            <w:tcW w:w="594" w:type="dxa"/>
          </w:tcPr>
          <w:p w:rsidR="00675B1B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675B1B" w:rsidRPr="00374C64" w:rsidRDefault="005F42C9" w:rsidP="00C600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374C64">
              <w:rPr>
                <w:rFonts w:hint="eastAsia"/>
                <w:color w:val="000000" w:themeColor="text1"/>
                <w:kern w:val="0"/>
              </w:rPr>
              <w:t>pvlg</w:t>
            </w:r>
            <w:r w:rsidRPr="00374C64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374C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675B1B" w:rsidRPr="00374C64" w:rsidRDefault="005F42C9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675B1B" w:rsidRPr="00374C64" w:rsidRDefault="00675B1B" w:rsidP="00C600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75B1B" w:rsidRPr="00374C64" w:rsidRDefault="00675B1B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75B1B" w:rsidRPr="00374C64" w:rsidRDefault="00675B1B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75B1B" w:rsidRPr="00374C64" w:rsidRDefault="00B97C5F" w:rsidP="00C600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权限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374C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</w:tbl>
    <w:p w:rsidR="003612AF" w:rsidRDefault="003612AF" w:rsidP="003612AF"/>
    <w:p w:rsidR="00C94BA4" w:rsidRPr="008D4513" w:rsidRDefault="0073270B" w:rsidP="00C94BA4">
      <w:pPr>
        <w:pStyle w:val="4"/>
      </w:pPr>
      <w:r>
        <w:rPr>
          <w:rFonts w:hint="eastAsia"/>
          <w:color w:val="000000" w:themeColor="text1"/>
        </w:rPr>
        <w:t>用户</w:t>
      </w:r>
      <w:r w:rsidR="00B237DF">
        <w:rPr>
          <w:rFonts w:hint="eastAsia"/>
          <w:color w:val="000000" w:themeColor="text1"/>
        </w:rPr>
        <w:t>登录</w:t>
      </w:r>
      <w:r w:rsidR="00C94BA4">
        <w:rPr>
          <w:rFonts w:hint="eastAsia"/>
          <w:color w:val="000000" w:themeColor="text1"/>
        </w:rPr>
        <w:t>信息</w:t>
      </w:r>
      <w:r w:rsidR="00C94BA4" w:rsidRPr="00585864">
        <w:rPr>
          <w:rFonts w:hint="eastAsia"/>
          <w:color w:val="000000" w:themeColor="text1"/>
        </w:rPr>
        <w:t>表</w:t>
      </w:r>
      <w:r w:rsidR="00C94BA4" w:rsidRPr="008D4513">
        <w:rPr>
          <w:rFonts w:hint="eastAsia"/>
        </w:rPr>
        <w:t>:</w:t>
      </w:r>
      <w:r w:rsidR="00C94BA4">
        <w:t>t_</w:t>
      </w:r>
      <w:r w:rsidR="00C94BA4">
        <w:rPr>
          <w:rFonts w:hint="eastAsia"/>
          <w:kern w:val="0"/>
        </w:rPr>
        <w:t>u</w:t>
      </w:r>
      <w:r w:rsidR="009D2C7C">
        <w:rPr>
          <w:rFonts w:hint="eastAsia"/>
          <w:kern w:val="0"/>
        </w:rPr>
        <w:t>s</w:t>
      </w:r>
      <w:r w:rsidR="00C94BA4">
        <w:rPr>
          <w:rFonts w:hint="eastAsia"/>
          <w:kern w:val="0"/>
        </w:rPr>
        <w:t>er</w:t>
      </w:r>
      <w:r w:rsidR="00C94BA4" w:rsidRPr="00585864">
        <w:t>_</w:t>
      </w:r>
      <w:r w:rsidR="007478DE">
        <w:rPr>
          <w:rFonts w:hint="eastAsia"/>
        </w:rPr>
        <w:t>login</w:t>
      </w:r>
      <w:r w:rsidR="00825594">
        <w:rPr>
          <w:rFonts w:hint="eastAsia"/>
        </w:rPr>
        <w:t>（安心网）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C94BA4" w:rsidRPr="008D4513" w:rsidTr="0062552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C94BA4" w:rsidRPr="00374C64" w:rsidRDefault="009C0B15" w:rsidP="005E6A9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</w:t>
            </w:r>
            <w:r w:rsidR="005E6A99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i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Pr="008D4513" w:rsidRDefault="00942E32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 w:rsidR="00C94BA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C94BA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94BA4" w:rsidRPr="00374C64" w:rsidRDefault="0093676F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ogin_name</w:t>
            </w:r>
          </w:p>
        </w:tc>
        <w:tc>
          <w:tcPr>
            <w:tcW w:w="1959" w:type="dxa"/>
          </w:tcPr>
          <w:p w:rsidR="00C94BA4" w:rsidRPr="00CE4C32" w:rsidRDefault="00C94BA4" w:rsidP="000A6D9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A6D9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登录名（唯一）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94BA4" w:rsidRPr="00374C64" w:rsidRDefault="00581509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ser_pwd</w:t>
            </w:r>
          </w:p>
        </w:tc>
        <w:tc>
          <w:tcPr>
            <w:tcW w:w="1959" w:type="dxa"/>
          </w:tcPr>
          <w:p w:rsidR="00C94BA4" w:rsidRPr="00CE4C32" w:rsidRDefault="00C94BA4" w:rsidP="00523DB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523DBB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登录密码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94BA4" w:rsidRPr="00374C64" w:rsidRDefault="00581509" w:rsidP="00E26326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ole_</w:t>
            </w:r>
            <w:r w:rsidR="00E26326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i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C94BA4" w:rsidRPr="00CE4C32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拥有的角色</w:t>
            </w:r>
          </w:p>
        </w:tc>
      </w:tr>
      <w:tr w:rsidR="00C94BA4" w:rsidRPr="008D4513" w:rsidTr="00625529">
        <w:trPr>
          <w:trHeight w:val="283"/>
        </w:trPr>
        <w:tc>
          <w:tcPr>
            <w:tcW w:w="594" w:type="dxa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94BA4" w:rsidRPr="00374C64" w:rsidRDefault="00CE5270" w:rsidP="0062552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</w:t>
            </w:r>
            <w:r w:rsidR="00C94BA4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cc_id</w:t>
            </w:r>
          </w:p>
        </w:tc>
        <w:tc>
          <w:tcPr>
            <w:tcW w:w="1959" w:type="dxa"/>
          </w:tcPr>
          <w:p w:rsidR="00C94BA4" w:rsidRPr="00CE4C32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94BA4" w:rsidRPr="008D4513" w:rsidRDefault="00C94BA4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94BA4" w:rsidRPr="008D4513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94BA4" w:rsidRDefault="00C94BA4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账户号</w:t>
            </w:r>
          </w:p>
        </w:tc>
      </w:tr>
      <w:tr w:rsidR="00DF660C" w:rsidRPr="008D4513" w:rsidTr="00625529">
        <w:trPr>
          <w:trHeight w:val="283"/>
        </w:trPr>
        <w:tc>
          <w:tcPr>
            <w:tcW w:w="594" w:type="dxa"/>
          </w:tcPr>
          <w:p w:rsidR="00DF660C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DF660C" w:rsidRPr="00374C64" w:rsidRDefault="00DF660C" w:rsidP="0062552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DF660C" w:rsidRPr="008D4513" w:rsidRDefault="00DF660C" w:rsidP="00625529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F660C" w:rsidRPr="008D4513" w:rsidRDefault="00DF660C" w:rsidP="0062552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F660C" w:rsidRPr="008D4513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F660C" w:rsidRPr="008D4513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F660C" w:rsidRPr="000C1AB2" w:rsidRDefault="00DF660C" w:rsidP="0062552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C94BA4" w:rsidRDefault="00C94BA4" w:rsidP="003612AF"/>
    <w:p w:rsidR="00B932D0" w:rsidRPr="008D4513" w:rsidRDefault="00B932D0" w:rsidP="00B932D0">
      <w:pPr>
        <w:pStyle w:val="4"/>
      </w:pPr>
      <w:r>
        <w:rPr>
          <w:rFonts w:hint="eastAsia"/>
          <w:color w:val="000000" w:themeColor="text1"/>
        </w:rPr>
        <w:t>用户详细信息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user</w:t>
      </w:r>
      <w:r w:rsidRPr="00585864">
        <w:t>_</w:t>
      </w:r>
      <w:r>
        <w:rPr>
          <w:rFonts w:hint="eastAsia"/>
        </w:rPr>
        <w:t>detail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932D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932D0" w:rsidRPr="008D4513" w:rsidRDefault="00B932D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user_id</w:t>
            </w:r>
          </w:p>
        </w:tc>
        <w:tc>
          <w:tcPr>
            <w:tcW w:w="1959" w:type="dxa"/>
          </w:tcPr>
          <w:p w:rsidR="008C1D2D" w:rsidRPr="008D4513" w:rsidRDefault="008C1D2D" w:rsidP="0097581D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7581D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login_id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用户登录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user_type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用户类型（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主账号，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普通成员）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family_id</w:t>
            </w:r>
          </w:p>
        </w:tc>
        <w:tc>
          <w:tcPr>
            <w:tcW w:w="1959" w:type="dxa"/>
          </w:tcPr>
          <w:p w:rsidR="008C1D2D" w:rsidRPr="00A3127E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A3127E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家庭</w:t>
            </w: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firstname</w:t>
            </w:r>
          </w:p>
        </w:tc>
        <w:tc>
          <w:tcPr>
            <w:tcW w:w="1959" w:type="dxa"/>
          </w:tcPr>
          <w:p w:rsidR="008C1D2D" w:rsidRPr="008D4513" w:rsidRDefault="008C1D2D" w:rsidP="00E2580A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2580A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E2580A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firstname_py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名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（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拼音）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lastname</w:t>
            </w:r>
          </w:p>
        </w:tc>
        <w:tc>
          <w:tcPr>
            <w:tcW w:w="1959" w:type="dxa"/>
          </w:tcPr>
          <w:p w:rsidR="008C1D2D" w:rsidRPr="00AE43B3" w:rsidRDefault="008C1D2D" w:rsidP="00965D4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65D40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585864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 w:hint="eastAsia"/>
                <w:color w:val="000000" w:themeColor="text1"/>
                <w:lang w:val="de-DE"/>
              </w:rPr>
              <w:t>用户姓氏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lastname_py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姓（拼音）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sex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585864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 w:hint="eastAsia"/>
                <w:color w:val="000000" w:themeColor="text1"/>
                <w:lang w:val="de-DE"/>
              </w:rPr>
              <w:t>性别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birthday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(8)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出生日期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age</w:t>
            </w:r>
          </w:p>
        </w:tc>
        <w:tc>
          <w:tcPr>
            <w:tcW w:w="1959" w:type="dxa"/>
          </w:tcPr>
          <w:p w:rsidR="008C1D2D" w:rsidRPr="00AE43B3" w:rsidRDefault="008C1D2D" w:rsidP="00BA54D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 w:rsidR="00BA54D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年龄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单位是天</w:t>
            </w:r>
            <w:r w:rsidR="00164327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head_portrait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blob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头像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organization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单位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blood_pressure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血压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drug_therapy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 xml:space="preserve"> 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用药</w:t>
            </w:r>
          </w:p>
        </w:tc>
      </w:tr>
      <w:tr w:rsidR="008C1D2D" w:rsidRPr="008C1D2D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phone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id_card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身份证号码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8C1D2D" w:rsidRPr="00165A86" w:rsidRDefault="00165A86" w:rsidP="00B67D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ss_card</w:t>
            </w:r>
          </w:p>
        </w:tc>
        <w:tc>
          <w:tcPr>
            <w:tcW w:w="1959" w:type="dxa"/>
          </w:tcPr>
          <w:p w:rsidR="008C1D2D" w:rsidRPr="00CE4C32" w:rsidRDefault="008C1D2D" w:rsidP="002842E8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2842E8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社保卡号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8C1D2D" w:rsidRPr="00165A86" w:rsidRDefault="004669C3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dev</w:t>
            </w:r>
            <w:r w:rsidR="00165A86"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id</w:t>
            </w:r>
          </w:p>
        </w:tc>
        <w:tc>
          <w:tcPr>
            <w:tcW w:w="1959" w:type="dxa"/>
          </w:tcPr>
          <w:p w:rsidR="008C1D2D" w:rsidRPr="00DA0AA7" w:rsidRDefault="008C1D2D" w:rsidP="0038120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 w:rsidR="00381200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A0AA7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心电图采集器编码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email</w:t>
            </w:r>
          </w:p>
        </w:tc>
        <w:tc>
          <w:tcPr>
            <w:tcW w:w="1959" w:type="dxa"/>
          </w:tcPr>
          <w:p w:rsidR="008C1D2D" w:rsidRPr="00AE43B3" w:rsidRDefault="008C1D2D" w:rsidP="0096580F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</w:t>
            </w:r>
            <w:r w:rsidR="0096580F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邮箱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nation</w:t>
            </w:r>
          </w:p>
        </w:tc>
        <w:tc>
          <w:tcPr>
            <w:tcW w:w="1959" w:type="dxa"/>
          </w:tcPr>
          <w:p w:rsidR="008C1D2D" w:rsidRPr="008D4513" w:rsidRDefault="008C1D2D" w:rsidP="00A47E44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A47E4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AE43B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国籍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career</w:t>
            </w:r>
          </w:p>
        </w:tc>
        <w:tc>
          <w:tcPr>
            <w:tcW w:w="1959" w:type="dxa"/>
          </w:tcPr>
          <w:p w:rsidR="008C1D2D" w:rsidRPr="00AE43B3" w:rsidRDefault="008C1D2D" w:rsidP="007F71B6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7F71B6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职业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Pr="008D4513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address</w:t>
            </w:r>
          </w:p>
        </w:tc>
        <w:tc>
          <w:tcPr>
            <w:tcW w:w="1959" w:type="dxa"/>
          </w:tcPr>
          <w:p w:rsidR="008C1D2D" w:rsidRPr="00AE43B3" w:rsidRDefault="008C1D2D" w:rsidP="00EE4BED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="00EE4BED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地址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height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int(6)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身高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height_unit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身高单位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weight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3127E">
              <w:rPr>
                <w:rFonts w:ascii="Courier New" w:hAnsi="Courier New"/>
                <w:color w:val="000000" w:themeColor="text1"/>
                <w:lang w:val="de-DE"/>
              </w:rPr>
              <w:t>float(6,2)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体重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weight_unit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体重单位</w:t>
            </w:r>
          </w:p>
        </w:tc>
      </w:tr>
      <w:tr w:rsidR="008C1D2D" w:rsidRPr="00007D3D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blood_type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血型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不明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1:A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2:B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3:O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4:AB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型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9:</w:t>
            </w:r>
            <w:r w:rsidRPr="00D15289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29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data_source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来源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race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种族</w:t>
            </w:r>
          </w:p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亚洲人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高加索人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黑人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东方人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5: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西班牙人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6: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美洲印第安人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7: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爱斯基摩人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8: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夏威夷人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9: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太平洋岛人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10: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蒙古人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11:</w:t>
            </w:r>
            <w:r w:rsidRPr="00CE63FB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31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riskfactor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危险因素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以“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”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隔开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symptom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病症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以“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”</w:t>
            </w: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隔开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33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doc_number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84B3C">
              <w:rPr>
                <w:rFonts w:ascii="Courier New" w:hAnsi="Courier New" w:hint="eastAsia"/>
                <w:color w:val="000000" w:themeColor="text1"/>
                <w:lang w:val="de-DE"/>
              </w:rPr>
              <w:t>病案</w:t>
            </w:r>
            <w:r w:rsidRPr="00D84B3C">
              <w:rPr>
                <w:rFonts w:ascii="Courier New" w:hAnsi="Courier New"/>
                <w:color w:val="000000" w:themeColor="text1"/>
                <w:lang w:val="de-DE"/>
              </w:rPr>
              <w:t>号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34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medical_history</w:t>
            </w:r>
          </w:p>
        </w:tc>
        <w:tc>
          <w:tcPr>
            <w:tcW w:w="1959" w:type="dxa"/>
          </w:tcPr>
          <w:p w:rsidR="008C1D2D" w:rsidRPr="00CE4C32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病史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35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emerg_contact</w:t>
            </w:r>
          </w:p>
        </w:tc>
        <w:tc>
          <w:tcPr>
            <w:tcW w:w="1959" w:type="dxa"/>
          </w:tcPr>
          <w:p w:rsidR="008C1D2D" w:rsidRPr="00CE4C32" w:rsidRDefault="008C1D2D" w:rsidP="00393A25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93A25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84B3C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紧急联系人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36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emerg_phone</w:t>
            </w:r>
          </w:p>
        </w:tc>
        <w:tc>
          <w:tcPr>
            <w:tcW w:w="1959" w:type="dxa"/>
          </w:tcPr>
          <w:p w:rsidR="008C1D2D" w:rsidRPr="00DA0AA7" w:rsidRDefault="008C1D2D" w:rsidP="00B362C5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DA0AA7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DA0AA7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A0AA7">
              <w:rPr>
                <w:rFonts w:ascii="Courier New" w:hAnsi="Courier New" w:hint="eastAsia"/>
                <w:color w:val="000000" w:themeColor="text1"/>
                <w:lang w:val="de-DE"/>
              </w:rPr>
              <w:t>紧急联系人手机号码</w:t>
            </w:r>
          </w:p>
        </w:tc>
      </w:tr>
      <w:tr w:rsidR="008C1D2D" w:rsidRPr="008D4513" w:rsidTr="009A57F1">
        <w:trPr>
          <w:trHeight w:val="283"/>
        </w:trPr>
        <w:tc>
          <w:tcPr>
            <w:tcW w:w="594" w:type="dxa"/>
          </w:tcPr>
          <w:p w:rsidR="008C1D2D" w:rsidRDefault="008C1D2D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37</w:t>
            </w:r>
          </w:p>
        </w:tc>
        <w:tc>
          <w:tcPr>
            <w:tcW w:w="2127" w:type="dxa"/>
          </w:tcPr>
          <w:p w:rsidR="008C1D2D" w:rsidRPr="00165A86" w:rsidRDefault="00165A86" w:rsidP="00FD6A79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65A86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8C1D2D" w:rsidRPr="00AE43B3" w:rsidRDefault="008C1D2D" w:rsidP="00FD6A79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8C1D2D" w:rsidRPr="008D4513" w:rsidRDefault="008C1D2D" w:rsidP="00FD6A79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8C1D2D" w:rsidRPr="008D4513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1D2D" w:rsidRPr="000C1AB2" w:rsidRDefault="008C1D2D" w:rsidP="00FD6A7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B932D0" w:rsidRDefault="00B932D0" w:rsidP="003612AF"/>
    <w:p w:rsidR="00E06AE8" w:rsidRPr="008D4513" w:rsidRDefault="00E06AE8" w:rsidP="00E06AE8">
      <w:pPr>
        <w:pStyle w:val="4"/>
      </w:pPr>
      <w:r>
        <w:rPr>
          <w:rFonts w:hint="eastAsia"/>
          <w:color w:val="000000" w:themeColor="text1"/>
        </w:rPr>
        <w:lastRenderedPageBreak/>
        <w:t>医生登录信息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="00D44B72">
        <w:rPr>
          <w:rFonts w:hint="eastAsia"/>
          <w:kern w:val="0"/>
        </w:rPr>
        <w:t>doc</w:t>
      </w:r>
      <w:r w:rsidRPr="00585864">
        <w:t>_</w:t>
      </w:r>
      <w:r w:rsidR="00D44B72">
        <w:rPr>
          <w:rFonts w:hint="eastAsia"/>
        </w:rPr>
        <w:t>login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E06AE8" w:rsidRPr="008D4513" w:rsidTr="00FD6A7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login_id</w:t>
            </w:r>
          </w:p>
        </w:tc>
        <w:tc>
          <w:tcPr>
            <w:tcW w:w="1959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Pr="008D4513" w:rsidRDefault="003E5294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login_name</w:t>
            </w:r>
          </w:p>
        </w:tc>
        <w:tc>
          <w:tcPr>
            <w:tcW w:w="1959" w:type="dxa"/>
          </w:tcPr>
          <w:p w:rsidR="00E06AE8" w:rsidRPr="00CE4C32" w:rsidRDefault="00E06AE8" w:rsidP="00B362C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3E5294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="00E06AE8">
              <w:rPr>
                <w:rFonts w:ascii="Courier New" w:hAnsi="Courier New" w:hint="eastAsia"/>
                <w:color w:val="000000" w:themeColor="text1"/>
                <w:lang w:val="de-DE"/>
              </w:rPr>
              <w:t>登录名（唯一）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user_pwd</w:t>
            </w:r>
          </w:p>
        </w:tc>
        <w:tc>
          <w:tcPr>
            <w:tcW w:w="1959" w:type="dxa"/>
          </w:tcPr>
          <w:p w:rsidR="00E06AE8" w:rsidRPr="00CE4C32" w:rsidRDefault="00E06AE8" w:rsidP="00B362C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B362C5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登录密码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role_id</w:t>
            </w:r>
          </w:p>
        </w:tc>
        <w:tc>
          <w:tcPr>
            <w:tcW w:w="1959" w:type="dxa"/>
          </w:tcPr>
          <w:p w:rsidR="00E06AE8" w:rsidRPr="00CE4C32" w:rsidRDefault="00E06AE8" w:rsidP="00466BD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466BDB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拥有的角色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acc_id</w:t>
            </w:r>
          </w:p>
        </w:tc>
        <w:tc>
          <w:tcPr>
            <w:tcW w:w="1959" w:type="dxa"/>
          </w:tcPr>
          <w:p w:rsidR="00E06AE8" w:rsidRPr="00CE4C32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账户号</w:t>
            </w:r>
          </w:p>
        </w:tc>
      </w:tr>
      <w:tr w:rsidR="00E06AE8" w:rsidRPr="008D4513" w:rsidTr="00FD6A79">
        <w:trPr>
          <w:trHeight w:val="283"/>
        </w:trPr>
        <w:tc>
          <w:tcPr>
            <w:tcW w:w="594" w:type="dxa"/>
          </w:tcPr>
          <w:p w:rsidR="00E06AE8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E06AE8" w:rsidRPr="00374C64" w:rsidRDefault="00E06AE8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E06AE8" w:rsidRPr="008D4513" w:rsidRDefault="00E06AE8" w:rsidP="00FD6A79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E06AE8" w:rsidRPr="008D4513" w:rsidRDefault="00E06AE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E06AE8" w:rsidRPr="008D4513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6AE8" w:rsidRPr="000C1AB2" w:rsidRDefault="00E06AE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</w:tbl>
    <w:p w:rsidR="00E06AE8" w:rsidRDefault="00E06AE8" w:rsidP="003612AF"/>
    <w:p w:rsidR="00314F30" w:rsidRPr="008D4513" w:rsidRDefault="00314F30" w:rsidP="00314F30">
      <w:pPr>
        <w:pStyle w:val="4"/>
      </w:pPr>
      <w:r>
        <w:rPr>
          <w:rFonts w:hint="eastAsia"/>
          <w:color w:val="000000" w:themeColor="text1"/>
        </w:rPr>
        <w:t>医生</w:t>
      </w:r>
      <w:r w:rsidR="00391D58">
        <w:rPr>
          <w:rFonts w:hint="eastAsia"/>
          <w:color w:val="000000" w:themeColor="text1"/>
        </w:rPr>
        <w:t>详细</w:t>
      </w:r>
      <w:r>
        <w:rPr>
          <w:rFonts w:hint="eastAsia"/>
          <w:color w:val="000000" w:themeColor="text1"/>
        </w:rPr>
        <w:t>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4621D">
        <w:t>doctor</w:t>
      </w:r>
      <w:r w:rsidRPr="00585864">
        <w:t>_</w:t>
      </w:r>
      <w:r>
        <w:rPr>
          <w:rFonts w:hint="eastAsia"/>
        </w:rPr>
        <w:t>info</w:t>
      </w:r>
      <w:r w:rsidR="00994500">
        <w:rPr>
          <w:rFonts w:hint="eastAsia"/>
        </w:rPr>
        <w:t>（一个医生是否可以参加多个团队）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14F3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14F30" w:rsidRPr="0059639A" w:rsidRDefault="0059639A" w:rsidP="00942B92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59639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login_id</w:t>
            </w:r>
          </w:p>
        </w:tc>
        <w:tc>
          <w:tcPr>
            <w:tcW w:w="1959" w:type="dxa"/>
          </w:tcPr>
          <w:p w:rsidR="00314F30" w:rsidRPr="00CE4C32" w:rsidRDefault="00314F30" w:rsidP="00EB77C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B77C7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484F42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医生登录</w:t>
            </w:r>
            <w:r w:rsidR="00484F42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0217BE" w:rsidRPr="008D4513" w:rsidTr="009A57F1">
        <w:trPr>
          <w:trHeight w:val="283"/>
        </w:trPr>
        <w:tc>
          <w:tcPr>
            <w:tcW w:w="594" w:type="dxa"/>
          </w:tcPr>
          <w:p w:rsidR="000217BE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0217B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teamer_type</w:t>
            </w:r>
          </w:p>
        </w:tc>
        <w:tc>
          <w:tcPr>
            <w:tcW w:w="1959" w:type="dxa"/>
          </w:tcPr>
          <w:p w:rsidR="000217BE" w:rsidRPr="00CE4C32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char(1) </w:t>
            </w:r>
          </w:p>
        </w:tc>
        <w:tc>
          <w:tcPr>
            <w:tcW w:w="630" w:type="dxa"/>
          </w:tcPr>
          <w:p w:rsidR="000217BE" w:rsidRPr="008D4513" w:rsidRDefault="000217B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0217BE" w:rsidRDefault="00BA609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团队成员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类型（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主账号，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0217BE">
              <w:rPr>
                <w:rFonts w:ascii="Courier New" w:hAnsi="Courier New" w:hint="eastAsia"/>
                <w:color w:val="000000" w:themeColor="text1"/>
                <w:lang w:val="de-DE"/>
              </w:rPr>
              <w:t>普通成员）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14F30" w:rsidRPr="0059639A" w:rsidRDefault="0059639A" w:rsidP="00214D25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role_id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医生拥有的角色</w:t>
            </w:r>
          </w:p>
          <w:p w:rsidR="0059639A" w:rsidRDefault="0059639A" w:rsidP="009A57F1">
            <w:pPr>
              <w:spacing w:line="360" w:lineRule="auto"/>
            </w:pPr>
            <w:r>
              <w:rPr>
                <w:rFonts w:hint="eastAsia"/>
              </w:rPr>
              <w:t>实习医生</w:t>
            </w:r>
          </w:p>
          <w:p w:rsidR="0059639A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主治医生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name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姓名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gender</w:t>
            </w:r>
          </w:p>
        </w:tc>
        <w:tc>
          <w:tcPr>
            <w:tcW w:w="1959" w:type="dxa"/>
          </w:tcPr>
          <w:p w:rsidR="00314F30" w:rsidRPr="00CE4C32" w:rsidRDefault="00F2603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314F30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性别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birthday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0C1AB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VARCHAR (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出生日期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education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har(2)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学历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小学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初中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高中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专科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本科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研究生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博士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F97405">
              <w:rPr>
                <w:rFonts w:ascii="Courier New" w:hAnsi="Courier New" w:hint="eastAsia"/>
                <w:color w:val="000000" w:themeColor="text1"/>
                <w:lang w:val="de-DE"/>
              </w:rPr>
              <w:t>其他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phone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id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</w:t>
            </w:r>
            <w:r w:rsidRPr="0059639A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card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身份证号码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rank</w:t>
            </w:r>
          </w:p>
        </w:tc>
        <w:tc>
          <w:tcPr>
            <w:tcW w:w="1959" w:type="dxa"/>
          </w:tcPr>
          <w:p w:rsidR="00314F30" w:rsidRPr="008D4513" w:rsidRDefault="00314F30" w:rsidP="001109D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1109D0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职称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：未知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：住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院医师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：主治医师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：副主任医师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：主任医师，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：初级技师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6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：中级技师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7</w:t>
            </w:r>
            <w:r w:rsidRPr="00254401">
              <w:rPr>
                <w:rFonts w:ascii="Courier New" w:hAnsi="Courier New" w:hint="eastAsia"/>
                <w:color w:val="000000" w:themeColor="text1"/>
                <w:lang w:val="de-DE"/>
              </w:rPr>
              <w:t>：高级技师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13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status</w:t>
            </w:r>
          </w:p>
        </w:tc>
        <w:tc>
          <w:tcPr>
            <w:tcW w:w="1959" w:type="dxa"/>
          </w:tcPr>
          <w:p w:rsidR="00314F30" w:rsidRPr="00CE4C32" w:rsidRDefault="004400A7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314F30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 xml:space="preserve"> </w:t>
            </w:r>
            <w:r w:rsidRPr="003B05C6">
              <w:rPr>
                <w:rFonts w:hint="eastAsia"/>
                <w:szCs w:val="21"/>
              </w:rPr>
              <w:t xml:space="preserve">1 </w:t>
            </w:r>
            <w:r w:rsidRPr="003B05C6">
              <w:rPr>
                <w:rFonts w:hint="eastAsia"/>
                <w:szCs w:val="21"/>
              </w:rPr>
              <w:t>开启，</w:t>
            </w:r>
            <w:r w:rsidRPr="003B05C6">
              <w:rPr>
                <w:rFonts w:hint="eastAsia"/>
                <w:szCs w:val="21"/>
              </w:rPr>
              <w:t xml:space="preserve">2 </w:t>
            </w:r>
            <w:r w:rsidRPr="003B05C6">
              <w:rPr>
                <w:rFonts w:hint="eastAsia"/>
                <w:szCs w:val="21"/>
              </w:rPr>
              <w:t>停用</w:t>
            </w:r>
            <w:r w:rsidRPr="003B05C6">
              <w:rPr>
                <w:rFonts w:hint="eastAsia"/>
                <w:szCs w:val="21"/>
              </w:rPr>
              <w:t>,3:</w:t>
            </w:r>
            <w:r w:rsidRPr="003B05C6">
              <w:rPr>
                <w:rFonts w:hint="eastAsia"/>
                <w:szCs w:val="21"/>
              </w:rPr>
              <w:t>未审核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14F30" w:rsidRPr="0059639A" w:rsidRDefault="0059639A" w:rsidP="000D220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self_intd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自我介绍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kern w:val="0"/>
                <w:sz w:val="24"/>
              </w:rPr>
              <w:t>head_portrait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b</w:t>
            </w:r>
            <w:r>
              <w:t>lob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头像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team_id</w:t>
            </w:r>
          </w:p>
        </w:tc>
        <w:tc>
          <w:tcPr>
            <w:tcW w:w="1959" w:type="dxa"/>
          </w:tcPr>
          <w:p w:rsidR="00314F30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71203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</w:t>
            </w:r>
            <w:r w:rsidR="0071203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email</w:t>
            </w:r>
          </w:p>
        </w:tc>
        <w:tc>
          <w:tcPr>
            <w:tcW w:w="1959" w:type="dxa"/>
          </w:tcPr>
          <w:p w:rsidR="00314F30" w:rsidRDefault="00314F30" w:rsidP="00A50456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A50456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邮箱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area_id</w:t>
            </w:r>
          </w:p>
        </w:tc>
        <w:tc>
          <w:tcPr>
            <w:tcW w:w="1959" w:type="dxa"/>
          </w:tcPr>
          <w:p w:rsidR="00314F30" w:rsidRPr="00CE4C32" w:rsidRDefault="00314F30" w:rsidP="003F16FF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F16FF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医生所属区域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hospital_id</w:t>
            </w:r>
          </w:p>
        </w:tc>
        <w:tc>
          <w:tcPr>
            <w:tcW w:w="1959" w:type="dxa"/>
          </w:tcPr>
          <w:p w:rsidR="00314F30" w:rsidRDefault="00314F30" w:rsidP="003F16FF">
            <w:pPr>
              <w:tabs>
                <w:tab w:val="left" w:pos="690"/>
              </w:tabs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3F16FF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归属医院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diagnosis_num</w:t>
            </w:r>
          </w:p>
        </w:tc>
        <w:tc>
          <w:tcPr>
            <w:tcW w:w="1959" w:type="dxa"/>
          </w:tcPr>
          <w:p w:rsidR="00314F30" w:rsidRPr="00CE4C32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int(8)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总诊断数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314F30" w:rsidRPr="0059639A" w:rsidRDefault="0059639A" w:rsidP="004704F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dep_id</w:t>
            </w:r>
          </w:p>
        </w:tc>
        <w:tc>
          <w:tcPr>
            <w:tcW w:w="1959" w:type="dxa"/>
          </w:tcPr>
          <w:p w:rsidR="00314F30" w:rsidRPr="00CE4C32" w:rsidRDefault="00314F30" w:rsidP="00A547A3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A547A3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Default="00314F30" w:rsidP="009A57F1">
            <w:pPr>
              <w:spacing w:line="360" w:lineRule="auto"/>
            </w:pPr>
            <w:r>
              <w:rPr>
                <w:rFonts w:hint="eastAsia"/>
              </w:rPr>
              <w:t>科室</w:t>
            </w:r>
          </w:p>
        </w:tc>
      </w:tr>
      <w:tr w:rsidR="00D03AEF" w:rsidRPr="008D4513" w:rsidTr="00A968FF">
        <w:trPr>
          <w:trHeight w:val="283"/>
        </w:trPr>
        <w:tc>
          <w:tcPr>
            <w:tcW w:w="594" w:type="dxa"/>
          </w:tcPr>
          <w:p w:rsidR="00D03AEF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D03AEF" w:rsidRPr="0059639A" w:rsidRDefault="0059639A" w:rsidP="00A968FF">
            <w:pPr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college</w:t>
            </w:r>
          </w:p>
        </w:tc>
        <w:tc>
          <w:tcPr>
            <w:tcW w:w="1959" w:type="dxa"/>
          </w:tcPr>
          <w:p w:rsidR="00D03AEF" w:rsidRDefault="00770A39" w:rsidP="00770A39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03AEF" w:rsidRPr="008D4513" w:rsidRDefault="00D03AEF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D03AEF" w:rsidRDefault="00D03AEF" w:rsidP="00A968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毕业院校</w:t>
            </w:r>
          </w:p>
        </w:tc>
      </w:tr>
      <w:tr w:rsidR="00D03AEF" w:rsidRPr="008D4513" w:rsidTr="00A968FF">
        <w:trPr>
          <w:trHeight w:val="283"/>
        </w:trPr>
        <w:tc>
          <w:tcPr>
            <w:tcW w:w="594" w:type="dxa"/>
          </w:tcPr>
          <w:p w:rsidR="00D03AEF" w:rsidRDefault="0059639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D03AEF" w:rsidRPr="0059639A" w:rsidRDefault="0059639A" w:rsidP="00A968FF">
            <w:pPr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profession</w:t>
            </w:r>
          </w:p>
        </w:tc>
        <w:tc>
          <w:tcPr>
            <w:tcW w:w="1959" w:type="dxa"/>
          </w:tcPr>
          <w:p w:rsidR="00D03AEF" w:rsidRDefault="00E366ED" w:rsidP="00E366ED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03AEF" w:rsidRPr="008D4513" w:rsidRDefault="00D03AEF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03AEF" w:rsidRPr="008D4513" w:rsidRDefault="00D03AE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D03AEF" w:rsidRDefault="00D03AEF" w:rsidP="00D03A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医疗专业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doctor_cert</w:t>
            </w:r>
          </w:p>
        </w:tc>
        <w:tc>
          <w:tcPr>
            <w:tcW w:w="1959" w:type="dxa"/>
          </w:tcPr>
          <w:p w:rsidR="007749C1" w:rsidRDefault="001837B2" w:rsidP="001837B2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A60CBC" w:rsidP="009A57F1">
            <w:pPr>
              <w:spacing w:line="360" w:lineRule="auto"/>
            </w:pPr>
            <w:r>
              <w:rPr>
                <w:rFonts w:hint="eastAsia"/>
                <w:szCs w:val="21"/>
              </w:rPr>
              <w:t>医师从业资格证书地址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person_desc</w:t>
            </w:r>
          </w:p>
        </w:tc>
        <w:tc>
          <w:tcPr>
            <w:tcW w:w="1959" w:type="dxa"/>
          </w:tcPr>
          <w:p w:rsidR="007749C1" w:rsidRDefault="00A60CBC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archar(256)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7749C1" w:rsidP="009A57F1">
            <w:pPr>
              <w:spacing w:line="360" w:lineRule="auto"/>
            </w:pPr>
            <w:r>
              <w:rPr>
                <w:rFonts w:hint="eastAsia"/>
              </w:rPr>
              <w:t>个人说明</w:t>
            </w:r>
          </w:p>
        </w:tc>
      </w:tr>
      <w:tr w:rsidR="007749C1" w:rsidRPr="008D4513" w:rsidTr="009A57F1">
        <w:trPr>
          <w:trHeight w:val="283"/>
        </w:trPr>
        <w:tc>
          <w:tcPr>
            <w:tcW w:w="594" w:type="dxa"/>
          </w:tcPr>
          <w:p w:rsidR="007749C1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49C1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job_peroid</w:t>
            </w:r>
          </w:p>
        </w:tc>
        <w:tc>
          <w:tcPr>
            <w:tcW w:w="1959" w:type="dxa"/>
          </w:tcPr>
          <w:p w:rsidR="007749C1" w:rsidRDefault="00341988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int(5)</w:t>
            </w:r>
          </w:p>
        </w:tc>
        <w:tc>
          <w:tcPr>
            <w:tcW w:w="630" w:type="dxa"/>
          </w:tcPr>
          <w:p w:rsidR="007749C1" w:rsidRPr="008D4513" w:rsidRDefault="007749C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49C1" w:rsidRPr="008D4513" w:rsidRDefault="007749C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749C1" w:rsidRDefault="007749C1" w:rsidP="009A57F1">
            <w:pPr>
              <w:spacing w:line="360" w:lineRule="auto"/>
            </w:pPr>
            <w:r>
              <w:rPr>
                <w:rFonts w:hint="eastAsia"/>
                <w:szCs w:val="21"/>
              </w:rPr>
              <w:t>从医时长</w:t>
            </w:r>
          </w:p>
        </w:tc>
      </w:tr>
      <w:tr w:rsidR="003403A5" w:rsidRPr="008D4513" w:rsidTr="009A57F1">
        <w:trPr>
          <w:trHeight w:val="283"/>
        </w:trPr>
        <w:tc>
          <w:tcPr>
            <w:tcW w:w="594" w:type="dxa"/>
          </w:tcPr>
          <w:p w:rsidR="003403A5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403A5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id_positive</w:t>
            </w:r>
          </w:p>
        </w:tc>
        <w:tc>
          <w:tcPr>
            <w:tcW w:w="1959" w:type="dxa"/>
          </w:tcPr>
          <w:p w:rsidR="003403A5" w:rsidRDefault="007D01FE" w:rsidP="007D01F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403A5" w:rsidRPr="008D4513" w:rsidRDefault="003403A5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403A5" w:rsidRDefault="003403A5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身份证正面链接地址</w:t>
            </w:r>
          </w:p>
        </w:tc>
      </w:tr>
      <w:tr w:rsidR="003403A5" w:rsidRPr="008D4513" w:rsidTr="009A57F1">
        <w:trPr>
          <w:trHeight w:val="283"/>
        </w:trPr>
        <w:tc>
          <w:tcPr>
            <w:tcW w:w="594" w:type="dxa"/>
          </w:tcPr>
          <w:p w:rsidR="003403A5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403A5" w:rsidRPr="0059639A" w:rsidRDefault="0059639A" w:rsidP="00A968F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id_negative</w:t>
            </w:r>
          </w:p>
        </w:tc>
        <w:tc>
          <w:tcPr>
            <w:tcW w:w="1959" w:type="dxa"/>
          </w:tcPr>
          <w:p w:rsidR="003403A5" w:rsidRDefault="007D01FE" w:rsidP="007D01F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403A5" w:rsidRPr="008D4513" w:rsidRDefault="003403A5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403A5" w:rsidRPr="008D4513" w:rsidRDefault="003403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403A5" w:rsidRDefault="003403A5" w:rsidP="003403A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身份证反面链接地址</w:t>
            </w:r>
          </w:p>
        </w:tc>
      </w:tr>
      <w:tr w:rsidR="000217BE" w:rsidRPr="008D4513" w:rsidTr="009A57F1">
        <w:trPr>
          <w:trHeight w:val="283"/>
        </w:trPr>
        <w:tc>
          <w:tcPr>
            <w:tcW w:w="594" w:type="dxa"/>
          </w:tcPr>
          <w:p w:rsidR="000217BE" w:rsidRDefault="002604B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29</w:t>
            </w:r>
          </w:p>
        </w:tc>
        <w:tc>
          <w:tcPr>
            <w:tcW w:w="2127" w:type="dxa"/>
          </w:tcPr>
          <w:p w:rsidR="000217B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9639A">
              <w:rPr>
                <w:rFonts w:asciiTheme="minorEastAsia" w:eastAsiaTheme="minorEastAsia" w:hAnsiTheme="minorEastAsia"/>
                <w:sz w:val="24"/>
              </w:rPr>
              <w:t>audit_status</w:t>
            </w:r>
          </w:p>
        </w:tc>
        <w:tc>
          <w:tcPr>
            <w:tcW w:w="1959" w:type="dxa"/>
          </w:tcPr>
          <w:p w:rsidR="000217BE" w:rsidRDefault="00555A29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07002B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0217BE" w:rsidRPr="008D4513" w:rsidRDefault="000217B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0217BE" w:rsidRPr="008D4513" w:rsidRDefault="000217B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0217BE" w:rsidRDefault="00317A6D" w:rsidP="009A57F1">
            <w:pPr>
              <w:spacing w:line="360" w:lineRule="auto"/>
            </w:pPr>
            <w:r w:rsidRPr="00317A6D">
              <w:rPr>
                <w:rFonts w:hint="eastAsia"/>
              </w:rPr>
              <w:t>审批状态</w:t>
            </w:r>
            <w:r w:rsidRPr="00317A6D">
              <w:rPr>
                <w:rFonts w:hint="eastAsia"/>
              </w:rPr>
              <w:t xml:space="preserve"> 1</w:t>
            </w:r>
            <w:r w:rsidRPr="00317A6D">
              <w:rPr>
                <w:rFonts w:hint="eastAsia"/>
              </w:rPr>
              <w:t>、待审批</w:t>
            </w:r>
            <w:r w:rsidRPr="00317A6D">
              <w:rPr>
                <w:rFonts w:hint="eastAsia"/>
              </w:rPr>
              <w:t xml:space="preserve"> 2</w:t>
            </w:r>
            <w:r w:rsidRPr="00317A6D">
              <w:rPr>
                <w:rFonts w:hint="eastAsia"/>
              </w:rPr>
              <w:t>、审批通过</w:t>
            </w:r>
            <w:r w:rsidRPr="00317A6D">
              <w:rPr>
                <w:rFonts w:hint="eastAsia"/>
              </w:rPr>
              <w:t xml:space="preserve"> 3</w:t>
            </w:r>
            <w:r w:rsidRPr="00317A6D">
              <w:rPr>
                <w:rFonts w:hint="eastAsia"/>
              </w:rPr>
              <w:t>、审批不通过</w:t>
            </w:r>
          </w:p>
        </w:tc>
      </w:tr>
      <w:tr w:rsidR="009A1E7E" w:rsidRPr="008D4513" w:rsidTr="009A57F1">
        <w:trPr>
          <w:trHeight w:val="283"/>
        </w:trPr>
        <w:tc>
          <w:tcPr>
            <w:tcW w:w="594" w:type="dxa"/>
          </w:tcPr>
          <w:p w:rsidR="009A1E7E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9A1E7E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receive_flag</w:t>
            </w:r>
          </w:p>
        </w:tc>
        <w:tc>
          <w:tcPr>
            <w:tcW w:w="1959" w:type="dxa"/>
          </w:tcPr>
          <w:p w:rsidR="009A1E7E" w:rsidRDefault="009A1E7E" w:rsidP="009A57F1">
            <w:pPr>
              <w:tabs>
                <w:tab w:val="left" w:pos="690"/>
              </w:tabs>
              <w:spacing w:line="360" w:lineRule="auto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9A1E7E" w:rsidRPr="008D4513" w:rsidRDefault="009A1E7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A1E7E" w:rsidRPr="008D4513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A1E7E" w:rsidRPr="008D4513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A1E7E" w:rsidRDefault="009A1E7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消息接收标识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接收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不接收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0C1AB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时间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314F30" w:rsidRPr="008D4513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0C1AB2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314F30" w:rsidRPr="00585864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585864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314F30" w:rsidRPr="008D4513" w:rsidTr="009A57F1">
        <w:trPr>
          <w:trHeight w:val="283"/>
        </w:trPr>
        <w:tc>
          <w:tcPr>
            <w:tcW w:w="594" w:type="dxa"/>
          </w:tcPr>
          <w:p w:rsidR="00314F30" w:rsidRDefault="0059639A" w:rsidP="002604B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="002604B1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14F30" w:rsidRPr="0059639A" w:rsidRDefault="0059639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9639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314F30" w:rsidRPr="0064321E" w:rsidRDefault="00314F30" w:rsidP="009A57F1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</w:tc>
        <w:tc>
          <w:tcPr>
            <w:tcW w:w="630" w:type="dxa"/>
          </w:tcPr>
          <w:p w:rsidR="00314F30" w:rsidRPr="008D4513" w:rsidRDefault="00314F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14F30" w:rsidRPr="008D4513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14F30" w:rsidRPr="00585864" w:rsidRDefault="00314F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B932D0" w:rsidRDefault="00B932D0" w:rsidP="003612AF"/>
    <w:p w:rsidR="00952948" w:rsidRPr="008D4513" w:rsidRDefault="00952948" w:rsidP="00952948">
      <w:pPr>
        <w:pStyle w:val="4"/>
      </w:pPr>
      <w:r>
        <w:rPr>
          <w:rFonts w:hint="eastAsia"/>
          <w:color w:val="000000" w:themeColor="text1"/>
        </w:rPr>
        <w:t>团队信息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="00D93979">
        <w:rPr>
          <w:rFonts w:hint="eastAsia"/>
          <w:kern w:val="0"/>
        </w:rPr>
        <w:t>team</w:t>
      </w:r>
      <w:r w:rsidRPr="00585864">
        <w:t>_</w:t>
      </w:r>
      <w:r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952948" w:rsidRPr="008D4513" w:rsidTr="00FD6A7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952948" w:rsidRPr="008D4513" w:rsidTr="00FD6A79">
        <w:trPr>
          <w:trHeight w:val="283"/>
        </w:trPr>
        <w:tc>
          <w:tcPr>
            <w:tcW w:w="594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952948" w:rsidRPr="00374C64" w:rsidRDefault="00C82C36" w:rsidP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team</w:t>
            </w:r>
            <w:r w:rsidR="00952948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_id</w:t>
            </w:r>
          </w:p>
        </w:tc>
        <w:tc>
          <w:tcPr>
            <w:tcW w:w="1959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52948" w:rsidRPr="008D4513" w:rsidRDefault="00F524E3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</w:t>
            </w:r>
            <w:r w:rsidR="00952948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="00952948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952948" w:rsidRPr="008D4513" w:rsidTr="00FD6A79">
        <w:trPr>
          <w:trHeight w:val="283"/>
        </w:trPr>
        <w:tc>
          <w:tcPr>
            <w:tcW w:w="594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952948" w:rsidRPr="00374C64" w:rsidRDefault="00160DAD" w:rsidP="00160DAD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team</w:t>
            </w:r>
            <w:r w:rsidR="00952948" w:rsidRPr="00374C64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_name</w:t>
            </w:r>
          </w:p>
        </w:tc>
        <w:tc>
          <w:tcPr>
            <w:tcW w:w="1959" w:type="dxa"/>
          </w:tcPr>
          <w:p w:rsidR="00952948" w:rsidRPr="00CE4C32" w:rsidRDefault="00952948" w:rsidP="00E275E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5F6998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275E0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52948" w:rsidRPr="008D4513" w:rsidRDefault="00952948" w:rsidP="00FD6A79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52948" w:rsidRPr="008D4513" w:rsidRDefault="00952948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952948" w:rsidRDefault="00F524E3" w:rsidP="00FD6A7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团队名称</w:t>
            </w:r>
          </w:p>
        </w:tc>
      </w:tr>
      <w:tr w:rsidR="005F6998" w:rsidRPr="008D4513" w:rsidTr="00FD6A79">
        <w:trPr>
          <w:trHeight w:val="283"/>
        </w:trPr>
        <w:tc>
          <w:tcPr>
            <w:tcW w:w="594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5F6998" w:rsidRPr="00374C64" w:rsidRDefault="00FD6A79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doc_id</w:t>
            </w:r>
          </w:p>
        </w:tc>
        <w:tc>
          <w:tcPr>
            <w:tcW w:w="1959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5F6998" w:rsidRDefault="005F6998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6998" w:rsidRDefault="005F6998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团队责任人（医生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号）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5F5615" w:rsidRPr="008D4513" w:rsidTr="00FD6A79">
        <w:trPr>
          <w:trHeight w:val="283"/>
        </w:trPr>
        <w:tc>
          <w:tcPr>
            <w:tcW w:w="594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5F5615" w:rsidRPr="00374C64" w:rsidRDefault="005F5615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5F5615" w:rsidRDefault="005F5615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5F5615" w:rsidRDefault="005F5615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F5615" w:rsidRDefault="005F561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952948" w:rsidRDefault="00952948" w:rsidP="003612AF"/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省份信息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6C53CD">
        <w:t xml:space="preserve"> t_province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hint="eastAsia"/>
                <w:kern w:val="0"/>
                <w:sz w:val="24"/>
              </w:rPr>
              <w:t>pvc</w:t>
            </w:r>
            <w:r w:rsidRPr="008F1F3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8F1F3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省份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pvc</w:t>
            </w:r>
            <w:r w:rsidRPr="008F1F3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D551A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551A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省份名称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城市信息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 w:rsidRPr="009F5DAF">
        <w:rPr>
          <w:kern w:val="0"/>
        </w:rPr>
        <w:t>city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hint="eastAsia"/>
                <w:kern w:val="0"/>
                <w:sz w:val="24"/>
              </w:rPr>
              <w:t>city</w:t>
            </w:r>
            <w:r w:rsidRPr="008F1F3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8F1F3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city</w:t>
            </w:r>
            <w:r w:rsidRPr="008F1F3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3B6D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3B6D07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8F1F3A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8F1F3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pvc_id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所属省份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lastRenderedPageBreak/>
        <w:t>城市区域信息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 w:rsidRPr="009F5DAF">
        <w:rPr>
          <w:kern w:val="0"/>
        </w:rPr>
        <w:t>city</w:t>
      </w:r>
      <w:r>
        <w:rPr>
          <w:rFonts w:hint="eastAsia"/>
          <w:kern w:val="0"/>
        </w:rPr>
        <w:t>_area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8D4513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area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城市区域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39349A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area</w:t>
            </w:r>
            <w:r w:rsidRPr="00590B8E"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CD58F2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CD58F2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城市区域名称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8D4513" w:rsidRDefault="00F05C60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</w:rPr>
              <w:t>city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</w:tbl>
    <w:p w:rsidR="00F05C60" w:rsidRDefault="00F05C60" w:rsidP="00F05C60">
      <w:pPr>
        <w:rPr>
          <w:color w:val="000000" w:themeColor="text1"/>
        </w:rPr>
      </w:pPr>
    </w:p>
    <w:p w:rsidR="00F05C60" w:rsidRDefault="00F05C60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t>医院信息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hospital_info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parent_id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父医院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F05C60" w:rsidRPr="00C0520B" w:rsidRDefault="00F05C60" w:rsidP="007F463D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hos_name</w:t>
            </w:r>
          </w:p>
        </w:tc>
        <w:tc>
          <w:tcPr>
            <w:tcW w:w="1959" w:type="dxa"/>
          </w:tcPr>
          <w:p w:rsidR="00F05C60" w:rsidRPr="00CE4C32" w:rsidRDefault="00F05C60" w:rsidP="00300E7B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300E7B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F05C60" w:rsidRPr="00C0520B" w:rsidRDefault="00F05C60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h</w:t>
            </w: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ospital</w:t>
            </w:r>
            <w:r w:rsidRPr="00C0520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_l</w:t>
            </w: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evel</w:t>
            </w:r>
          </w:p>
        </w:tc>
        <w:tc>
          <w:tcPr>
            <w:tcW w:w="1959" w:type="dxa"/>
          </w:tcPr>
          <w:p w:rsidR="00F05C60" w:rsidRPr="00CE4C32" w:rsidRDefault="00F05C60" w:rsidP="002A7F9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</w:t>
            </w:r>
            <w:r w:rsidR="002A7F91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医院等级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/>
                <w:kern w:val="0"/>
                <w:szCs w:val="21"/>
              </w:rPr>
              <w:t>area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所属城市区域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city_id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所属城市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pvc_id</w:t>
            </w:r>
          </w:p>
        </w:tc>
        <w:tc>
          <w:tcPr>
            <w:tcW w:w="1959" w:type="dxa"/>
          </w:tcPr>
          <w:p w:rsidR="00F05C60" w:rsidRPr="00CE4C32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所属省份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address</w:t>
            </w:r>
          </w:p>
        </w:tc>
        <w:tc>
          <w:tcPr>
            <w:tcW w:w="1959" w:type="dxa"/>
          </w:tcPr>
          <w:p w:rsidR="00F05C60" w:rsidRPr="008D4513" w:rsidRDefault="00F05C60" w:rsidP="001D483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1D4831">
              <w:rPr>
                <w:rFonts w:ascii="Courier New" w:hAnsi="Courier New" w:hint="eastAsia"/>
                <w:color w:val="000000" w:themeColor="text1"/>
                <w:lang w:val="de-DE"/>
              </w:rPr>
              <w:t>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医院地址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F05C6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phone</w:t>
            </w:r>
          </w:p>
        </w:tc>
        <w:tc>
          <w:tcPr>
            <w:tcW w:w="1959" w:type="dxa"/>
          </w:tcPr>
          <w:p w:rsidR="00F05C60" w:rsidRPr="00CE4C32" w:rsidRDefault="00F05C60" w:rsidP="00E02DC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02DC7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CB6B30" w:rsidRPr="008D4513" w:rsidTr="009A57F1">
        <w:trPr>
          <w:trHeight w:val="283"/>
        </w:trPr>
        <w:tc>
          <w:tcPr>
            <w:tcW w:w="594" w:type="dxa"/>
          </w:tcPr>
          <w:p w:rsidR="00CB6B30" w:rsidRDefault="0077722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CB6B30" w:rsidRPr="00C0520B" w:rsidRDefault="00C0520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C0520B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hosp_desc</w:t>
            </w:r>
          </w:p>
        </w:tc>
        <w:tc>
          <w:tcPr>
            <w:tcW w:w="1959" w:type="dxa"/>
          </w:tcPr>
          <w:p w:rsidR="00CB6B30" w:rsidRPr="00CE4C32" w:rsidRDefault="00C30A5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B6B30" w:rsidRPr="008D4513" w:rsidRDefault="00CB6B3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B6B30" w:rsidRPr="008D4513" w:rsidRDefault="00CB6B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B6B30" w:rsidRPr="008D4513" w:rsidRDefault="00CB6B3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B6B30" w:rsidRDefault="003C5F43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医院简介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2B213E" w:rsidRPr="00C0520B" w:rsidRDefault="002B213E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fax</w:t>
            </w:r>
          </w:p>
        </w:tc>
        <w:tc>
          <w:tcPr>
            <w:tcW w:w="1959" w:type="dxa"/>
          </w:tcPr>
          <w:p w:rsidR="002B213E" w:rsidRPr="00CE4C32" w:rsidRDefault="002D1597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传真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B213E" w:rsidRPr="00C0520B" w:rsidRDefault="008D67F1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 w:rsidRPr="008D67F1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initiate</w:t>
            </w:r>
          </w:p>
        </w:tc>
        <w:tc>
          <w:tcPr>
            <w:tcW w:w="1959" w:type="dxa"/>
          </w:tcPr>
          <w:p w:rsidR="002B213E" w:rsidRPr="00CE4C32" w:rsidRDefault="00CC77F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启用状态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0 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停用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8D67F1">
              <w:rPr>
                <w:rFonts w:ascii="Courier New" w:hAnsi="Courier New" w:hint="eastAsia"/>
                <w:color w:val="000000" w:themeColor="text1"/>
                <w:lang w:val="de-DE"/>
              </w:rPr>
              <w:t>启用</w:t>
            </w:r>
          </w:p>
        </w:tc>
      </w:tr>
      <w:tr w:rsidR="002B213E" w:rsidRPr="008D4513" w:rsidTr="009A57F1">
        <w:trPr>
          <w:trHeight w:val="283"/>
        </w:trPr>
        <w:tc>
          <w:tcPr>
            <w:tcW w:w="594" w:type="dxa"/>
          </w:tcPr>
          <w:p w:rsidR="002B213E" w:rsidRDefault="002B213E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B213E" w:rsidRPr="00C0520B" w:rsidRDefault="00995E7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val="zh-CN"/>
              </w:rPr>
              <w:t>r</w:t>
            </w:r>
            <w:r w:rsidRPr="00995E73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  <w:lang w:val="zh-CN"/>
              </w:rPr>
              <w:t>emarks</w:t>
            </w:r>
          </w:p>
        </w:tc>
        <w:tc>
          <w:tcPr>
            <w:tcW w:w="1959" w:type="dxa"/>
          </w:tcPr>
          <w:p w:rsidR="002B213E" w:rsidRPr="00CE4C32" w:rsidRDefault="005F5115" w:rsidP="003E787D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(2</w:t>
            </w:r>
            <w:r w:rsidR="003E787D"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B213E" w:rsidRPr="008D4513" w:rsidRDefault="002B213E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B213E" w:rsidRPr="008D4513" w:rsidRDefault="002B213E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B213E" w:rsidRDefault="005F511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create_time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update_time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AF75A6" w:rsidRPr="008D4513" w:rsidTr="009A57F1">
        <w:trPr>
          <w:trHeight w:val="283"/>
        </w:trPr>
        <w:tc>
          <w:tcPr>
            <w:tcW w:w="594" w:type="dxa"/>
          </w:tcPr>
          <w:p w:rsidR="00AF75A6" w:rsidRDefault="00AF75A6" w:rsidP="007538C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7538C4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AF75A6" w:rsidRPr="00374C64" w:rsidRDefault="00AF75A6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AF75A6" w:rsidRDefault="00AF75A6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varchar(50) </w:t>
            </w:r>
          </w:p>
        </w:tc>
        <w:tc>
          <w:tcPr>
            <w:tcW w:w="630" w:type="dxa"/>
          </w:tcPr>
          <w:p w:rsidR="00AF75A6" w:rsidRDefault="00AF75A6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F75A6" w:rsidRDefault="00AF75A6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</w:tbl>
    <w:p w:rsidR="003A57E7" w:rsidRDefault="003A57E7" w:rsidP="00F05C60">
      <w:pPr>
        <w:rPr>
          <w:color w:val="000000" w:themeColor="text1"/>
        </w:rPr>
      </w:pPr>
    </w:p>
    <w:p w:rsidR="00F05C60" w:rsidRPr="008D4513" w:rsidRDefault="00F05C60" w:rsidP="00F05C60">
      <w:pPr>
        <w:pStyle w:val="4"/>
      </w:pPr>
      <w:r>
        <w:rPr>
          <w:rFonts w:hint="eastAsia"/>
          <w:color w:val="000000" w:themeColor="text1"/>
        </w:rPr>
        <w:lastRenderedPageBreak/>
        <w:t>医院科室信息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7616B9">
        <w:t xml:space="preserve"> </w:t>
      </w:r>
      <w:r>
        <w:t>t_</w:t>
      </w:r>
      <w:r>
        <w:rPr>
          <w:rFonts w:hint="eastAsia"/>
          <w:kern w:val="0"/>
        </w:rPr>
        <w:t>hospital_dep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F05C60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</w:t>
            </w:r>
            <w:r w:rsidRPr="00B067F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</w:t>
            </w:r>
            <w:r w:rsidRPr="00B067F5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_name</w:t>
            </w:r>
          </w:p>
        </w:tc>
        <w:tc>
          <w:tcPr>
            <w:tcW w:w="1959" w:type="dxa"/>
          </w:tcPr>
          <w:p w:rsidR="00F05C60" w:rsidRPr="00CE4C32" w:rsidRDefault="00F05C60" w:rsidP="00006666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06666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科室名称</w:t>
            </w:r>
          </w:p>
        </w:tc>
      </w:tr>
      <w:tr w:rsidR="008C7136" w:rsidRPr="008D4513" w:rsidTr="009A57F1">
        <w:trPr>
          <w:trHeight w:val="283"/>
        </w:trPr>
        <w:tc>
          <w:tcPr>
            <w:tcW w:w="594" w:type="dxa"/>
          </w:tcPr>
          <w:p w:rsidR="008C7136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8C7136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dep_type</w:t>
            </w:r>
          </w:p>
        </w:tc>
        <w:tc>
          <w:tcPr>
            <w:tcW w:w="1959" w:type="dxa"/>
          </w:tcPr>
          <w:p w:rsidR="008C7136" w:rsidRPr="00CE4C32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8C7136" w:rsidRPr="008D4513" w:rsidRDefault="008C7136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C7136" w:rsidRPr="008D4513" w:rsidRDefault="008C713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C7136" w:rsidRPr="008D4513" w:rsidRDefault="008C7136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8C7136" w:rsidRDefault="00F67AA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科室类型：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医院科室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社康中心</w:t>
            </w:r>
          </w:p>
        </w:tc>
      </w:tr>
      <w:tr w:rsidR="0025148A" w:rsidRPr="008D4513" w:rsidTr="009A57F1">
        <w:trPr>
          <w:trHeight w:val="283"/>
        </w:trPr>
        <w:tc>
          <w:tcPr>
            <w:tcW w:w="594" w:type="dxa"/>
          </w:tcPr>
          <w:p w:rsidR="0025148A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5148A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dep_desc</w:t>
            </w:r>
          </w:p>
        </w:tc>
        <w:tc>
          <w:tcPr>
            <w:tcW w:w="1959" w:type="dxa"/>
          </w:tcPr>
          <w:p w:rsidR="0025148A" w:rsidRPr="00CE4C32" w:rsidRDefault="00787C1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archar(1000)</w:t>
            </w:r>
          </w:p>
        </w:tc>
        <w:tc>
          <w:tcPr>
            <w:tcW w:w="630" w:type="dxa"/>
          </w:tcPr>
          <w:p w:rsidR="0025148A" w:rsidRPr="008D4513" w:rsidRDefault="0025148A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5148A" w:rsidRDefault="00F67AA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科室说明</w:t>
            </w:r>
          </w:p>
        </w:tc>
      </w:tr>
      <w:tr w:rsidR="0025148A" w:rsidRPr="008D4513" w:rsidTr="009A57F1">
        <w:trPr>
          <w:trHeight w:val="283"/>
        </w:trPr>
        <w:tc>
          <w:tcPr>
            <w:tcW w:w="594" w:type="dxa"/>
          </w:tcPr>
          <w:p w:rsidR="0025148A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5148A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phone</w:t>
            </w:r>
          </w:p>
        </w:tc>
        <w:tc>
          <w:tcPr>
            <w:tcW w:w="1959" w:type="dxa"/>
          </w:tcPr>
          <w:p w:rsidR="0025148A" w:rsidRPr="00CE4C32" w:rsidRDefault="00BD1CBF" w:rsidP="00EC301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C3013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5148A" w:rsidRPr="008D4513" w:rsidRDefault="0025148A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5148A" w:rsidRPr="008D4513" w:rsidRDefault="0025148A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5148A" w:rsidRDefault="0062279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F05C60" w:rsidRPr="008D4513" w:rsidTr="009A57F1">
        <w:trPr>
          <w:trHeight w:val="283"/>
        </w:trPr>
        <w:tc>
          <w:tcPr>
            <w:tcW w:w="594" w:type="dxa"/>
          </w:tcPr>
          <w:p w:rsidR="00F05C60" w:rsidRPr="008D4513" w:rsidRDefault="00276E9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05C60" w:rsidRPr="00B067F5" w:rsidRDefault="003C1913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067F5">
              <w:rPr>
                <w:rFonts w:asciiTheme="minorEastAsia" w:eastAsiaTheme="minorEastAsia" w:hAnsiTheme="minorEastAsia"/>
                <w:kern w:val="0"/>
                <w:sz w:val="24"/>
              </w:rPr>
              <w:t>hospital</w:t>
            </w:r>
            <w:r w:rsidRPr="00B067F5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_id</w:t>
            </w:r>
          </w:p>
        </w:tc>
        <w:tc>
          <w:tcPr>
            <w:tcW w:w="1959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F05C60" w:rsidRPr="008D4513" w:rsidRDefault="00F05C60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05C60" w:rsidRPr="008D4513" w:rsidRDefault="00F05C60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B932D0" w:rsidRDefault="00B932D0" w:rsidP="003612AF"/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病历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9E4E1A">
        <w:rPr>
          <w:rFonts w:hint="eastAsia"/>
          <w:color w:val="000000" w:themeColor="text1"/>
        </w:rPr>
        <w:t xml:space="preserve"> </w:t>
      </w:r>
      <w:r w:rsidRPr="000D69CA">
        <w:rPr>
          <w:rFonts w:hint="eastAsia"/>
          <w:color w:val="000000" w:themeColor="text1"/>
        </w:rPr>
        <w:t>t_hos</w:t>
      </w:r>
      <w:r>
        <w:rPr>
          <w:rFonts w:hint="eastAsia"/>
          <w:color w:val="000000" w:themeColor="text1"/>
        </w:rPr>
        <w:t>pital</w:t>
      </w:r>
      <w:r w:rsidRPr="000D69CA"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case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app_id</w:t>
            </w:r>
          </w:p>
        </w:tc>
        <w:tc>
          <w:tcPr>
            <w:tcW w:w="1959" w:type="dxa"/>
          </w:tcPr>
          <w:p w:rsidR="003A57E7" w:rsidRPr="00CE4C32" w:rsidRDefault="003A57E7" w:rsidP="00D143E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143E7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apply_id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第三方系统申请单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EF4E8F" w:rsidRPr="008D4513" w:rsidTr="000647BE">
        <w:trPr>
          <w:trHeight w:val="283"/>
        </w:trPr>
        <w:tc>
          <w:tcPr>
            <w:tcW w:w="594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3</w:t>
            </w:r>
          </w:p>
        </w:tc>
        <w:tc>
          <w:tcPr>
            <w:tcW w:w="2127" w:type="dxa"/>
          </w:tcPr>
          <w:p w:rsidR="00EF4E8F" w:rsidRPr="00D516D6" w:rsidRDefault="00EF4E8F" w:rsidP="000647BE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doc_id</w:t>
            </w:r>
          </w:p>
        </w:tc>
        <w:tc>
          <w:tcPr>
            <w:tcW w:w="1959" w:type="dxa"/>
          </w:tcPr>
          <w:p w:rsidR="00EF4E8F" w:rsidRPr="00D516D6" w:rsidRDefault="00CE7032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v</w:t>
            </w:r>
            <w:r w:rsidR="00EF4E8F" w:rsidRPr="00D516D6">
              <w:rPr>
                <w:rFonts w:ascii="Courier New" w:hAnsi="Courier New" w:hint="eastAsia"/>
                <w:color w:val="FF0000"/>
                <w:lang w:val="de-DE"/>
              </w:rPr>
              <w:t>archar(16)</w:t>
            </w:r>
          </w:p>
        </w:tc>
        <w:tc>
          <w:tcPr>
            <w:tcW w:w="630" w:type="dxa"/>
          </w:tcPr>
          <w:p w:rsidR="00EF4E8F" w:rsidRPr="00D516D6" w:rsidRDefault="00EF4E8F" w:rsidP="000647BE">
            <w:pPr>
              <w:spacing w:line="360" w:lineRule="auto"/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F4E8F" w:rsidRPr="00D516D6" w:rsidRDefault="00EF4E8F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F4E8F" w:rsidRPr="00D516D6" w:rsidRDefault="007C4955" w:rsidP="000647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主诊医生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B01B8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case_source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病历来源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院内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中转服务器中转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安心网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emergency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加急类型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：加急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medical_type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就诊类型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未知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门诊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2: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住院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3: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体检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4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急诊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medical_record_no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流水号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8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outpatient_no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门诊号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hospitalized_no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住院号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ward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病房号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病区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bed_no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床号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appointment_time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预约时间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card_type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54B06">
              <w:rPr>
                <w:rFonts w:ascii="Courier New" w:hAnsi="Courier New" w:hint="eastAsia"/>
                <w:color w:val="000000" w:themeColor="text1"/>
                <w:lang w:val="de-DE"/>
              </w:rPr>
              <w:t>就诊</w:t>
            </w:r>
            <w:r w:rsidRPr="00E54B06">
              <w:rPr>
                <w:rFonts w:ascii="Courier New" w:hAnsi="Courier New"/>
                <w:color w:val="000000" w:themeColor="text1"/>
                <w:lang w:val="de-DE"/>
              </w:rPr>
              <w:t>卡类型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card_no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54B06">
              <w:rPr>
                <w:rFonts w:ascii="Courier New" w:hAnsi="Courier New" w:hint="eastAsia"/>
                <w:color w:val="000000" w:themeColor="text1"/>
                <w:lang w:val="de-DE"/>
              </w:rPr>
              <w:t>就诊卡号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lock_state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病历锁定状态</w:t>
            </w:r>
          </w:p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0正常  </w:t>
            </w:r>
          </w:p>
          <w:p w:rsid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1锁定  </w:t>
            </w:r>
          </w:p>
          <w:p w:rsidR="003A57E7" w:rsidRPr="004174DC" w:rsidRDefault="004174DC" w:rsidP="004174D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174DC">
              <w:rPr>
                <w:rFonts w:ascii="宋体" w:hAnsi="宋体" w:cs="宋体"/>
                <w:kern w:val="0"/>
                <w:szCs w:val="21"/>
              </w:rPr>
              <w:t>默认为0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lock_user_id</w:t>
            </w:r>
          </w:p>
        </w:tc>
        <w:tc>
          <w:tcPr>
            <w:tcW w:w="1959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锁定人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unlock_user_id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解锁人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case_status</w:t>
            </w:r>
          </w:p>
        </w:tc>
        <w:tc>
          <w:tcPr>
            <w:tcW w:w="1959" w:type="dxa"/>
          </w:tcPr>
          <w:p w:rsidR="003A57E7" w:rsidRPr="006267DE" w:rsidRDefault="003A57E7" w:rsidP="00C30B93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="00C30B93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未检查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已检查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已报告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已诊断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),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0x8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待审核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已审核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待会诊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已会诊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80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待协诊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0x100h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已协诊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0x200h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已打印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0x400h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未上传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  <w:p w:rsidR="003A57E7" w:rsidRPr="006267DE" w:rsidRDefault="003A57E7" w:rsidP="000647BE">
            <w:pPr>
              <w:tabs>
                <w:tab w:val="left" w:pos="690"/>
              </w:tabs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0x800h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已上传</w:t>
            </w:r>
            <w:r w:rsidRPr="006267DE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del_flag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删除标识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作废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remark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DB4D5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B4D5E">
              <w:rPr>
                <w:rFonts w:ascii="Courier New" w:hAnsi="Courier New" w:hint="eastAsia"/>
                <w:color w:val="000000" w:themeColor="text1"/>
                <w:lang w:val="de-DE"/>
              </w:rPr>
              <w:t>备注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emergency_level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DB4D5E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D31F32">
              <w:rPr>
                <w:rFonts w:ascii="Courier New" w:hAnsi="Courier New" w:hint="eastAsia"/>
                <w:color w:val="000000" w:themeColor="text1"/>
                <w:lang w:val="de-DE"/>
              </w:rPr>
              <w:t>预警等级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22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create_date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B065C7">
              <w:rPr>
                <w:rFonts w:ascii="Courier New" w:hAnsi="Courier New"/>
                <w:color w:val="000000" w:themeColor="text1"/>
                <w:lang w:val="de-DE"/>
              </w:rPr>
              <w:t>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23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lupd_date</w:t>
            </w:r>
          </w:p>
        </w:tc>
        <w:tc>
          <w:tcPr>
            <w:tcW w:w="1959" w:type="dxa"/>
          </w:tcPr>
          <w:p w:rsidR="003A57E7" w:rsidRPr="00B065C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B065C7">
              <w:rPr>
                <w:rFonts w:ascii="Courier New" w:hAnsi="Courier New"/>
                <w:color w:val="000000" w:themeColor="text1"/>
                <w:lang w:val="de-DE"/>
              </w:rPr>
              <w:t>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065C7">
              <w:rPr>
                <w:rFonts w:ascii="Courier New" w:hAnsi="Courier New" w:hint="eastAsia"/>
                <w:color w:val="000000" w:themeColor="text1"/>
                <w:lang w:val="de-DE"/>
              </w:rPr>
              <w:t>记录更新时间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app_type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病历类型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0</w:t>
            </w:r>
            <w:r w:rsidRPr="00E658EE">
              <w:rPr>
                <w:rFonts w:hint="eastAsia"/>
                <w:szCs w:val="21"/>
              </w:rPr>
              <w:t>所有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lastRenderedPageBreak/>
              <w:t>1</w:t>
            </w:r>
            <w:r w:rsidRPr="00E658EE">
              <w:rPr>
                <w:rFonts w:hint="eastAsia"/>
                <w:szCs w:val="21"/>
              </w:rPr>
              <w:t>静态</w:t>
            </w:r>
            <w:r w:rsidRPr="00E658EE">
              <w:rPr>
                <w:szCs w:val="21"/>
              </w:rPr>
              <w:t>心电病历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2</w:t>
            </w:r>
            <w:r w:rsidRPr="00E658EE">
              <w:rPr>
                <w:rFonts w:hint="eastAsia"/>
                <w:szCs w:val="21"/>
              </w:rPr>
              <w:t>动态</w:t>
            </w:r>
            <w:r w:rsidRPr="00E658EE">
              <w:rPr>
                <w:szCs w:val="21"/>
              </w:rPr>
              <w:t>心电病历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3</w:t>
            </w:r>
            <w:r w:rsidRPr="00E658EE">
              <w:rPr>
                <w:rFonts w:hint="eastAsia"/>
                <w:szCs w:val="21"/>
              </w:rPr>
              <w:t>动态</w:t>
            </w:r>
            <w:r w:rsidRPr="00E658EE">
              <w:rPr>
                <w:szCs w:val="21"/>
              </w:rPr>
              <w:t>血压病历</w:t>
            </w:r>
          </w:p>
          <w:p w:rsidR="003A57E7" w:rsidRPr="00E658EE" w:rsidRDefault="003A57E7" w:rsidP="000647BE">
            <w:pPr>
              <w:rPr>
                <w:szCs w:val="21"/>
              </w:rPr>
            </w:pPr>
            <w:r w:rsidRPr="00E658EE">
              <w:rPr>
                <w:rFonts w:hint="eastAsia"/>
                <w:szCs w:val="21"/>
              </w:rPr>
              <w:t>4</w:t>
            </w:r>
            <w:r w:rsidRPr="00E658EE">
              <w:rPr>
                <w:rFonts w:hint="eastAsia"/>
                <w:szCs w:val="21"/>
              </w:rPr>
              <w:t>静态</w:t>
            </w:r>
            <w:r w:rsidRPr="00E658EE">
              <w:rPr>
                <w:szCs w:val="21"/>
              </w:rPr>
              <w:t>血压病历</w:t>
            </w:r>
          </w:p>
          <w:p w:rsidR="003A57E7" w:rsidRPr="0047775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77752">
              <w:rPr>
                <w:rFonts w:hint="eastAsia"/>
                <w:szCs w:val="21"/>
              </w:rPr>
              <w:t>5</w:t>
            </w:r>
            <w:r w:rsidRPr="00477752">
              <w:rPr>
                <w:szCs w:val="21"/>
              </w:rPr>
              <w:t>血糖</w:t>
            </w:r>
            <w:r w:rsidRPr="00E658EE">
              <w:rPr>
                <w:szCs w:val="21"/>
              </w:rPr>
              <w:t>病历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25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patient_id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26</w:t>
            </w:r>
          </w:p>
        </w:tc>
        <w:tc>
          <w:tcPr>
            <w:tcW w:w="2127" w:type="dxa"/>
          </w:tcPr>
          <w:p w:rsidR="003A57E7" w:rsidRPr="00F27FFE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F27FFE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clinical_info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31111">
              <w:rPr>
                <w:rFonts w:hint="eastAsia"/>
                <w:szCs w:val="21"/>
              </w:rPr>
              <w:t>临床诊断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用户</w:t>
      </w:r>
      <w:r w:rsidRPr="000D69CA">
        <w:rPr>
          <w:rFonts w:hint="eastAsia"/>
          <w:color w:val="000000" w:themeColor="text1"/>
        </w:rPr>
        <w:t>检查单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7630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t_</w:t>
      </w:r>
      <w:r w:rsidRPr="000D69CA">
        <w:rPr>
          <w:rFonts w:hint="eastAsia"/>
          <w:color w:val="000000" w:themeColor="text1"/>
        </w:rPr>
        <w:t>check</w:t>
      </w:r>
      <w:r>
        <w:rPr>
          <w:rFonts w:hint="eastAsia"/>
        </w:rPr>
        <w:t>list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check_id</w:t>
            </w:r>
          </w:p>
        </w:tc>
        <w:tc>
          <w:tcPr>
            <w:tcW w:w="1959" w:type="dxa"/>
          </w:tcPr>
          <w:p w:rsidR="003A57E7" w:rsidRPr="00CE4C32" w:rsidRDefault="003A57E7" w:rsidP="00815E2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815E21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check_source</w:t>
            </w:r>
          </w:p>
        </w:tc>
        <w:tc>
          <w:tcPr>
            <w:tcW w:w="1959" w:type="dxa"/>
          </w:tcPr>
          <w:p w:rsidR="003A57E7" w:rsidRPr="006267DE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检查单来源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院内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1F791C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中转服务器中转</w:t>
            </w:r>
          </w:p>
          <w:p w:rsidR="003A57E7" w:rsidRPr="001F791C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安心网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app_id</w:t>
            </w:r>
          </w:p>
        </w:tc>
        <w:tc>
          <w:tcPr>
            <w:tcW w:w="1959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ID/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咨询单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检查单类型：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静态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心电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动态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心电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动态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静态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  <w:p w:rsidR="003A57E7" w:rsidRPr="00C8440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4405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  <w:r w:rsidRPr="00C84405">
              <w:rPr>
                <w:rFonts w:ascii="Courier New" w:hAnsi="Courier New"/>
                <w:color w:val="000000" w:themeColor="text1"/>
                <w:lang w:val="de-DE"/>
              </w:rPr>
              <w:t>血糖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urgency_level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227A5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检查单紧急程度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0: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：加急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adv_doc_id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申请医生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adv_dept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申请部门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adv_doctor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585864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申请医生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adv_no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单号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adv_time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申请时间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check_item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检查项目类型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0:12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1:15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2:12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+3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导心向量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3:16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4:18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5:3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VCG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6:3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VLP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7:1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HRV 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8: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节律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9: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动态心电</w:t>
            </w:r>
          </w:p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10: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动态血压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11: 3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导联同步心电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coll_doc_id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检查医生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coll_doctor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检查医生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coll_time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767E6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检查时间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device_id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设备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device_type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设备类型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EC37E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pacemaker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心脏起搏器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</w:p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0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无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1: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print_date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打印日期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ref_physician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助理药剂师、麻醉师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remark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备注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id_number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编码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sub_id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子</w:t>
            </w:r>
            <w:r w:rsidRPr="00BF02D7">
              <w:rPr>
                <w:rFonts w:ascii="Courier New" w:hAnsi="Courier New"/>
                <w:color w:val="000000" w:themeColor="text1"/>
                <w:lang w:val="de-DE"/>
              </w:rPr>
              <w:t>编码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EC37EE"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doc_advice</w:t>
            </w:r>
          </w:p>
        </w:tc>
        <w:tc>
          <w:tcPr>
            <w:tcW w:w="1959" w:type="dxa"/>
          </w:tcPr>
          <w:p w:rsidR="003A57E7" w:rsidRPr="00A62BCC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BF02D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F02D7">
              <w:rPr>
                <w:rFonts w:ascii="Courier New" w:hAnsi="Courier New" w:hint="eastAsia"/>
                <w:color w:val="000000" w:themeColor="text1"/>
                <w:lang w:val="de-DE"/>
              </w:rPr>
              <w:t>医嘱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24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检查单生成时间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EC37E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25</w:t>
            </w:r>
          </w:p>
        </w:tc>
        <w:tc>
          <w:tcPr>
            <w:tcW w:w="2127" w:type="dxa"/>
          </w:tcPr>
          <w:p w:rsidR="003A57E7" w:rsidRPr="000A14F9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A14F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update_time</w:t>
            </w:r>
          </w:p>
        </w:tc>
        <w:tc>
          <w:tcPr>
            <w:tcW w:w="1959" w:type="dxa"/>
          </w:tcPr>
          <w:p w:rsidR="003A57E7" w:rsidRPr="008227A5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0C1AB2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更新时间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检查单和采集信息关系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87955">
        <w:t xml:space="preserve"> </w:t>
      </w:r>
      <w:r>
        <w:t>t_</w:t>
      </w:r>
      <w:r>
        <w:rPr>
          <w:rFonts w:hint="eastAsia"/>
        </w:rPr>
        <w:t>check</w:t>
      </w:r>
      <w:r w:rsidRPr="00585864">
        <w:t>_</w:t>
      </w:r>
      <w:r>
        <w:rPr>
          <w:rFonts w:hint="eastAsia"/>
        </w:rPr>
        <w:t>c</w:t>
      </w:r>
      <w:r w:rsidRPr="0071445F">
        <w:t>oll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rlat</w:t>
            </w:r>
            <w:r w:rsidRPr="00BF3E90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check_id</w:t>
            </w:r>
          </w:p>
        </w:tc>
        <w:tc>
          <w:tcPr>
            <w:tcW w:w="1959" w:type="dxa"/>
          </w:tcPr>
          <w:p w:rsidR="003A57E7" w:rsidRPr="00CE4C32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</w:pPr>
            <w:r>
              <w:rPr>
                <w:rFonts w:hint="eastAsia"/>
              </w:rPr>
              <w:t>检查单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F3E90">
              <w:rPr>
                <w:rFonts w:asciiTheme="minorEastAsia" w:eastAsiaTheme="minorEastAsia" w:hAnsiTheme="minorEastAsia"/>
                <w:kern w:val="0"/>
                <w:sz w:val="24"/>
              </w:rPr>
              <w:t>table</w:t>
            </w:r>
            <w:r w:rsidRPr="00BF3E90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spacing w:line="360" w:lineRule="auto"/>
            </w:pPr>
            <w:r>
              <w:rPr>
                <w:rFonts w:hint="eastAsia"/>
              </w:rPr>
              <w:t>关联表表名（目前只关联</w:t>
            </w:r>
            <w:r>
              <w:rPr>
                <w:color w:val="000000" w:themeColor="text1"/>
              </w:rPr>
              <w:t>t_check</w:t>
            </w:r>
            <w:r w:rsidRPr="00D65111"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files</w:t>
            </w:r>
            <w:r>
              <w:rPr>
                <w:rFonts w:hint="eastAsia"/>
                <w:color w:val="000000" w:themeColor="text1"/>
              </w:rPr>
              <w:t>和</w:t>
            </w:r>
            <w:r w:rsidRPr="00F30159">
              <w:t>t_</w:t>
            </w:r>
            <w:r w:rsidRPr="00F30159">
              <w:rPr>
                <w:rFonts w:hint="eastAsia"/>
              </w:rPr>
              <w:t>bg</w:t>
            </w:r>
            <w:r>
              <w:rPr>
                <w:rFonts w:hint="eastAsia"/>
                <w:i/>
              </w:rPr>
              <w:t>_</w:t>
            </w:r>
            <w:r w:rsidRPr="00F30159">
              <w:rPr>
                <w:rStyle w:val="ac"/>
                <w:i w:val="0"/>
              </w:rPr>
              <w:t>static</w:t>
            </w:r>
            <w:r>
              <w:rPr>
                <w:rFonts w:hint="eastAsia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BF3E90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BF3E90">
              <w:rPr>
                <w:rFonts w:asciiTheme="minorEastAsia" w:eastAsiaTheme="minorEastAsia" w:hAnsiTheme="minorEastAsia"/>
                <w:sz w:val="24"/>
              </w:rPr>
              <w:t>data</w:t>
            </w:r>
            <w:r w:rsidRPr="00BF3E90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9E04B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E04BC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关联数据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3A57E7" w:rsidRDefault="003A57E7" w:rsidP="003A57E7">
      <w:pPr>
        <w:rPr>
          <w:color w:val="000000" w:themeColor="text1"/>
        </w:rPr>
      </w:pPr>
    </w:p>
    <w:p w:rsidR="003A57E7" w:rsidRPr="008D4513" w:rsidRDefault="003A57E7" w:rsidP="003A57E7">
      <w:pPr>
        <w:pStyle w:val="4"/>
      </w:pPr>
      <w:r>
        <w:rPr>
          <w:rFonts w:hint="eastAsia"/>
          <w:color w:val="000000" w:themeColor="text1"/>
        </w:rPr>
        <w:t>血糖和静态血压检查信息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F30159">
        <w:t xml:space="preserve"> t_</w:t>
      </w:r>
      <w:r w:rsidRPr="00F30159">
        <w:rPr>
          <w:rFonts w:hint="eastAsia"/>
        </w:rPr>
        <w:t>bg</w:t>
      </w:r>
      <w:r>
        <w:rPr>
          <w:rFonts w:hint="eastAsia"/>
          <w:i/>
        </w:rPr>
        <w:t>_</w:t>
      </w:r>
      <w:r w:rsidRPr="00F30159">
        <w:rPr>
          <w:rStyle w:val="ac"/>
          <w:i w:val="0"/>
        </w:rPr>
        <w:t>static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3A57E7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data</w:t>
            </w:r>
            <w:r w:rsidRPr="009715C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3A57E7" w:rsidRPr="008D4513" w:rsidRDefault="003A57E7" w:rsidP="00DB130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B1300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Pr="008D4513" w:rsidRDefault="003A57E7" w:rsidP="000647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检查信息编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bg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ecimal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血糖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dbp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舒张压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sbp</w:t>
            </w:r>
          </w:p>
        </w:tc>
        <w:tc>
          <w:tcPr>
            <w:tcW w:w="1959" w:type="dxa"/>
          </w:tcPr>
          <w:p w:rsidR="003A57E7" w:rsidRPr="00CE4C32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收缩压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3A57E7" w:rsidRPr="008D4513" w:rsidTr="000647BE">
        <w:trPr>
          <w:trHeight w:val="283"/>
        </w:trPr>
        <w:tc>
          <w:tcPr>
            <w:tcW w:w="594" w:type="dxa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3A57E7" w:rsidRPr="009715CC" w:rsidRDefault="003A57E7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9715CC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hr</w:t>
            </w:r>
          </w:p>
        </w:tc>
        <w:tc>
          <w:tcPr>
            <w:tcW w:w="1959" w:type="dxa"/>
          </w:tcPr>
          <w:p w:rsidR="003A57E7" w:rsidRDefault="003A57E7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decimal</w:t>
            </w:r>
          </w:p>
        </w:tc>
        <w:tc>
          <w:tcPr>
            <w:tcW w:w="630" w:type="dxa"/>
          </w:tcPr>
          <w:p w:rsidR="003A57E7" w:rsidRPr="008D4513" w:rsidRDefault="003A57E7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3A57E7" w:rsidRPr="008D4513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3A57E7" w:rsidRDefault="003A57E7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脉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率（静态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</w:tbl>
    <w:p w:rsidR="003A57E7" w:rsidRDefault="003A57E7" w:rsidP="003612AF"/>
    <w:p w:rsidR="003A57E7" w:rsidRDefault="003A57E7" w:rsidP="003612AF"/>
    <w:p w:rsidR="00593AA4" w:rsidRPr="008D4513" w:rsidRDefault="00F746A5" w:rsidP="00593AA4">
      <w:pPr>
        <w:pStyle w:val="4"/>
      </w:pPr>
      <w:r>
        <w:rPr>
          <w:rFonts w:hint="eastAsia"/>
          <w:color w:val="000000" w:themeColor="text1"/>
        </w:rPr>
        <w:t>检查单文件信息</w:t>
      </w:r>
      <w:r w:rsidRPr="00D65111">
        <w:rPr>
          <w:rFonts w:hint="eastAsia"/>
          <w:color w:val="000000" w:themeColor="text1"/>
        </w:rPr>
        <w:t>表</w:t>
      </w:r>
      <w:r w:rsidR="00593AA4" w:rsidRPr="008D4513">
        <w:rPr>
          <w:rFonts w:hint="eastAsia"/>
        </w:rPr>
        <w:t>:</w:t>
      </w:r>
      <w:r w:rsidR="00593AA4" w:rsidRPr="007616B9">
        <w:t xml:space="preserve"> </w:t>
      </w:r>
      <w:r w:rsidR="00CB6B30">
        <w:rPr>
          <w:color w:val="000000" w:themeColor="text1"/>
        </w:rPr>
        <w:t>t_check</w:t>
      </w:r>
      <w:r w:rsidR="00493CCA" w:rsidRPr="00D65111">
        <w:rPr>
          <w:color w:val="000000" w:themeColor="text1"/>
        </w:rPr>
        <w:t>_</w:t>
      </w:r>
      <w:r w:rsidR="00493CCA">
        <w:rPr>
          <w:rFonts w:hint="eastAsia"/>
          <w:color w:val="000000" w:themeColor="text1"/>
        </w:rPr>
        <w:t>file</w:t>
      </w:r>
      <w:r w:rsidR="00CB6B30">
        <w:rPr>
          <w:rFonts w:hint="eastAsia"/>
          <w:color w:val="000000" w:themeColor="text1"/>
        </w:rPr>
        <w:t>s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593AA4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593AA4" w:rsidRPr="008D4513" w:rsidRDefault="00593AA4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593AA4" w:rsidRPr="008B1F02" w:rsidRDefault="00EF38D5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file</w:t>
            </w:r>
            <w:r w:rsidR="001E2F87">
              <w:rPr>
                <w:rFonts w:ascii="Courier New" w:hAnsi="Courier New" w:hint="eastAsia"/>
                <w:color w:val="000000" w:themeColor="text1"/>
                <w:lang w:val="de-DE"/>
              </w:rPr>
              <w:t>s</w:t>
            </w:r>
            <w:r w:rsidR="00B43BA6"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593AA4" w:rsidRPr="008B1F02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主键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593AA4" w:rsidRPr="008227A5" w:rsidRDefault="00B43BA6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ile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593AA4">
              <w:rPr>
                <w:rFonts w:ascii="Courier New" w:hAnsi="Courier New"/>
                <w:color w:val="000000" w:themeColor="text1"/>
                <w:lang w:val="de-DE"/>
              </w:rPr>
              <w:t>t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ype</w:t>
            </w:r>
          </w:p>
        </w:tc>
        <w:tc>
          <w:tcPr>
            <w:tcW w:w="1959" w:type="dxa"/>
          </w:tcPr>
          <w:p w:rsidR="00593AA4" w:rsidRPr="00CE4C32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文件类型：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报告文件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节律文件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3:JPG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图片文件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4:XML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5: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心向量图文件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6:VLP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7:HRV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8:PNG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图片文件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9:PDF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10:BMP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11:GIF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12:TIFF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100:holter</w:t>
            </w: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原始数据文件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101: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起搏数据文件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102: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结果文件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103: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结果备份文件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104: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采集的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SD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卡文件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105: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病人时间文件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106: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 xml:space="preserve"> H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活动记录卡文件件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107: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中健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VLP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200: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.rep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Pr="00ED64D5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201: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.abp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文件</w:t>
            </w:r>
          </w:p>
          <w:p w:rsidR="00593AA4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202: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血压分析结果文件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3</w:t>
            </w:r>
          </w:p>
        </w:tc>
        <w:tc>
          <w:tcPr>
            <w:tcW w:w="2127" w:type="dxa"/>
          </w:tcPr>
          <w:p w:rsidR="00593AA4" w:rsidRPr="00A62BCC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file</w:t>
            </w:r>
            <w:r w:rsidR="00C44B90"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Pr="00ED64D5">
              <w:rPr>
                <w:rFonts w:ascii="Courier New" w:hAnsi="Courier New"/>
                <w:color w:val="000000" w:themeColor="text1"/>
                <w:lang w:val="de-DE"/>
              </w:rPr>
              <w:t>name</w:t>
            </w:r>
          </w:p>
        </w:tc>
        <w:tc>
          <w:tcPr>
            <w:tcW w:w="1959" w:type="dxa"/>
          </w:tcPr>
          <w:p w:rsidR="00593AA4" w:rsidRPr="00ED64D5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原始文件名称</w:t>
            </w:r>
          </w:p>
        </w:tc>
      </w:tr>
      <w:tr w:rsidR="00593AA4" w:rsidRPr="008D4513" w:rsidTr="009A57F1">
        <w:trPr>
          <w:trHeight w:val="283"/>
        </w:trPr>
        <w:tc>
          <w:tcPr>
            <w:tcW w:w="594" w:type="dxa"/>
          </w:tcPr>
          <w:p w:rsidR="00593AA4" w:rsidRPr="008D4513" w:rsidRDefault="00567142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593AA4" w:rsidRPr="00A62BCC" w:rsidRDefault="00CF7227" w:rsidP="00DF21E5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f</w:t>
            </w:r>
            <w:r w:rsidR="00593AA4" w:rsidRPr="00ED64D5">
              <w:rPr>
                <w:rFonts w:ascii="Courier New" w:hAnsi="Courier New"/>
                <w:color w:val="000000" w:themeColor="text1"/>
                <w:lang w:val="de-DE"/>
              </w:rPr>
              <w:t>ile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A83CE1">
              <w:rPr>
                <w:rFonts w:ascii="Courier New" w:hAnsi="Courier New" w:hint="eastAsia"/>
                <w:color w:val="000000" w:themeColor="text1"/>
                <w:lang w:val="de-DE"/>
              </w:rPr>
              <w:t>url</w:t>
            </w:r>
          </w:p>
        </w:tc>
        <w:tc>
          <w:tcPr>
            <w:tcW w:w="1959" w:type="dxa"/>
          </w:tcPr>
          <w:p w:rsidR="00593AA4" w:rsidRPr="00ED64D5" w:rsidRDefault="00593AA4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93AA4" w:rsidRPr="008D4513" w:rsidRDefault="00593AA4" w:rsidP="009A57F1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593AA4" w:rsidRPr="008D4513" w:rsidRDefault="00593AA4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93AA4" w:rsidRPr="00585864" w:rsidRDefault="002E60EA" w:rsidP="00A83CE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资源服务器，</w:t>
            </w:r>
            <w:r w:rsidR="00593AA4" w:rsidRPr="00ED64D5">
              <w:rPr>
                <w:rFonts w:ascii="Courier New" w:hAnsi="Courier New" w:hint="eastAsia"/>
                <w:color w:val="000000" w:themeColor="text1"/>
                <w:lang w:val="de-DE"/>
              </w:rPr>
              <w:t>文件</w:t>
            </w:r>
            <w:r w:rsidR="00A83CE1">
              <w:rPr>
                <w:rFonts w:ascii="Courier New" w:hAnsi="Courier New" w:hint="eastAsia"/>
                <w:color w:val="000000" w:themeColor="text1"/>
                <w:lang w:val="de-DE"/>
              </w:rPr>
              <w:t>URL</w:t>
            </w:r>
          </w:p>
        </w:tc>
      </w:tr>
    </w:tbl>
    <w:p w:rsidR="00B932D0" w:rsidRDefault="00B932D0" w:rsidP="003612AF"/>
    <w:p w:rsidR="00DC6011" w:rsidRPr="008D4513" w:rsidRDefault="00DC6011" w:rsidP="00DC6011">
      <w:pPr>
        <w:pStyle w:val="4"/>
      </w:pPr>
      <w:r>
        <w:rPr>
          <w:rFonts w:hint="eastAsia"/>
          <w:color w:val="000000" w:themeColor="text1"/>
        </w:rPr>
        <w:t>诊断结论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F137A9">
        <w:rPr>
          <w:kern w:val="0"/>
        </w:rPr>
        <w:t>diagnosis</w:t>
      </w:r>
      <w:r w:rsidRPr="00585864">
        <w:t>_</w:t>
      </w:r>
      <w:r>
        <w:rPr>
          <w:rFonts w:hint="eastAsia"/>
        </w:rPr>
        <w:t>result</w:t>
      </w:r>
    </w:p>
    <w:tbl>
      <w:tblPr>
        <w:tblW w:w="952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45"/>
      </w:tblGrid>
      <w:tr w:rsidR="00DC6011" w:rsidRPr="008D4513" w:rsidTr="00846549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45" w:type="dxa"/>
            <w:shd w:val="clear" w:color="auto" w:fill="999999"/>
            <w:vAlign w:val="center"/>
          </w:tcPr>
          <w:p w:rsidR="00DC6011" w:rsidRPr="008D4513" w:rsidRDefault="00DC601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7733B" w:rsidRPr="00176DC9" w:rsidRDefault="0077733B" w:rsidP="002C2185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  <w:r w:rsidR="002C2185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x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_i</w:t>
            </w: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k</w:t>
            </w:r>
          </w:p>
        </w:tc>
        <w:tc>
          <w:tcPr>
            <w:tcW w:w="117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7733B" w:rsidRPr="00176DC9" w:rsidRDefault="00D565EC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a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pp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id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或者咨询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7733B" w:rsidRPr="00176DC9" w:rsidRDefault="0077733B" w:rsidP="00123EB6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doctor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123EB6"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i</w:t>
            </w: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227A5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diagnosis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诊断结论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feature</w:t>
            </w:r>
          </w:p>
        </w:tc>
        <w:tc>
          <w:tcPr>
            <w:tcW w:w="1959" w:type="dxa"/>
          </w:tcPr>
          <w:p w:rsidR="0077733B" w:rsidRPr="00AE43B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 w:hint="eastAsia"/>
                <w:color w:val="000000" w:themeColor="text1"/>
                <w:lang w:val="de-DE"/>
              </w:rPr>
              <w:t>诊断描述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(</w:t>
            </w:r>
            <w:r>
              <w:rPr>
                <w:rFonts w:hint="eastAsia"/>
                <w:szCs w:val="21"/>
              </w:rPr>
              <w:t>特征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9767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733B" w:rsidRPr="00176DC9" w:rsidRDefault="00175FCB" w:rsidP="00175FC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a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lg</w:t>
            </w:r>
            <w:r w:rsidRPr="00176DC9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_</w:t>
            </w:r>
            <w:r w:rsidR="0077733B"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result</w:t>
            </w:r>
          </w:p>
        </w:tc>
        <w:tc>
          <w:tcPr>
            <w:tcW w:w="1959" w:type="dxa"/>
          </w:tcPr>
          <w:p w:rsidR="0077733B" w:rsidRPr="00C5211E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5211E">
              <w:rPr>
                <w:rFonts w:ascii="Courier New" w:hAnsi="Courier New" w:hint="eastAsia"/>
                <w:color w:val="000000" w:themeColor="text1"/>
                <w:lang w:val="de-DE"/>
              </w:rPr>
              <w:t>算法结果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bg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ecimal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血糖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dbp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舒张压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sbp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收缩压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hr</w:t>
            </w:r>
          </w:p>
        </w:tc>
        <w:tc>
          <w:tcPr>
            <w:tcW w:w="1959" w:type="dxa"/>
          </w:tcPr>
          <w:p w:rsidR="0077733B" w:rsidRDefault="0077733B" w:rsidP="00567107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decimal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脉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率（静态</w:t>
            </w:r>
            <w:r w:rsidRPr="00AC5FA8">
              <w:rPr>
                <w:rFonts w:ascii="Courier New" w:hAnsi="Courier New"/>
                <w:color w:val="000000" w:themeColor="text1"/>
                <w:lang w:val="de-DE"/>
              </w:rPr>
              <w:t>血压</w:t>
            </w:r>
            <w:r w:rsidRPr="00AC5FA8">
              <w:rPr>
                <w:rFonts w:ascii="Courier New" w:hAnsi="Courier New" w:hint="eastAsia"/>
                <w:color w:val="000000" w:themeColor="text1"/>
                <w:lang w:val="de-DE"/>
              </w:rPr>
              <w:t>）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585864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printerval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PR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qrsaxes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qrsduration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时限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qtinterval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QT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qtcinterval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/>
                <w:color w:val="000000" w:themeColor="text1"/>
                <w:lang w:val="de-DE"/>
              </w:rPr>
              <w:t>Qtc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17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rv5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RV5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18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rate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心率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19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sv1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SV1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taxes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T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电轴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pduration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 w:rsidRPr="00A85895">
              <w:rPr>
                <w:rFonts w:ascii="Courier New" w:hAnsi="Courier New" w:hint="eastAsia"/>
                <w:color w:val="000000" w:themeColor="text1"/>
                <w:lang w:val="de-DE"/>
              </w:rPr>
              <w:t>波时限</w:t>
            </w:r>
          </w:p>
        </w:tc>
      </w:tr>
      <w:tr w:rsidR="00667554" w:rsidRPr="008D4513" w:rsidTr="00846549">
        <w:trPr>
          <w:trHeight w:val="283"/>
        </w:trPr>
        <w:tc>
          <w:tcPr>
            <w:tcW w:w="594" w:type="dxa"/>
          </w:tcPr>
          <w:p w:rsidR="00667554" w:rsidRPr="00142D65" w:rsidRDefault="00667554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22</w:t>
            </w:r>
          </w:p>
        </w:tc>
        <w:tc>
          <w:tcPr>
            <w:tcW w:w="2127" w:type="dxa"/>
          </w:tcPr>
          <w:p w:rsidR="00667554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rate_rslt</w:t>
            </w:r>
          </w:p>
        </w:tc>
        <w:tc>
          <w:tcPr>
            <w:tcW w:w="1959" w:type="dxa"/>
          </w:tcPr>
          <w:p w:rsidR="00667554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="0031023F" w:rsidRPr="00142D65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667554" w:rsidRPr="00142D65" w:rsidRDefault="00667554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667554" w:rsidRPr="00142D65" w:rsidRDefault="000647BE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心率诊断结果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0正常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lastRenderedPageBreak/>
              <w:t>1心率不齐</w:t>
            </w:r>
          </w:p>
        </w:tc>
      </w:tr>
      <w:tr w:rsidR="00667554" w:rsidRPr="008D4513" w:rsidTr="00846549">
        <w:trPr>
          <w:trHeight w:val="283"/>
        </w:trPr>
        <w:tc>
          <w:tcPr>
            <w:tcW w:w="594" w:type="dxa"/>
          </w:tcPr>
          <w:p w:rsidR="00667554" w:rsidRPr="00142D65" w:rsidRDefault="00667554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lastRenderedPageBreak/>
              <w:t>23</w:t>
            </w:r>
          </w:p>
        </w:tc>
        <w:tc>
          <w:tcPr>
            <w:tcW w:w="2127" w:type="dxa"/>
          </w:tcPr>
          <w:p w:rsidR="00667554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qrs_rslt</w:t>
            </w:r>
          </w:p>
        </w:tc>
        <w:tc>
          <w:tcPr>
            <w:tcW w:w="1959" w:type="dxa"/>
          </w:tcPr>
          <w:p w:rsidR="00667554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667554" w:rsidRPr="00142D65" w:rsidRDefault="00667554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667554" w:rsidRPr="00142D65" w:rsidRDefault="00667554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667554" w:rsidRPr="00142D65" w:rsidRDefault="00085BCC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QRS诊断结果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0</w:t>
            </w: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:normal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1: premature_beat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 w:cs="宋体"/>
                <w:bCs/>
                <w:color w:val="FF0000"/>
                <w:kern w:val="0"/>
                <w:sz w:val="24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2: cardiac_infarction</w:t>
            </w:r>
          </w:p>
          <w:p w:rsidR="0031023F" w:rsidRPr="00142D65" w:rsidRDefault="0031023F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cs="宋体" w:hint="eastAsia"/>
                <w:bCs/>
                <w:color w:val="FF0000"/>
                <w:kern w:val="0"/>
                <w:sz w:val="24"/>
              </w:rPr>
              <w:t>3: block</w:t>
            </w:r>
          </w:p>
        </w:tc>
      </w:tr>
      <w:tr w:rsidR="00114213" w:rsidRPr="008D4513" w:rsidTr="00846549">
        <w:trPr>
          <w:trHeight w:val="283"/>
        </w:trPr>
        <w:tc>
          <w:tcPr>
            <w:tcW w:w="594" w:type="dxa"/>
          </w:tcPr>
          <w:p w:rsidR="00114213" w:rsidRPr="00142D65" w:rsidRDefault="00114213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24</w:t>
            </w:r>
          </w:p>
        </w:tc>
        <w:tc>
          <w:tcPr>
            <w:tcW w:w="2127" w:type="dxa"/>
          </w:tcPr>
          <w:p w:rsidR="00114213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>ventricular_rslt</w:t>
            </w:r>
          </w:p>
        </w:tc>
        <w:tc>
          <w:tcPr>
            <w:tcW w:w="1959" w:type="dxa"/>
          </w:tcPr>
          <w:p w:rsidR="00114213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114213" w:rsidRPr="00142D65" w:rsidRDefault="00114213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114213" w:rsidRPr="00142D65" w:rsidRDefault="00085BCC" w:rsidP="00567107">
            <w:pPr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心电震荡诊断结果</w:t>
            </w:r>
          </w:p>
          <w:p w:rsidR="00287169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0非室性</w:t>
            </w:r>
            <w:r w:rsidR="00287169"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non_</w:t>
            </w:r>
            <w:r w:rsidR="00287169"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 xml:space="preserve"> ventricular</w:t>
            </w:r>
            <w:r w:rsidR="00287169"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 xml:space="preserve"> </w:t>
            </w:r>
          </w:p>
          <w:p w:rsidR="00C47E09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</w:rPr>
              <w:t>1室性</w:t>
            </w:r>
            <w:r w:rsidR="00287169" w:rsidRPr="00142D65">
              <w:rPr>
                <w:rFonts w:asciiTheme="minorEastAsia" w:eastAsiaTheme="minorEastAsia" w:hAnsiTheme="minorEastAsia"/>
                <w:color w:val="FF0000"/>
                <w:sz w:val="24"/>
              </w:rPr>
              <w:t>ventricular</w:t>
            </w:r>
          </w:p>
        </w:tc>
      </w:tr>
      <w:tr w:rsidR="00114213" w:rsidRPr="008D4513" w:rsidTr="00846549">
        <w:trPr>
          <w:trHeight w:val="283"/>
        </w:trPr>
        <w:tc>
          <w:tcPr>
            <w:tcW w:w="594" w:type="dxa"/>
          </w:tcPr>
          <w:p w:rsidR="00114213" w:rsidRPr="00142D65" w:rsidRDefault="00114213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25</w:t>
            </w:r>
          </w:p>
        </w:tc>
        <w:tc>
          <w:tcPr>
            <w:tcW w:w="2127" w:type="dxa"/>
          </w:tcPr>
          <w:p w:rsidR="00114213" w:rsidRPr="00142D65" w:rsidRDefault="00490748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  <w:t>wpw_rslt</w:t>
            </w:r>
          </w:p>
        </w:tc>
        <w:tc>
          <w:tcPr>
            <w:tcW w:w="1959" w:type="dxa"/>
          </w:tcPr>
          <w:p w:rsidR="00114213" w:rsidRPr="00142D65" w:rsidRDefault="00490748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142D65">
              <w:rPr>
                <w:rFonts w:ascii="Courier New" w:hAnsi="Courier New" w:hint="eastAsia"/>
                <w:color w:val="FF0000"/>
                <w:lang w:val="de-DE"/>
              </w:rPr>
              <w:t>char(1)</w:t>
            </w:r>
          </w:p>
        </w:tc>
        <w:tc>
          <w:tcPr>
            <w:tcW w:w="630" w:type="dxa"/>
          </w:tcPr>
          <w:p w:rsidR="00114213" w:rsidRPr="00142D65" w:rsidRDefault="00114213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114213" w:rsidRPr="00142D65" w:rsidRDefault="00114213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114213" w:rsidRPr="00142D65" w:rsidRDefault="00C47E09" w:rsidP="00567107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 w:rsidRPr="00142D65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预激综合征诊断结果0阴性1阳性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7733B" w:rsidRPr="00490748" w:rsidRDefault="00490748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analyse_url1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分析文件地址1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analyse_url2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分析文件地址2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analyse_url3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分析文件地址3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Default="0077733B" w:rsidP="00667554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="00667554"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7733B" w:rsidRPr="00176DC9" w:rsidRDefault="00D9249E" w:rsidP="00D9249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176DC9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analyse_url4</w:t>
            </w:r>
          </w:p>
        </w:tc>
        <w:tc>
          <w:tcPr>
            <w:tcW w:w="1959" w:type="dxa"/>
          </w:tcPr>
          <w:p w:rsidR="0077733B" w:rsidRPr="00CE4C32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分析文件地址4</w:t>
            </w:r>
          </w:p>
        </w:tc>
      </w:tr>
      <w:tr w:rsidR="00E9767E" w:rsidRPr="008D4513" w:rsidTr="00846549">
        <w:trPr>
          <w:trHeight w:val="283"/>
        </w:trPr>
        <w:tc>
          <w:tcPr>
            <w:tcW w:w="594" w:type="dxa"/>
          </w:tcPr>
          <w:p w:rsidR="00E9767E" w:rsidRPr="00D516D6" w:rsidRDefault="00E9767E" w:rsidP="009F72BE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28</w:t>
            </w:r>
          </w:p>
        </w:tc>
        <w:tc>
          <w:tcPr>
            <w:tcW w:w="2127" w:type="dxa"/>
          </w:tcPr>
          <w:p w:rsidR="00E9767E" w:rsidRPr="00D516D6" w:rsidRDefault="008813CC" w:rsidP="009F72BE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dx_</w:t>
            </w:r>
            <w:r w:rsidR="00E9767E"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E9767E" w:rsidRPr="00D516D6" w:rsidRDefault="00B41848" w:rsidP="009F72BE">
            <w:pPr>
              <w:tabs>
                <w:tab w:val="left" w:pos="690"/>
              </w:tabs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="00E9767E" w:rsidRPr="00D516D6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E9767E" w:rsidRPr="00D516D6" w:rsidRDefault="00E9767E" w:rsidP="009F72BE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诊断类型</w:t>
            </w:r>
          </w:p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0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审核</w:t>
            </w:r>
          </w:p>
          <w:p w:rsidR="00E9767E" w:rsidRPr="00D516D6" w:rsidRDefault="00E9767E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1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</w:t>
            </w:r>
          </w:p>
        </w:tc>
      </w:tr>
      <w:tr w:rsidR="00EC5732" w:rsidRPr="008D4513" w:rsidTr="00846549">
        <w:trPr>
          <w:trHeight w:val="283"/>
        </w:trPr>
        <w:tc>
          <w:tcPr>
            <w:tcW w:w="594" w:type="dxa"/>
          </w:tcPr>
          <w:p w:rsidR="00EC5732" w:rsidRPr="00D516D6" w:rsidRDefault="00EC5732" w:rsidP="00EC5732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29</w:t>
            </w:r>
          </w:p>
        </w:tc>
        <w:tc>
          <w:tcPr>
            <w:tcW w:w="2127" w:type="dxa"/>
          </w:tcPr>
          <w:p w:rsidR="00EC5732" w:rsidRPr="00D516D6" w:rsidRDefault="008813CC" w:rsidP="009F72BE">
            <w:pPr>
              <w:rPr>
                <w:rFonts w:asciiTheme="minorEastAsia" w:eastAsiaTheme="minorEastAsia" w:hAnsiTheme="minorEastAsia"/>
                <w:color w:val="FF0000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rslt_</w:t>
            </w:r>
            <w:r w:rsidR="00EC5732" w:rsidRPr="00D516D6">
              <w:rPr>
                <w:rFonts w:asciiTheme="minorEastAsia" w:eastAsiaTheme="minorEastAsia" w:hAnsiTheme="minorEastAsia" w:hint="eastAsia"/>
                <w:color w:val="FF0000"/>
                <w:sz w:val="24"/>
                <w:lang w:val="de-DE"/>
              </w:rPr>
              <w:t>type</w:t>
            </w:r>
          </w:p>
        </w:tc>
        <w:tc>
          <w:tcPr>
            <w:tcW w:w="1959" w:type="dxa"/>
          </w:tcPr>
          <w:p w:rsidR="00EC5732" w:rsidRPr="00D516D6" w:rsidRDefault="00EC5732" w:rsidP="009F72BE">
            <w:pPr>
              <w:tabs>
                <w:tab w:val="left" w:pos="690"/>
              </w:tabs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 w:hint="eastAsia"/>
                <w:color w:val="FF0000"/>
                <w:lang w:val="de-DE"/>
              </w:rPr>
              <w:t>c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har(1)</w:t>
            </w:r>
          </w:p>
        </w:tc>
        <w:tc>
          <w:tcPr>
            <w:tcW w:w="630" w:type="dxa"/>
          </w:tcPr>
          <w:p w:rsidR="00EC5732" w:rsidRPr="00D516D6" w:rsidRDefault="00EC5732" w:rsidP="009F72BE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诊断</w:t>
            </w:r>
            <w:r w:rsidR="006245D8">
              <w:rPr>
                <w:rFonts w:ascii="Courier New" w:hAnsi="Courier New" w:hint="eastAsia"/>
                <w:color w:val="FF0000"/>
                <w:lang w:val="de-DE"/>
              </w:rPr>
              <w:t>结论</w:t>
            </w:r>
            <w:r w:rsidRPr="00D516D6">
              <w:rPr>
                <w:rFonts w:ascii="Courier New" w:hAnsi="Courier New" w:hint="eastAsia"/>
                <w:color w:val="FF0000"/>
                <w:lang w:val="de-DE"/>
              </w:rPr>
              <w:t>类型</w:t>
            </w:r>
          </w:p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0</w:t>
            </w:r>
            <w:r>
              <w:rPr>
                <w:rFonts w:ascii="Courier New" w:hAnsi="Courier New" w:hint="eastAsia"/>
                <w:color w:val="FF0000"/>
                <w:lang w:val="de-DE"/>
              </w:rPr>
              <w:t>待审核结论</w:t>
            </w:r>
          </w:p>
          <w:p w:rsidR="00EC5732" w:rsidRPr="00D516D6" w:rsidRDefault="00EC5732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D516D6">
              <w:rPr>
                <w:rFonts w:ascii="Courier New" w:hAnsi="Courier New" w:hint="eastAsia"/>
                <w:color w:val="FF0000"/>
                <w:lang w:val="de-DE"/>
              </w:rPr>
              <w:t>1</w:t>
            </w:r>
            <w:r>
              <w:rPr>
                <w:rFonts w:ascii="Courier New" w:hAnsi="Courier New" w:hint="eastAsia"/>
                <w:color w:val="FF0000"/>
                <w:lang w:val="de-DE"/>
              </w:rPr>
              <w:t>最终结论</w:t>
            </w:r>
          </w:p>
        </w:tc>
      </w:tr>
      <w:tr w:rsidR="0077733B" w:rsidRPr="008D4513" w:rsidTr="00846549">
        <w:trPr>
          <w:trHeight w:val="283"/>
        </w:trPr>
        <w:tc>
          <w:tcPr>
            <w:tcW w:w="594" w:type="dxa"/>
          </w:tcPr>
          <w:p w:rsidR="0077733B" w:rsidRPr="008D4513" w:rsidRDefault="00EC5732" w:rsidP="00E9767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</w:t>
            </w:r>
          </w:p>
        </w:tc>
        <w:tc>
          <w:tcPr>
            <w:tcW w:w="2127" w:type="dxa"/>
          </w:tcPr>
          <w:p w:rsidR="0077733B" w:rsidRPr="00176DC9" w:rsidRDefault="0077733B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176DC9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77733B" w:rsidRPr="008D4513" w:rsidRDefault="0077733B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7733B" w:rsidRPr="008D4513" w:rsidRDefault="0077733B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45" w:type="dxa"/>
            <w:vAlign w:val="center"/>
          </w:tcPr>
          <w:p w:rsidR="0077733B" w:rsidRPr="00490748" w:rsidRDefault="0077733B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490748">
              <w:rPr>
                <w:rFonts w:asciiTheme="minorEastAsia" w:eastAsiaTheme="minorEastAsia" w:hAnsiTheme="minorEastAsia" w:hint="eastAsia"/>
                <w:sz w:val="24"/>
              </w:rPr>
              <w:t>创建时间</w:t>
            </w:r>
          </w:p>
        </w:tc>
      </w:tr>
    </w:tbl>
    <w:p w:rsidR="00B932D0" w:rsidRDefault="00B932D0" w:rsidP="003612AF"/>
    <w:p w:rsidR="009A57F1" w:rsidRPr="008D4513" w:rsidRDefault="00BB272F" w:rsidP="009A57F1">
      <w:pPr>
        <w:pStyle w:val="4"/>
      </w:pPr>
      <w:r>
        <w:rPr>
          <w:rFonts w:hint="eastAsia"/>
          <w:color w:val="000000" w:themeColor="text1"/>
        </w:rPr>
        <w:t>结论审核</w:t>
      </w:r>
      <w:r w:rsidRPr="00B045BC">
        <w:rPr>
          <w:rFonts w:hint="eastAsia"/>
          <w:color w:val="000000" w:themeColor="text1"/>
        </w:rPr>
        <w:t>表</w:t>
      </w:r>
      <w:r w:rsidR="009A57F1" w:rsidRPr="008D4513">
        <w:rPr>
          <w:rFonts w:hint="eastAsia"/>
        </w:rPr>
        <w:t>:</w:t>
      </w:r>
      <w:r w:rsidR="00DA4BAD" w:rsidRPr="00DA4BAD">
        <w:rPr>
          <w:color w:val="000000" w:themeColor="text1"/>
        </w:rPr>
        <w:t xml:space="preserve"> </w:t>
      </w:r>
      <w:r w:rsidR="00DA4BAD" w:rsidRPr="00B045BC">
        <w:rPr>
          <w:color w:val="000000" w:themeColor="text1"/>
        </w:rPr>
        <w:t>t_</w:t>
      </w:r>
      <w:r w:rsidR="00DA4BAD">
        <w:rPr>
          <w:rFonts w:hint="eastAsia"/>
          <w:color w:val="000000" w:themeColor="text1"/>
        </w:rPr>
        <w:t>report_result_audith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9A57F1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9A57F1" w:rsidRPr="008D4513" w:rsidRDefault="009A57F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22A60">
              <w:rPr>
                <w:rFonts w:ascii="Courier New" w:hAnsi="Courier New"/>
                <w:color w:val="000000" w:themeColor="text1"/>
                <w:lang w:val="de-DE"/>
              </w:rPr>
              <w:t>diagnosis_id</w:t>
            </w:r>
          </w:p>
        </w:tc>
        <w:tc>
          <w:tcPr>
            <w:tcW w:w="1959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诊断结论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A5F66" w:rsidRPr="00AE43B3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_</w:t>
            </w: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或者咨询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A5F66" w:rsidRPr="00AE43B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审核状态：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待审核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1-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审核通过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2-</w:t>
            </w:r>
            <w:r w:rsidRPr="00A962CE">
              <w:rPr>
                <w:rFonts w:ascii="Courier New" w:hAnsi="Courier New" w:hint="eastAsia"/>
                <w:color w:val="000000" w:themeColor="text1"/>
                <w:lang w:val="de-DE"/>
              </w:rPr>
              <w:t>审核不通过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5</w:t>
            </w:r>
          </w:p>
        </w:tc>
        <w:tc>
          <w:tcPr>
            <w:tcW w:w="2127" w:type="dxa"/>
          </w:tcPr>
          <w:p w:rsidR="007A5F66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source_doc_id</w:t>
            </w:r>
          </w:p>
        </w:tc>
        <w:tc>
          <w:tcPr>
            <w:tcW w:w="1959" w:type="dxa"/>
          </w:tcPr>
          <w:p w:rsidR="007A5F66" w:rsidRPr="006267DE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Pr="00A962CE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发起审核的医生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Pr="008D4513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A5F66" w:rsidRPr="00AE43B3" w:rsidRDefault="006D45D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audith_doc_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7A5F66" w:rsidRDefault="00391AE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发起审核的时间</w:t>
            </w:r>
          </w:p>
        </w:tc>
      </w:tr>
      <w:tr w:rsidR="007A5F66" w:rsidRPr="008D4513" w:rsidTr="009A57F1">
        <w:trPr>
          <w:trHeight w:val="283"/>
        </w:trPr>
        <w:tc>
          <w:tcPr>
            <w:tcW w:w="594" w:type="dxa"/>
          </w:tcPr>
          <w:p w:rsidR="007A5F66" w:rsidRDefault="007A5F66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7A5F66" w:rsidRPr="00AE43B3" w:rsidRDefault="00391AE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audith_time</w:t>
            </w:r>
          </w:p>
        </w:tc>
        <w:tc>
          <w:tcPr>
            <w:tcW w:w="1959" w:type="dxa"/>
          </w:tcPr>
          <w:p w:rsidR="007A5F66" w:rsidRPr="00CE4C32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A5F66" w:rsidRPr="008D4513" w:rsidRDefault="007A5F66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A5F66" w:rsidRPr="008D4513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A5F66" w:rsidRDefault="007A5F6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</w:tbl>
    <w:p w:rsidR="00B932D0" w:rsidRDefault="00B932D0" w:rsidP="003612AF"/>
    <w:p w:rsidR="007A5F66" w:rsidRPr="008D4513" w:rsidRDefault="00433F0C" w:rsidP="007A5F66">
      <w:pPr>
        <w:pStyle w:val="4"/>
      </w:pPr>
      <w:r>
        <w:rPr>
          <w:rFonts w:hint="eastAsia"/>
          <w:color w:val="000000" w:themeColor="text1"/>
        </w:rPr>
        <w:t>消息表</w:t>
      </w:r>
      <w:r w:rsidR="007A5F66" w:rsidRPr="008D4513">
        <w:rPr>
          <w:rFonts w:hint="eastAsia"/>
        </w:rPr>
        <w:t>:</w:t>
      </w:r>
      <w:r w:rsidRPr="00433F0C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Pr="00B045BC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message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A5F66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Pr="008D4513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7155AF" w:rsidRPr="00AE43B3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mssage_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7155AF" w:rsidRPr="00AE43B3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msg_type</w:t>
            </w:r>
          </w:p>
        </w:tc>
        <w:tc>
          <w:tcPr>
            <w:tcW w:w="1959" w:type="dxa"/>
          </w:tcPr>
          <w:p w:rsidR="007155AF" w:rsidRPr="00CE4C3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消息类型</w:t>
            </w:r>
          </w:p>
          <w:p w:rsidR="007155AF" w:rsidRPr="00FD5AF2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系统消息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审核消息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协诊消息</w:t>
            </w:r>
          </w:p>
          <w:p w:rsidR="007155AF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会诊消息</w:t>
            </w:r>
          </w:p>
          <w:p w:rsidR="007155AF" w:rsidRPr="00FC2221" w:rsidRDefault="007155AF" w:rsidP="007155AF">
            <w:pPr>
              <w:pStyle w:val="af0"/>
              <w:numPr>
                <w:ilvl w:val="0"/>
                <w:numId w:val="45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诊断消息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7155AF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title</w:t>
            </w:r>
          </w:p>
        </w:tc>
        <w:tc>
          <w:tcPr>
            <w:tcW w:w="1959" w:type="dxa"/>
          </w:tcPr>
          <w:p w:rsidR="007155AF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消息标题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7155AF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content</w:t>
            </w:r>
          </w:p>
        </w:tc>
        <w:tc>
          <w:tcPr>
            <w:tcW w:w="1959" w:type="dxa"/>
          </w:tcPr>
          <w:p w:rsidR="007155AF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FD5AF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FD5AF2">
              <w:rPr>
                <w:rFonts w:ascii="Courier New" w:hAnsi="Courier New" w:hint="eastAsia"/>
                <w:color w:val="000000" w:themeColor="text1"/>
                <w:lang w:val="de-DE"/>
              </w:rPr>
              <w:t>消息内容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7155AF" w:rsidRPr="00406497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ispush</w:t>
            </w:r>
          </w:p>
        </w:tc>
        <w:tc>
          <w:tcPr>
            <w:tcW w:w="1959" w:type="dxa"/>
          </w:tcPr>
          <w:p w:rsidR="007155AF" w:rsidRPr="00CE4C32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406497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是否为推送请求，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：是；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：否</w:t>
            </w:r>
          </w:p>
        </w:tc>
      </w:tr>
      <w:tr w:rsidR="007155AF" w:rsidRPr="008D4513" w:rsidTr="00567107">
        <w:trPr>
          <w:trHeight w:val="283"/>
        </w:trPr>
        <w:tc>
          <w:tcPr>
            <w:tcW w:w="594" w:type="dxa"/>
          </w:tcPr>
          <w:p w:rsidR="007155AF" w:rsidRDefault="007155AF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155AF" w:rsidRPr="00406497" w:rsidRDefault="00DA426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7155AF" w:rsidRPr="00406497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155AF" w:rsidRPr="008D4513" w:rsidRDefault="007155AF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7155AF" w:rsidRPr="008D4513" w:rsidRDefault="007155AF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</w:tbl>
    <w:p w:rsidR="00B932D0" w:rsidRDefault="00B932D0" w:rsidP="003612AF"/>
    <w:p w:rsidR="007A5F66" w:rsidRPr="008D4513" w:rsidRDefault="006D3F30" w:rsidP="007A5F66">
      <w:pPr>
        <w:pStyle w:val="4"/>
      </w:pPr>
      <w:r>
        <w:rPr>
          <w:rFonts w:hint="eastAsia"/>
          <w:color w:val="000000" w:themeColor="text1"/>
        </w:rPr>
        <w:t>消息推送</w:t>
      </w:r>
      <w:r w:rsidR="007A5F66" w:rsidRPr="00585864">
        <w:rPr>
          <w:rFonts w:hint="eastAsia"/>
          <w:color w:val="000000" w:themeColor="text1"/>
        </w:rPr>
        <w:t>表</w:t>
      </w:r>
      <w:r w:rsidR="007A5F66" w:rsidRPr="008D4513">
        <w:rPr>
          <w:rFonts w:hint="eastAsia"/>
        </w:rPr>
        <w:t>:</w:t>
      </w:r>
      <w:r w:rsidR="005F23A1" w:rsidRPr="005F23A1">
        <w:rPr>
          <w:rFonts w:hint="eastAsia"/>
          <w:color w:val="000000" w:themeColor="text1"/>
        </w:rPr>
        <w:t xml:space="preserve"> </w:t>
      </w:r>
      <w:r w:rsidR="005F23A1" w:rsidRPr="0096760C">
        <w:rPr>
          <w:rFonts w:hint="eastAsia"/>
          <w:color w:val="000000" w:themeColor="text1"/>
        </w:rPr>
        <w:t>t_message_push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7A5F66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7A5F66" w:rsidRPr="008D4513" w:rsidRDefault="007A5F66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Pr="008D4513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message_id</w:t>
            </w:r>
          </w:p>
        </w:tc>
        <w:tc>
          <w:tcPr>
            <w:tcW w:w="1959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AB0749" w:rsidRPr="00DC5E71" w:rsidRDefault="00DC5E71" w:rsidP="00601D5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doc_id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3C495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消息接受者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AB07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status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消息状态：</w:t>
            </w:r>
          </w:p>
          <w:p w:rsidR="00AB0749" w:rsidRPr="00406497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未阅读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406497">
              <w:rPr>
                <w:rFonts w:ascii="Courier New" w:hAnsi="Courier New" w:hint="eastAsia"/>
                <w:color w:val="000000" w:themeColor="text1"/>
                <w:lang w:val="de-DE"/>
              </w:rPr>
              <w:t>已阅读</w:t>
            </w:r>
          </w:p>
        </w:tc>
      </w:tr>
      <w:tr w:rsidR="00265027" w:rsidRPr="008D4513" w:rsidTr="00567107">
        <w:trPr>
          <w:trHeight w:val="283"/>
        </w:trPr>
        <w:tc>
          <w:tcPr>
            <w:tcW w:w="594" w:type="dxa"/>
          </w:tcPr>
          <w:p w:rsidR="00265027" w:rsidRDefault="0059704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5027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push_type</w:t>
            </w:r>
          </w:p>
        </w:tc>
        <w:tc>
          <w:tcPr>
            <w:tcW w:w="1959" w:type="dxa"/>
          </w:tcPr>
          <w:p w:rsidR="00265027" w:rsidRPr="00CE4C32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5027" w:rsidRPr="008D4513" w:rsidRDefault="00265027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5027" w:rsidRPr="008D4513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5027" w:rsidRPr="008D4513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5027" w:rsidRPr="00406497" w:rsidRDefault="00265027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推送状态</w:t>
            </w:r>
          </w:p>
        </w:tc>
      </w:tr>
      <w:tr w:rsidR="00C74E13" w:rsidRPr="008D4513" w:rsidTr="00567107">
        <w:trPr>
          <w:trHeight w:val="283"/>
        </w:trPr>
        <w:tc>
          <w:tcPr>
            <w:tcW w:w="594" w:type="dxa"/>
          </w:tcPr>
          <w:p w:rsidR="00C74E13" w:rsidRDefault="00C74E13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74E13" w:rsidRPr="00DC5E71" w:rsidRDefault="00594F0C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</w:t>
            </w:r>
            <w:r w:rsidR="00C74E1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el_flag</w:t>
            </w:r>
          </w:p>
        </w:tc>
        <w:tc>
          <w:tcPr>
            <w:tcW w:w="1959" w:type="dxa"/>
          </w:tcPr>
          <w:p w:rsidR="00C74E13" w:rsidRPr="00CE4C32" w:rsidRDefault="00594F0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74E13" w:rsidRPr="008D4513" w:rsidRDefault="00C74E13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E13" w:rsidRPr="008D4513" w:rsidRDefault="00C74E13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E13" w:rsidRPr="008D4513" w:rsidRDefault="00C74E13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E13" w:rsidRDefault="00594F0C" w:rsidP="00594F0C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删除标记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删除</w:t>
            </w:r>
          </w:p>
        </w:tc>
      </w:tr>
      <w:tr w:rsidR="00AB0749" w:rsidRPr="008D4513" w:rsidTr="00567107">
        <w:trPr>
          <w:trHeight w:val="283"/>
        </w:trPr>
        <w:tc>
          <w:tcPr>
            <w:tcW w:w="594" w:type="dxa"/>
          </w:tcPr>
          <w:p w:rsidR="00AB0749" w:rsidRDefault="00C74E13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AB0749" w:rsidRPr="00DC5E71" w:rsidRDefault="00DC5E71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</w:t>
            </w:r>
            <w:r w:rsidR="00C74E1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</w:t>
            </w:r>
            <w:r w:rsidRPr="00DC5E7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_time</w:t>
            </w:r>
          </w:p>
        </w:tc>
        <w:tc>
          <w:tcPr>
            <w:tcW w:w="1959" w:type="dxa"/>
          </w:tcPr>
          <w:p w:rsidR="00AB0749" w:rsidRPr="00CE4C32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AB0749" w:rsidRPr="008D4513" w:rsidRDefault="00AB0749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B0749" w:rsidRPr="008D4513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B0749" w:rsidRPr="00406497" w:rsidRDefault="00AB0749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932D0" w:rsidRDefault="00B932D0" w:rsidP="003612AF"/>
    <w:p w:rsidR="0085378C" w:rsidRPr="008D4513" w:rsidRDefault="00DB5761" w:rsidP="0085378C">
      <w:pPr>
        <w:pStyle w:val="4"/>
      </w:pPr>
      <w:r>
        <w:rPr>
          <w:rFonts w:hint="eastAsia"/>
          <w:color w:val="000000" w:themeColor="text1"/>
        </w:rPr>
        <w:lastRenderedPageBreak/>
        <w:t>客户端版本管理表</w:t>
      </w:r>
      <w:r w:rsidR="0085378C" w:rsidRPr="008D4513">
        <w:rPr>
          <w:rFonts w:hint="eastAsia"/>
        </w:rPr>
        <w:t>:</w:t>
      </w:r>
      <w:r w:rsidR="00344306" w:rsidRPr="00344306">
        <w:rPr>
          <w:rFonts w:hint="eastAsia"/>
          <w:color w:val="000000" w:themeColor="text1"/>
        </w:rPr>
        <w:t xml:space="preserve"> </w:t>
      </w:r>
      <w:r w:rsidR="00344306" w:rsidRPr="009011B7">
        <w:rPr>
          <w:rFonts w:hint="eastAsia"/>
          <w:color w:val="000000" w:themeColor="text1"/>
        </w:rPr>
        <w:t>t_client_version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85378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version</w:t>
            </w:r>
            <w:r w:rsidRPr="0028261D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版本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version_code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版本号</w:t>
            </w:r>
          </w:p>
        </w:tc>
      </w:tr>
      <w:tr w:rsidR="00DB5761" w:rsidRPr="00BD2AE3" w:rsidTr="00567107">
        <w:trPr>
          <w:trHeight w:val="283"/>
        </w:trPr>
        <w:tc>
          <w:tcPr>
            <w:tcW w:w="594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platform_type</w:t>
            </w:r>
          </w:p>
        </w:tc>
        <w:tc>
          <w:tcPr>
            <w:tcW w:w="1959" w:type="dxa"/>
          </w:tcPr>
          <w:p w:rsidR="00DB5761" w:rsidRPr="00CE4C32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平台</w:t>
            </w:r>
            <w:r w:rsidR="00BD2AE3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</w:p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：个人手机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Android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BD2AE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：专家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 Android pad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DB5761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：个人手机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IOS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21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：专家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IOS pad</w:t>
            </w:r>
            <w:r w:rsidRPr="009A3F67">
              <w:rPr>
                <w:rFonts w:ascii="Courier New" w:hAnsi="Courier New" w:hint="eastAsia"/>
                <w:color w:val="000000" w:themeColor="text1"/>
                <w:lang w:val="de-DE"/>
              </w:rPr>
              <w:t>；</w:t>
            </w:r>
          </w:p>
          <w:p w:rsidR="00DB5761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30:PC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客户端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98430E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/>
                <w:sz w:val="24"/>
              </w:rPr>
              <w:t>download_url</w:t>
            </w:r>
          </w:p>
        </w:tc>
        <w:tc>
          <w:tcPr>
            <w:tcW w:w="1959" w:type="dxa"/>
          </w:tcPr>
          <w:p w:rsidR="00DB5761" w:rsidRPr="001B21A0" w:rsidRDefault="00DB5761" w:rsidP="00226BF9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</w:t>
            </w:r>
            <w:r w:rsidR="00226BF9"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585864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226BF9" w:rsidRPr="008D4513" w:rsidTr="00567107">
        <w:trPr>
          <w:trHeight w:val="283"/>
        </w:trPr>
        <w:tc>
          <w:tcPr>
            <w:tcW w:w="594" w:type="dxa"/>
          </w:tcPr>
          <w:p w:rsidR="00226BF9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26BF9" w:rsidRPr="0028261D" w:rsidRDefault="00040E7A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szCs w:val="21"/>
              </w:rPr>
              <w:t>ver_</w:t>
            </w:r>
            <w:r w:rsidRPr="00CD46EF">
              <w:rPr>
                <w:szCs w:val="21"/>
              </w:rPr>
              <w:t>desc</w:t>
            </w:r>
          </w:p>
        </w:tc>
        <w:tc>
          <w:tcPr>
            <w:tcW w:w="1959" w:type="dxa"/>
          </w:tcPr>
          <w:p w:rsidR="00226BF9" w:rsidRPr="00CE4C32" w:rsidRDefault="009F122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26BF9" w:rsidRPr="008D4513" w:rsidRDefault="00226BF9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26BF9" w:rsidRDefault="00862F22" w:rsidP="00567107">
            <w:pPr>
              <w:spacing w:line="360" w:lineRule="auto"/>
            </w:pPr>
            <w:r>
              <w:rPr>
                <w:rFonts w:hint="eastAsia"/>
              </w:rPr>
              <w:t>升级</w:t>
            </w:r>
            <w:r w:rsidR="00226BF9">
              <w:rPr>
                <w:rFonts w:hint="eastAsia"/>
              </w:rPr>
              <w:t>说明</w:t>
            </w:r>
          </w:p>
        </w:tc>
      </w:tr>
      <w:tr w:rsidR="00226BF9" w:rsidRPr="008D4513" w:rsidTr="00567107">
        <w:trPr>
          <w:trHeight w:val="283"/>
        </w:trPr>
        <w:tc>
          <w:tcPr>
            <w:tcW w:w="594" w:type="dxa"/>
          </w:tcPr>
          <w:p w:rsidR="00226BF9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26BF9" w:rsidRPr="0028261D" w:rsidRDefault="004E237C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D46EF">
              <w:rPr>
                <w:szCs w:val="21"/>
              </w:rPr>
              <w:t>isupg</w:t>
            </w:r>
          </w:p>
        </w:tc>
        <w:tc>
          <w:tcPr>
            <w:tcW w:w="1959" w:type="dxa"/>
          </w:tcPr>
          <w:p w:rsidR="00226BF9" w:rsidRPr="00CE4C32" w:rsidRDefault="00630CA9" w:rsidP="00630CA9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26BF9" w:rsidRPr="008D4513" w:rsidRDefault="00226BF9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26BF9" w:rsidRPr="008D4513" w:rsidRDefault="00226BF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630CA9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：不需要升级</w:t>
            </w:r>
          </w:p>
          <w:p w:rsidR="00630CA9" w:rsidRDefault="00630CA9" w:rsidP="00630CA9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：可选升级</w:t>
            </w:r>
          </w:p>
          <w:p w:rsidR="00226BF9" w:rsidRDefault="00630CA9" w:rsidP="00630CA9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：强制升级</w:t>
            </w:r>
          </w:p>
        </w:tc>
      </w:tr>
      <w:tr w:rsidR="00630CA9" w:rsidRPr="008D4513" w:rsidTr="00567107">
        <w:trPr>
          <w:trHeight w:val="283"/>
        </w:trPr>
        <w:tc>
          <w:tcPr>
            <w:tcW w:w="594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630CA9" w:rsidRPr="00374C64" w:rsidRDefault="00630CA9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630CA9" w:rsidRDefault="00630CA9" w:rsidP="0093369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93369E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 xml:space="preserve">) </w:t>
            </w:r>
          </w:p>
        </w:tc>
        <w:tc>
          <w:tcPr>
            <w:tcW w:w="630" w:type="dxa"/>
          </w:tcPr>
          <w:p w:rsidR="00630CA9" w:rsidRDefault="00630CA9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创建者</w:t>
            </w:r>
          </w:p>
        </w:tc>
      </w:tr>
      <w:tr w:rsidR="00630CA9" w:rsidRPr="008D4513" w:rsidTr="00567107">
        <w:trPr>
          <w:trHeight w:val="283"/>
        </w:trPr>
        <w:tc>
          <w:tcPr>
            <w:tcW w:w="594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630CA9" w:rsidRPr="00374C64" w:rsidRDefault="00630CA9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74C6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630CA9" w:rsidRDefault="0093369E" w:rsidP="0093369E">
            <w:pPr>
              <w:tabs>
                <w:tab w:val="left" w:pos="690"/>
              </w:tabs>
              <w:spacing w:line="360" w:lineRule="auto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="00630CA9">
              <w:rPr>
                <w:rFonts w:ascii="Courier New" w:hAnsi="Courier New"/>
                <w:color w:val="000000" w:themeColor="text1"/>
                <w:lang w:val="de-DE"/>
              </w:rPr>
              <w:t xml:space="preserve">) </w:t>
            </w:r>
          </w:p>
        </w:tc>
        <w:tc>
          <w:tcPr>
            <w:tcW w:w="630" w:type="dxa"/>
          </w:tcPr>
          <w:p w:rsidR="00630CA9" w:rsidRDefault="00630CA9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630CA9" w:rsidRDefault="00630CA9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更新者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DB5761" w:rsidRPr="0028261D" w:rsidRDefault="00DB5761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DB5761" w:rsidRPr="008D4513" w:rsidTr="00567107">
        <w:trPr>
          <w:trHeight w:val="283"/>
        </w:trPr>
        <w:tc>
          <w:tcPr>
            <w:tcW w:w="594" w:type="dxa"/>
          </w:tcPr>
          <w:p w:rsidR="00DB5761" w:rsidRDefault="00630CA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DB5761" w:rsidRPr="0028261D" w:rsidRDefault="00DB79DF" w:rsidP="00DB79DF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28261D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</w:t>
            </w:r>
            <w:r w:rsidR="00DB5761"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up</w:t>
            </w:r>
            <w:r w:rsidR="00142D65" w:rsidRPr="0028261D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  <w:r w:rsidR="00DB5761" w:rsidRPr="0028261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DB5761" w:rsidRPr="008D4513" w:rsidRDefault="00DB5761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B5761" w:rsidRPr="008D4513" w:rsidRDefault="00DB5761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B932D0" w:rsidRDefault="00B932D0" w:rsidP="003612AF"/>
    <w:p w:rsidR="0085378C" w:rsidRPr="008D4513" w:rsidRDefault="009E4E1A" w:rsidP="0085378C">
      <w:pPr>
        <w:pStyle w:val="4"/>
      </w:pPr>
      <w:r>
        <w:rPr>
          <w:rFonts w:hint="eastAsia"/>
          <w:color w:val="000000" w:themeColor="text1"/>
        </w:rPr>
        <w:t>数据字典</w:t>
      </w:r>
      <w:r w:rsidR="0085378C" w:rsidRPr="00585864">
        <w:rPr>
          <w:rFonts w:hint="eastAsia"/>
          <w:color w:val="000000" w:themeColor="text1"/>
        </w:rPr>
        <w:t>表</w:t>
      </w:r>
      <w:r w:rsidR="0085378C" w:rsidRPr="008D4513">
        <w:rPr>
          <w:rFonts w:hint="eastAsia"/>
        </w:rPr>
        <w:t>:</w:t>
      </w:r>
      <w:r w:rsidRPr="009E4E1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t_dict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85378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85378C" w:rsidRPr="008D4513" w:rsidRDefault="0085378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_type</w:t>
            </w:r>
          </w:p>
        </w:tc>
        <w:tc>
          <w:tcPr>
            <w:tcW w:w="1959" w:type="dxa"/>
          </w:tcPr>
          <w:p w:rsidR="005472BC" w:rsidRPr="008D4513" w:rsidRDefault="005472BC" w:rsidP="00076DF4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76DF4"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编码类型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_value</w:t>
            </w:r>
          </w:p>
        </w:tc>
        <w:tc>
          <w:tcPr>
            <w:tcW w:w="1959" w:type="dxa"/>
          </w:tcPr>
          <w:p w:rsidR="005472BC" w:rsidRPr="00CE4C32" w:rsidRDefault="005472BC" w:rsidP="00076DF4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076DF4">
              <w:rPr>
                <w:rFonts w:ascii="Courier New" w:hAnsi="Courier New" w:hint="eastAsia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编码值</w:t>
            </w:r>
          </w:p>
        </w:tc>
      </w:tr>
      <w:tr w:rsidR="005472BC" w:rsidRPr="008D4513" w:rsidTr="00567107">
        <w:trPr>
          <w:trHeight w:val="283"/>
        </w:trPr>
        <w:tc>
          <w:tcPr>
            <w:tcW w:w="594" w:type="dxa"/>
          </w:tcPr>
          <w:p w:rsidR="005472BC" w:rsidRDefault="004E62DE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5472BC" w:rsidRPr="006B2DB3" w:rsidRDefault="003827F2" w:rsidP="00567107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6B2DB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dict</w:t>
            </w:r>
            <w:r w:rsidR="005472BC" w:rsidRPr="006B2DB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_desc</w:t>
            </w:r>
          </w:p>
        </w:tc>
        <w:tc>
          <w:tcPr>
            <w:tcW w:w="1959" w:type="dxa"/>
          </w:tcPr>
          <w:p w:rsidR="005472BC" w:rsidRPr="00CE4C32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5472BC" w:rsidRPr="008D4513" w:rsidRDefault="005472B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5472BC" w:rsidRPr="008D4513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5472BC" w:rsidRPr="0031656D" w:rsidRDefault="005472B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105780">
              <w:rPr>
                <w:rFonts w:ascii="Courier New" w:hAnsi="Courier New" w:hint="eastAsia"/>
                <w:color w:val="000000" w:themeColor="text1"/>
                <w:lang w:val="de-DE"/>
              </w:rPr>
              <w:t>编码描述</w:t>
            </w:r>
          </w:p>
        </w:tc>
      </w:tr>
    </w:tbl>
    <w:p w:rsidR="00E87669" w:rsidRDefault="00E87669" w:rsidP="008957BF">
      <w:pPr>
        <w:rPr>
          <w:color w:val="000000" w:themeColor="text1"/>
        </w:rPr>
      </w:pPr>
    </w:p>
    <w:p w:rsidR="00A5753F" w:rsidRPr="008D4513" w:rsidRDefault="00CB6B87" w:rsidP="003109AE">
      <w:pPr>
        <w:pStyle w:val="4"/>
      </w:pPr>
      <w:r>
        <w:rPr>
          <w:rFonts w:hint="eastAsia"/>
        </w:rPr>
        <w:lastRenderedPageBreak/>
        <w:t>设备信息</w:t>
      </w:r>
      <w:r w:rsidR="00A5753F" w:rsidRPr="00585864">
        <w:rPr>
          <w:rFonts w:hint="eastAsia"/>
        </w:rPr>
        <w:t>表</w:t>
      </w:r>
      <w:r w:rsidR="00A5753F" w:rsidRPr="008D4513">
        <w:rPr>
          <w:rFonts w:hint="eastAsia"/>
        </w:rPr>
        <w:t>:</w:t>
      </w:r>
      <w:r w:rsidR="00A5753F" w:rsidRPr="009E4E1A">
        <w:rPr>
          <w:rFonts w:hint="eastAsia"/>
        </w:rPr>
        <w:t xml:space="preserve"> </w:t>
      </w:r>
      <w:r w:rsidR="00A5753F">
        <w:rPr>
          <w:rFonts w:hint="eastAsia"/>
        </w:rPr>
        <w:t>t</w:t>
      </w:r>
      <w:r w:rsidR="003109AE">
        <w:rPr>
          <w:rFonts w:hint="eastAsia"/>
        </w:rPr>
        <w:t>_</w:t>
      </w:r>
      <w:r w:rsidR="003109AE" w:rsidRPr="003109AE">
        <w:rPr>
          <w:color w:val="000000" w:themeColor="text1"/>
        </w:rPr>
        <w:t>device</w:t>
      </w:r>
      <w:r w:rsidR="003109AE"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5753F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5753F" w:rsidRPr="008D4513" w:rsidTr="000647BE">
        <w:trPr>
          <w:trHeight w:val="283"/>
        </w:trPr>
        <w:tc>
          <w:tcPr>
            <w:tcW w:w="594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5753F" w:rsidRPr="000475B1" w:rsidRDefault="000475B1" w:rsidP="00CB188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dev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_id</w:t>
            </w:r>
          </w:p>
        </w:tc>
        <w:tc>
          <w:tcPr>
            <w:tcW w:w="1959" w:type="dxa"/>
          </w:tcPr>
          <w:p w:rsidR="00A5753F" w:rsidRPr="008D4513" w:rsidRDefault="00A5753F" w:rsidP="004C3BD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4C3BD0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5753F" w:rsidRPr="008D4513" w:rsidRDefault="00A5753F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5753F" w:rsidRPr="008D4513" w:rsidRDefault="00122D3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设备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14755" w:rsidRPr="000475B1" w:rsidRDefault="000475B1" w:rsidP="00C1475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dev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_name</w:t>
            </w:r>
          </w:p>
        </w:tc>
        <w:tc>
          <w:tcPr>
            <w:tcW w:w="1959" w:type="dxa"/>
          </w:tcPr>
          <w:p w:rsidR="00C14755" w:rsidRPr="00CE4C32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设备名称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BA10BE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user_id</w:t>
            </w:r>
          </w:p>
        </w:tc>
        <w:tc>
          <w:tcPr>
            <w:tcW w:w="1959" w:type="dxa"/>
          </w:tcPr>
          <w:p w:rsidR="00C14755" w:rsidRPr="00CE4C32" w:rsidRDefault="004C3B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="007C35D0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用户</w:t>
            </w:r>
            <w:r w:rsidRPr="00A1127E">
              <w:rPr>
                <w:rFonts w:hint="eastAsia"/>
              </w:rPr>
              <w:t>ID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dev_type</w:t>
            </w:r>
          </w:p>
        </w:tc>
        <w:tc>
          <w:tcPr>
            <w:tcW w:w="1959" w:type="dxa"/>
          </w:tcPr>
          <w:p w:rsidR="00C14755" w:rsidRPr="00CE4C32" w:rsidRDefault="001A6EC4" w:rsidP="00F5445F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5445F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设备类型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dev_norms</w:t>
            </w:r>
          </w:p>
        </w:tc>
        <w:tc>
          <w:tcPr>
            <w:tcW w:w="1959" w:type="dxa"/>
          </w:tcPr>
          <w:p w:rsidR="00C14755" w:rsidRPr="00CE4C32" w:rsidRDefault="001A6EC4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设备规格</w:t>
            </w:r>
          </w:p>
        </w:tc>
      </w:tr>
      <w:tr w:rsidR="007C35D0" w:rsidRPr="008D4513" w:rsidTr="000647BE">
        <w:trPr>
          <w:trHeight w:val="283"/>
        </w:trPr>
        <w:tc>
          <w:tcPr>
            <w:tcW w:w="594" w:type="dxa"/>
          </w:tcPr>
          <w:p w:rsidR="007C35D0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7C35D0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Arial"/>
                <w:color w:val="2B2B2B"/>
                <w:sz w:val="24"/>
              </w:rPr>
              <w:t>prod</w:t>
            </w: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_date</w:t>
            </w:r>
          </w:p>
        </w:tc>
        <w:tc>
          <w:tcPr>
            <w:tcW w:w="1959" w:type="dxa"/>
          </w:tcPr>
          <w:p w:rsidR="007C35D0" w:rsidRPr="00CE4C32" w:rsidRDefault="007C35D0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7C35D0" w:rsidRPr="008D4513" w:rsidRDefault="007C35D0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7C35D0" w:rsidRPr="008D4513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7C35D0" w:rsidRPr="008D4513" w:rsidRDefault="007C35D0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7C35D0" w:rsidRPr="00A1127E" w:rsidRDefault="007C35D0" w:rsidP="000647BE">
            <w:r w:rsidRPr="00A1127E">
              <w:rPr>
                <w:rFonts w:hint="eastAsia"/>
              </w:rPr>
              <w:t>生产日期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desc</w:t>
            </w:r>
          </w:p>
        </w:tc>
        <w:tc>
          <w:tcPr>
            <w:tcW w:w="1959" w:type="dxa"/>
          </w:tcPr>
          <w:p w:rsidR="00C14755" w:rsidRPr="00CE4C32" w:rsidRDefault="007C35D0" w:rsidP="007C35D0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备注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dev_status</w:t>
            </w:r>
          </w:p>
        </w:tc>
        <w:tc>
          <w:tcPr>
            <w:tcW w:w="1959" w:type="dxa"/>
          </w:tcPr>
          <w:p w:rsidR="00C14755" w:rsidRPr="00CE4C32" w:rsidRDefault="00933589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启用状态</w:t>
            </w:r>
          </w:p>
        </w:tc>
      </w:tr>
      <w:tr w:rsidR="0040095C" w:rsidRPr="008D4513" w:rsidTr="000647BE">
        <w:trPr>
          <w:trHeight w:val="283"/>
        </w:trPr>
        <w:tc>
          <w:tcPr>
            <w:tcW w:w="594" w:type="dxa"/>
          </w:tcPr>
          <w:p w:rsidR="0040095C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40095C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create_time</w:t>
            </w:r>
          </w:p>
        </w:tc>
        <w:tc>
          <w:tcPr>
            <w:tcW w:w="1959" w:type="dxa"/>
          </w:tcPr>
          <w:p w:rsidR="0040095C" w:rsidRPr="00CE4C32" w:rsidRDefault="0040095C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40095C" w:rsidRPr="008D4513" w:rsidRDefault="0040095C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40095C" w:rsidRPr="00A1127E" w:rsidRDefault="0040095C" w:rsidP="000647BE">
            <w:r w:rsidRPr="00A1127E">
              <w:rPr>
                <w:rFonts w:hint="eastAsia"/>
              </w:rPr>
              <w:t>创建时间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creator</w:t>
            </w:r>
          </w:p>
        </w:tc>
        <w:tc>
          <w:tcPr>
            <w:tcW w:w="1959" w:type="dxa"/>
          </w:tcPr>
          <w:p w:rsidR="00C14755" w:rsidRPr="00CE4C32" w:rsidRDefault="000475B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Pr="00A1127E" w:rsidRDefault="00C14755" w:rsidP="000647BE">
            <w:r w:rsidRPr="00A1127E">
              <w:rPr>
                <w:rFonts w:hint="eastAsia"/>
              </w:rPr>
              <w:t>创建人</w:t>
            </w:r>
          </w:p>
        </w:tc>
      </w:tr>
      <w:tr w:rsidR="0040095C" w:rsidRPr="008D4513" w:rsidTr="000647BE">
        <w:trPr>
          <w:trHeight w:val="283"/>
        </w:trPr>
        <w:tc>
          <w:tcPr>
            <w:tcW w:w="594" w:type="dxa"/>
          </w:tcPr>
          <w:p w:rsidR="0040095C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40095C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lupd_time</w:t>
            </w:r>
          </w:p>
        </w:tc>
        <w:tc>
          <w:tcPr>
            <w:tcW w:w="1959" w:type="dxa"/>
          </w:tcPr>
          <w:p w:rsidR="0040095C" w:rsidRPr="00CE4C32" w:rsidRDefault="0040095C" w:rsidP="000647BE">
            <w:pPr>
              <w:tabs>
                <w:tab w:val="left" w:pos="690"/>
              </w:tabs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40095C" w:rsidRPr="008D4513" w:rsidRDefault="0040095C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0095C" w:rsidRPr="008D4513" w:rsidRDefault="0040095C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40095C" w:rsidRPr="00A1127E" w:rsidRDefault="0040095C" w:rsidP="000647BE">
            <w:r w:rsidRPr="00A1127E">
              <w:rPr>
                <w:rFonts w:hint="eastAsia"/>
              </w:rPr>
              <w:t>更新时间</w:t>
            </w:r>
          </w:p>
        </w:tc>
      </w:tr>
      <w:tr w:rsidR="00C14755" w:rsidRPr="008D4513" w:rsidTr="000647BE">
        <w:trPr>
          <w:trHeight w:val="283"/>
        </w:trPr>
        <w:tc>
          <w:tcPr>
            <w:tcW w:w="594" w:type="dxa"/>
          </w:tcPr>
          <w:p w:rsidR="00C14755" w:rsidRDefault="00A26FC6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C14755" w:rsidRPr="000475B1" w:rsidRDefault="000475B1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0475B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updater</w:t>
            </w:r>
          </w:p>
        </w:tc>
        <w:tc>
          <w:tcPr>
            <w:tcW w:w="1959" w:type="dxa"/>
          </w:tcPr>
          <w:p w:rsidR="00C14755" w:rsidRPr="00CE4C32" w:rsidRDefault="000475B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14755" w:rsidRPr="008D4513" w:rsidRDefault="00C14755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14755" w:rsidRPr="008D4513" w:rsidRDefault="00C14755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C14755" w:rsidRDefault="00C14755" w:rsidP="000647BE">
            <w:r w:rsidRPr="00A1127E">
              <w:rPr>
                <w:rFonts w:hint="eastAsia"/>
              </w:rPr>
              <w:t>更新人</w:t>
            </w:r>
          </w:p>
        </w:tc>
      </w:tr>
    </w:tbl>
    <w:p w:rsidR="00A5753F" w:rsidRDefault="00A5753F" w:rsidP="008957BF">
      <w:pPr>
        <w:rPr>
          <w:color w:val="000000" w:themeColor="text1"/>
        </w:rPr>
      </w:pPr>
    </w:p>
    <w:p w:rsidR="00A5753F" w:rsidRPr="008D4513" w:rsidRDefault="00A5753F" w:rsidP="00FF3808">
      <w:pPr>
        <w:pStyle w:val="4"/>
      </w:pPr>
      <w:r>
        <w:rPr>
          <w:rFonts w:hint="eastAsia"/>
        </w:rPr>
        <w:t>运营商</w:t>
      </w:r>
      <w:r w:rsidR="001C4805">
        <w:rPr>
          <w:rFonts w:hint="eastAsia"/>
        </w:rPr>
        <w:t>信息</w:t>
      </w:r>
      <w:r>
        <w:rPr>
          <w:rFonts w:hint="eastAsia"/>
        </w:rPr>
        <w:t>表</w:t>
      </w:r>
      <w:r w:rsidRPr="008D4513">
        <w:rPr>
          <w:rFonts w:hint="eastAsia"/>
        </w:rPr>
        <w:t>:</w:t>
      </w:r>
      <w:r w:rsidRPr="009E4E1A">
        <w:rPr>
          <w:rFonts w:hint="eastAsia"/>
        </w:rPr>
        <w:t xml:space="preserve"> </w:t>
      </w:r>
      <w:r>
        <w:rPr>
          <w:rFonts w:hint="eastAsia"/>
        </w:rPr>
        <w:t>t_</w:t>
      </w:r>
      <w:r w:rsidR="00FF3808" w:rsidRPr="00FF3808">
        <w:rPr>
          <w:color w:val="000000" w:themeColor="text1"/>
        </w:rPr>
        <w:t>operator</w:t>
      </w:r>
      <w:r w:rsidR="00FF3808"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5753F" w:rsidRPr="008D4513" w:rsidTr="000647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5753F" w:rsidRPr="008D4513" w:rsidRDefault="00A5753F" w:rsidP="000647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5753F" w:rsidRPr="008D4513" w:rsidTr="000647BE">
        <w:trPr>
          <w:trHeight w:val="283"/>
        </w:trPr>
        <w:tc>
          <w:tcPr>
            <w:tcW w:w="594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5753F" w:rsidRPr="00E5270D" w:rsidRDefault="004D586A" w:rsidP="00324386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_id</w:t>
            </w:r>
          </w:p>
        </w:tc>
        <w:tc>
          <w:tcPr>
            <w:tcW w:w="1959" w:type="dxa"/>
          </w:tcPr>
          <w:p w:rsidR="00A5753F" w:rsidRPr="008D4513" w:rsidRDefault="00A5753F" w:rsidP="006E1782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6E1782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5753F" w:rsidRPr="008D4513" w:rsidRDefault="00237EE9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5753F" w:rsidRPr="008D4513" w:rsidRDefault="00A5753F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A5753F" w:rsidRPr="008D4513" w:rsidRDefault="00237EE9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运营商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936F9B" w:rsidRPr="00E5270D" w:rsidRDefault="004D586A" w:rsidP="00FE2670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_name</w:t>
            </w:r>
          </w:p>
        </w:tc>
        <w:tc>
          <w:tcPr>
            <w:tcW w:w="1959" w:type="dxa"/>
          </w:tcPr>
          <w:p w:rsidR="00936F9B" w:rsidRPr="00CE4C32" w:rsidRDefault="00936F9B" w:rsidP="001406BD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1406BD"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运营商名称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_type</w:t>
            </w:r>
          </w:p>
        </w:tc>
        <w:tc>
          <w:tcPr>
            <w:tcW w:w="1959" w:type="dxa"/>
          </w:tcPr>
          <w:p w:rsidR="00AF1FE1" w:rsidRPr="00CE4C32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Default="00AF1FE1" w:rsidP="000647BE">
            <w:r w:rsidRPr="000D6A45">
              <w:rPr>
                <w:rFonts w:hint="eastAsia"/>
              </w:rPr>
              <w:t>运营商性质</w:t>
            </w:r>
            <w:r w:rsidR="00593F0F">
              <w:rPr>
                <w:rFonts w:hint="eastAsia"/>
              </w:rPr>
              <w:t>：</w:t>
            </w:r>
          </w:p>
          <w:p w:rsidR="00593F0F" w:rsidRPr="000D6A45" w:rsidRDefault="00593F0F" w:rsidP="000647BE">
            <w:r w:rsidRPr="00593F0F">
              <w:rPr>
                <w:rFonts w:hint="eastAsia"/>
              </w:rPr>
              <w:t>作图方、看图方、设备方、运营商、收费方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936F9B" w:rsidRPr="00E5270D" w:rsidRDefault="004D586A" w:rsidP="00AF1FE1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operator</w:t>
            </w: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_desc</w:t>
            </w:r>
          </w:p>
        </w:tc>
        <w:tc>
          <w:tcPr>
            <w:tcW w:w="1959" w:type="dxa"/>
          </w:tcPr>
          <w:p w:rsidR="00936F9B" w:rsidRPr="00CE4C32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A391F">
            <w:r w:rsidRPr="000D6A45">
              <w:rPr>
                <w:rFonts w:hint="eastAsia"/>
              </w:rPr>
              <w:t>运营商</w:t>
            </w:r>
            <w:r w:rsidR="000A391F">
              <w:rPr>
                <w:rFonts w:hint="eastAsia"/>
              </w:rPr>
              <w:t>描述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person_liable</w:t>
            </w:r>
          </w:p>
        </w:tc>
        <w:tc>
          <w:tcPr>
            <w:tcW w:w="1959" w:type="dxa"/>
          </w:tcPr>
          <w:p w:rsidR="00AF1FE1" w:rsidRPr="00CE4C32" w:rsidRDefault="001406BD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Pr="000D6A45" w:rsidRDefault="00AF1FE1" w:rsidP="000647BE">
            <w:r w:rsidRPr="000D6A45">
              <w:rPr>
                <w:rFonts w:hint="eastAsia"/>
              </w:rPr>
              <w:t>运营商责任人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936F9B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sign_time</w:t>
            </w:r>
          </w:p>
        </w:tc>
        <w:tc>
          <w:tcPr>
            <w:tcW w:w="1959" w:type="dxa"/>
          </w:tcPr>
          <w:p w:rsidR="00936F9B" w:rsidRPr="00CE4C32" w:rsidRDefault="00E5270D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签约时间</w:t>
            </w:r>
          </w:p>
        </w:tc>
      </w:tr>
      <w:tr w:rsidR="00936F9B" w:rsidRPr="008D4513" w:rsidTr="000647BE">
        <w:trPr>
          <w:trHeight w:val="283"/>
        </w:trPr>
        <w:tc>
          <w:tcPr>
            <w:tcW w:w="594" w:type="dxa"/>
          </w:tcPr>
          <w:p w:rsidR="00936F9B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936F9B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 w:cs="Arial"/>
                <w:color w:val="000000" w:themeColor="text1"/>
                <w:sz w:val="24"/>
              </w:rPr>
              <w:t>contract_deadline</w:t>
            </w:r>
          </w:p>
        </w:tc>
        <w:tc>
          <w:tcPr>
            <w:tcW w:w="1959" w:type="dxa"/>
          </w:tcPr>
          <w:p w:rsidR="00936F9B" w:rsidRPr="00CE4C32" w:rsidRDefault="00B60E12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936F9B" w:rsidRPr="008D4513" w:rsidRDefault="00936F9B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36F9B" w:rsidRPr="008D4513" w:rsidRDefault="00936F9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36F9B" w:rsidRPr="000D6A45" w:rsidRDefault="00936F9B" w:rsidP="000647BE">
            <w:r w:rsidRPr="000D6A45">
              <w:rPr>
                <w:rFonts w:hint="eastAsia"/>
              </w:rPr>
              <w:t>合同期限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AF1FE1" w:rsidRPr="00CC7C5D" w:rsidRDefault="00CC7C5D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CC7C5D">
              <w:rPr>
                <w:rFonts w:asciiTheme="minorEastAsia" w:eastAsiaTheme="minorEastAsia" w:hAnsiTheme="minorEastAsia"/>
                <w:color w:val="000000" w:themeColor="text1"/>
                <w:lang w:val="de-DE"/>
              </w:rPr>
              <w:t>address</w:t>
            </w:r>
          </w:p>
        </w:tc>
        <w:tc>
          <w:tcPr>
            <w:tcW w:w="1959" w:type="dxa"/>
          </w:tcPr>
          <w:p w:rsidR="00AF1FE1" w:rsidRPr="00CE4C32" w:rsidRDefault="00AB5D7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Pr="000D6A45" w:rsidRDefault="00AF1FE1" w:rsidP="000647BE">
            <w:r w:rsidRPr="000D6A45">
              <w:rPr>
                <w:rFonts w:hint="eastAsia"/>
              </w:rPr>
              <w:t>地址</w:t>
            </w:r>
          </w:p>
        </w:tc>
      </w:tr>
      <w:tr w:rsidR="00AF1FE1" w:rsidRPr="008D4513" w:rsidTr="000647BE">
        <w:trPr>
          <w:trHeight w:val="283"/>
        </w:trPr>
        <w:tc>
          <w:tcPr>
            <w:tcW w:w="594" w:type="dxa"/>
          </w:tcPr>
          <w:p w:rsidR="00AF1FE1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AF1FE1" w:rsidRPr="00E5270D" w:rsidRDefault="004D586A" w:rsidP="000647BE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E5270D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phone</w:t>
            </w:r>
          </w:p>
        </w:tc>
        <w:tc>
          <w:tcPr>
            <w:tcW w:w="1959" w:type="dxa"/>
          </w:tcPr>
          <w:p w:rsidR="00AF1FE1" w:rsidRPr="00CE4C32" w:rsidRDefault="00AB5D7B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F1FE1" w:rsidRPr="008D4513" w:rsidRDefault="00AF1FE1" w:rsidP="000647BE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F1FE1" w:rsidRPr="008D4513" w:rsidRDefault="00AF1FE1" w:rsidP="000647BE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F1FE1" w:rsidRDefault="00AF1FE1" w:rsidP="000647BE">
            <w:r>
              <w:rPr>
                <w:rFonts w:hint="eastAsia"/>
              </w:rPr>
              <w:t>联系电话</w:t>
            </w:r>
          </w:p>
        </w:tc>
      </w:tr>
    </w:tbl>
    <w:p w:rsidR="00A5753F" w:rsidRDefault="00A5753F" w:rsidP="008957BF">
      <w:pPr>
        <w:rPr>
          <w:color w:val="000000" w:themeColor="text1"/>
        </w:rPr>
      </w:pPr>
    </w:p>
    <w:p w:rsidR="0026454B" w:rsidRPr="00FF32EA" w:rsidRDefault="00EE28FB" w:rsidP="0026454B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安心网二期</w:t>
      </w:r>
      <w:r w:rsidR="00391024" w:rsidRPr="008D4513">
        <w:rPr>
          <w:color w:val="000000" w:themeColor="text1"/>
        </w:rPr>
        <w:t>模型实现</w:t>
      </w:r>
    </w:p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诊金详情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86EB5">
        <w:rPr>
          <w:kern w:val="0"/>
        </w:rPr>
        <w:t>consult</w:t>
      </w:r>
      <w:r w:rsidRPr="00585864">
        <w:t>_</w:t>
      </w:r>
      <w:r>
        <w:rPr>
          <w:rFonts w:hint="eastAsia"/>
        </w:rPr>
        <w:t>fee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AC2B8A" w:rsidRDefault="0026454B" w:rsidP="00D72C2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AC2B8A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="00D72C27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i</w:t>
            </w:r>
            <w:bookmarkStart w:id="10" w:name="_GoBack"/>
            <w:bookmarkEnd w:id="10"/>
            <w:r w:rsidRPr="00AC2B8A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 xml:space="preserve">fragment_ecg_ </w:t>
            </w:r>
            <w:r w:rsidRPr="00AC2B8A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片段心电图诊金,单位：分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hint="eastAsia"/>
                <w:sz w:val="24"/>
              </w:rPr>
              <w:t>static_ecg_ 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静态心电图诊金，单位：分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C2B8A">
              <w:rPr>
                <w:rFonts w:asciiTheme="minorEastAsia" w:eastAsiaTheme="minorEastAsia" w:hAnsiTheme="minorEastAsia"/>
                <w:sz w:val="24"/>
              </w:rPr>
              <w:t xml:space="preserve">dynamic_ecg_ </w:t>
            </w:r>
            <w:r w:rsidRPr="00AC2B8A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</w:pPr>
            <w:r>
              <w:rPr>
                <w:rFonts w:ascii="Courier New" w:hAnsi="Courier New" w:cs="Courier New" w:hint="eastAsia"/>
              </w:rPr>
              <w:t>int</w:t>
            </w:r>
            <w:r w:rsidRPr="001B21A0">
              <w:rPr>
                <w:rFonts w:ascii="Courier New" w:eastAsiaTheme="minorEastAsia" w:hAnsi="Courier New" w:cs="Courier New"/>
              </w:rPr>
              <w:t>(</w:t>
            </w:r>
            <w:r>
              <w:rPr>
                <w:rFonts w:ascii="Courier New" w:eastAsiaTheme="minorEastAsia" w:hAnsi="Courier New" w:cs="Courier New" w:hint="eastAsia"/>
              </w:rPr>
              <w:t>8</w:t>
            </w:r>
            <w:r w:rsidRPr="001B21A0">
              <w:rPr>
                <w:rFonts w:ascii="Courier New" w:eastAsiaTheme="minorEastAsia" w:hAnsi="Courier New" w:cs="Courier New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动态心电图诊金，单位：分，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AC2B8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</w:t>
            </w:r>
            <w:r w:rsidRPr="00AC2B8A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eserve</w:t>
            </w:r>
            <w:r w:rsidRPr="00AC2B8A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_fee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int(8)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szCs w:val="21"/>
              </w:rPr>
              <w:t>预约诊金，单位：分，</w:t>
            </w:r>
          </w:p>
        </w:tc>
      </w:tr>
      <w:tr w:rsidR="00F57799" w:rsidRPr="008D4513" w:rsidTr="009A57F1">
        <w:trPr>
          <w:trHeight w:val="283"/>
        </w:trPr>
        <w:tc>
          <w:tcPr>
            <w:tcW w:w="594" w:type="dxa"/>
          </w:tcPr>
          <w:p w:rsidR="00F57799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F57799" w:rsidRPr="00AC2B8A" w:rsidRDefault="00F57799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audit_status</w:t>
            </w:r>
          </w:p>
        </w:tc>
        <w:tc>
          <w:tcPr>
            <w:tcW w:w="1959" w:type="dxa"/>
          </w:tcPr>
          <w:p w:rsidR="00F57799" w:rsidRDefault="00D668F3" w:rsidP="009A57F1">
            <w:pPr>
              <w:spacing w:line="360" w:lineRule="auto"/>
            </w:pPr>
            <w:r>
              <w:rPr>
                <w:rFonts w:hint="eastAsia"/>
              </w:rPr>
              <w:t>c</w:t>
            </w:r>
            <w:r w:rsidR="00F57799"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F57799" w:rsidRPr="008D4513" w:rsidRDefault="00F57799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57799" w:rsidRDefault="00F57799" w:rsidP="009A57F1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</w:tr>
      <w:tr w:rsidR="00F57799" w:rsidRPr="008D4513" w:rsidTr="009A57F1">
        <w:trPr>
          <w:trHeight w:val="283"/>
        </w:trPr>
        <w:tc>
          <w:tcPr>
            <w:tcW w:w="594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F57799" w:rsidRPr="00AC2B8A" w:rsidRDefault="00F57799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F57799" w:rsidRPr="008D4513" w:rsidRDefault="00F57799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F57799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audit_time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审核时间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F57799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AC2B8A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AC2B8A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lupd_time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Pr="008D4513" w:rsidRDefault="0026454B" w:rsidP="0026454B">
      <w:pPr>
        <w:rPr>
          <w:color w:val="000000" w:themeColor="text1"/>
        </w:rPr>
      </w:pPr>
    </w:p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患者咨询信息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 w:rsidRPr="00786EB5">
        <w:rPr>
          <w:kern w:val="0"/>
        </w:rPr>
        <w:t>consult</w:t>
      </w:r>
      <w:r w:rsidRPr="00585864">
        <w:t>_</w:t>
      </w:r>
      <w:r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510EC">
              <w:rPr>
                <w:rFonts w:asciiTheme="minorEastAsia" w:eastAsiaTheme="minorEastAsia" w:hAnsiTheme="minorEastAsia" w:hint="eastAsia"/>
                <w:kern w:val="0"/>
                <w:sz w:val="24"/>
              </w:rPr>
              <w:t>c</w:t>
            </w:r>
            <w:r w:rsidRPr="005510EC">
              <w:rPr>
                <w:rFonts w:asciiTheme="minorEastAsia" w:eastAsiaTheme="minorEastAsia" w:hAnsiTheme="minorEastAsia"/>
                <w:kern w:val="0"/>
                <w:sz w:val="24"/>
              </w:rPr>
              <w:t>onsult</w:t>
            </w:r>
            <w:r w:rsidRPr="005510EC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_i</w:t>
            </w:r>
            <w:r w:rsidRPr="005510E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5510EC" w:rsidRDefault="00B266B8" w:rsidP="00EC6BD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u</w:t>
            </w:r>
            <w:r w:rsidR="0026454B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ser</w:t>
            </w:r>
            <w:r w:rsidR="00EC6BD1"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softHyphen/>
            </w:r>
            <w:r w:rsidR="00EC6BD1"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softHyphen/>
            </w:r>
            <w:r w:rsidR="00EC6BD1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softHyphen/>
              <w:t>_i</w:t>
            </w:r>
            <w:r w:rsidR="0026454B"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患者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/>
                <w:sz w:val="24"/>
              </w:rPr>
              <w:t>doctor</w:t>
            </w:r>
            <w:r w:rsidRPr="005510EC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24"/>
              </w:rPr>
              <w:t>_</w:t>
            </w:r>
            <w:r w:rsidRPr="005510EC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hint="eastAsia"/>
                <w:sz w:val="24"/>
              </w:rPr>
              <w:t>fee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bigint(8)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诊金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单位：分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status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</w:t>
            </w:r>
            <w:r w:rsidRPr="000C1AB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咨询单状态</w:t>
            </w:r>
            <w:r w:rsidR="00FF4CCD">
              <w:rPr>
                <w:rFonts w:ascii="Courier New" w:hAnsi="Courier New" w:hint="eastAsia"/>
                <w:color w:val="000000" w:themeColor="text1"/>
                <w:lang w:val="de-DE"/>
              </w:rPr>
              <w:t>：</w:t>
            </w:r>
          </w:p>
          <w:p w:rsidR="0026454B" w:rsidRPr="008D4513" w:rsidRDefault="0026454B" w:rsidP="0075219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、待诊断</w:t>
            </w:r>
            <w:r>
              <w:rPr>
                <w:color w:val="000000" w:themeColor="text1"/>
                <w:szCs w:val="21"/>
              </w:rPr>
              <w:t xml:space="preserve"> </w:t>
            </w:r>
            <w:r w:rsidR="00752195">
              <w:rPr>
                <w:rFonts w:hint="eastAsia"/>
                <w:color w:val="000000" w:themeColor="text1"/>
                <w:szCs w:val="21"/>
              </w:rPr>
              <w:t>2</w:t>
            </w:r>
            <w:r w:rsidR="00752195">
              <w:rPr>
                <w:rFonts w:hint="eastAsia"/>
                <w:color w:val="000000" w:themeColor="text1"/>
                <w:szCs w:val="21"/>
              </w:rPr>
              <w:t>、待审核</w:t>
            </w:r>
            <w:r w:rsidR="00752195">
              <w:rPr>
                <w:rFonts w:hint="eastAsia"/>
                <w:color w:val="000000" w:themeColor="text1"/>
                <w:szCs w:val="21"/>
              </w:rPr>
              <w:t>3</w:t>
            </w:r>
            <w:r w:rsidR="00752195">
              <w:rPr>
                <w:rFonts w:hint="eastAsia"/>
                <w:color w:val="000000" w:themeColor="text1"/>
                <w:szCs w:val="21"/>
              </w:rPr>
              <w:t>、已诊断</w:t>
            </w:r>
            <w:r>
              <w:rPr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、取消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accept</w:t>
            </w: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 xml:space="preserve"> 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接收请求时间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A0EF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</w:t>
            </w:r>
            <w:r w:rsidRPr="005510EC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omplete</w:t>
            </w:r>
            <w:r w:rsidRPr="005510EC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诊断完成时间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A0EF5" w:rsidP="002A0EF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510EC">
              <w:rPr>
                <w:rFonts w:asciiTheme="minorEastAsia" w:eastAsiaTheme="minorEastAsia" w:hAnsiTheme="minorEastAsia" w:hint="eastAsia"/>
                <w:kern w:val="0"/>
                <w:sz w:val="24"/>
              </w:rPr>
              <w:t>pvlg</w:t>
            </w:r>
            <w:r w:rsidRPr="005510EC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 xml:space="preserve"> _flag</w:t>
            </w:r>
          </w:p>
        </w:tc>
        <w:tc>
          <w:tcPr>
            <w:tcW w:w="1959" w:type="dxa"/>
          </w:tcPr>
          <w:p w:rsidR="0026454B" w:rsidRPr="000C1AB2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医生查看过往诊断记录和检查单权限（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允许）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2A0EF5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  <w:r w:rsidR="002A0EF5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27" w:type="dxa"/>
          </w:tcPr>
          <w:p w:rsidR="0026454B" w:rsidRPr="005510EC" w:rsidRDefault="0026454B" w:rsidP="009A57F1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510EC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delete_flag</w:t>
            </w:r>
          </w:p>
        </w:tc>
        <w:tc>
          <w:tcPr>
            <w:tcW w:w="1959" w:type="dxa"/>
          </w:tcPr>
          <w:p w:rsidR="0026454B" w:rsidRPr="000C1AB2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删除标记</w:t>
            </w:r>
          </w:p>
        </w:tc>
      </w:tr>
    </w:tbl>
    <w:p w:rsidR="0026454B" w:rsidRDefault="0026454B" w:rsidP="0026454B"/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会诊中心配置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center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center</w:t>
            </w:r>
            <w:r w:rsidRPr="00DC264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center</w:t>
            </w:r>
            <w:r w:rsidRPr="00DC2645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会诊中心名字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director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会诊中心责任人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phone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联系电话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status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启用状态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request_url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585864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DC2645" w:rsidRDefault="00D3762A" w:rsidP="009A57F1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D3762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D3762A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D3762A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所属医院</w:t>
            </w:r>
            <w:r w:rsidR="00D3762A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DC2645" w:rsidRDefault="00DC2645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DC2645">
              <w:rPr>
                <w:rFonts w:asciiTheme="minorEastAsia" w:eastAsiaTheme="minorEastAsia" w:hAnsiTheme="minorEastAsia"/>
                <w:sz w:val="24"/>
              </w:rPr>
              <w:t>lu</w:t>
            </w:r>
            <w:r w:rsidR="00DB274E">
              <w:rPr>
                <w:rFonts w:asciiTheme="minorEastAsia" w:eastAsiaTheme="minorEastAsia" w:hAnsiTheme="minorEastAsia" w:hint="eastAsia"/>
                <w:sz w:val="24"/>
              </w:rPr>
              <w:t>p</w:t>
            </w:r>
            <w:r w:rsidRPr="00DC2645">
              <w:rPr>
                <w:rFonts w:asciiTheme="minorEastAsia" w:eastAsiaTheme="minorEastAsia" w:hAnsiTheme="minorEastAsia"/>
                <w:sz w:val="24"/>
              </w:rPr>
              <w:t>d_time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Default="0026454B" w:rsidP="0026454B"/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会诊中心和医生关系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doc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关系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center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74621D">
              <w:t>doctor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  <w:r w:rsidR="000841F1">
              <w:rPr>
                <w:rFonts w:ascii="Courier New" w:hAnsi="Courier New" w:hint="eastAsia"/>
                <w:color w:val="000000" w:themeColor="text1"/>
                <w:lang w:val="de-DE"/>
              </w:rPr>
              <w:t>（院内）</w:t>
            </w:r>
          </w:p>
        </w:tc>
      </w:tr>
      <w:tr w:rsidR="00E04C9B" w:rsidRPr="008D4513" w:rsidTr="009A57F1">
        <w:trPr>
          <w:trHeight w:val="283"/>
        </w:trPr>
        <w:tc>
          <w:tcPr>
            <w:tcW w:w="594" w:type="dxa"/>
          </w:tcPr>
          <w:p w:rsidR="00E04C9B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E04C9B" w:rsidRPr="0074621D" w:rsidRDefault="001271EE" w:rsidP="009A57F1">
            <w:pPr>
              <w:spacing w:line="360" w:lineRule="auto"/>
            </w:pPr>
            <w:r w:rsidRPr="00C0520B">
              <w:rPr>
                <w:rFonts w:asciiTheme="minorEastAsia" w:eastAsiaTheme="minorEastAsia" w:hAnsiTheme="minorEastAsia" w:hint="eastAsia"/>
                <w:kern w:val="0"/>
                <w:szCs w:val="21"/>
              </w:rPr>
              <w:t>hospital</w:t>
            </w:r>
            <w:r w:rsidRPr="00C0520B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Cs w:val="21"/>
              </w:rPr>
              <w:t>_i</w:t>
            </w:r>
            <w:r w:rsidRPr="00C0520B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59" w:type="dxa"/>
          </w:tcPr>
          <w:p w:rsidR="00E04C9B" w:rsidRPr="00CE4C32" w:rsidRDefault="005E5E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E04C9B" w:rsidRPr="008D4513" w:rsidRDefault="00E04C9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E04C9B" w:rsidRPr="008D4513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E04C9B" w:rsidRPr="008D4513" w:rsidRDefault="00E04C9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E04C9B" w:rsidRDefault="005E5EA5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</w:tbl>
    <w:p w:rsidR="0026454B" w:rsidRPr="008D4513" w:rsidRDefault="0026454B" w:rsidP="0026454B">
      <w:pPr>
        <w:pStyle w:val="4"/>
      </w:pPr>
      <w:r>
        <w:rPr>
          <w:rFonts w:hint="eastAsia"/>
          <w:color w:val="000000" w:themeColor="text1"/>
        </w:rPr>
        <w:t>会诊请求信息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c</w:t>
      </w:r>
      <w:r w:rsidRPr="00DC4BCC">
        <w:rPr>
          <w:kern w:val="0"/>
        </w:rPr>
        <w:t>onsultation</w:t>
      </w:r>
      <w:r w:rsidRPr="00585864">
        <w:t>_</w:t>
      </w:r>
      <w:r>
        <w:rPr>
          <w:rFonts w:hint="eastAsia"/>
        </w:rPr>
        <w:t>task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6454B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6454B" w:rsidRPr="008D4513" w:rsidRDefault="003D588F" w:rsidP="00C042CD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t</w:t>
            </w:r>
            <w:r w:rsidR="0026454B" w:rsidRPr="00811574">
              <w:t>ransaction</w:t>
            </w:r>
            <w:r w:rsidR="0026454B">
              <w:rPr>
                <w:rFonts w:hint="eastAsia"/>
              </w:rPr>
              <w:t>_</w:t>
            </w:r>
            <w:r w:rsidR="00C042CD">
              <w:rPr>
                <w:rFonts w:hint="eastAsia"/>
              </w:rPr>
              <w:t>i</w:t>
            </w:r>
            <w:r w:rsidR="0026454B">
              <w:rPr>
                <w:rFonts w:hint="eastAsia"/>
              </w:rPr>
              <w:t>d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发送会诊任务请求的交易流水号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6454B" w:rsidRPr="008D4513" w:rsidRDefault="00D33E3A" w:rsidP="00E402C2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callback</w:t>
            </w:r>
            <w:r w:rsidR="0026454B">
              <w:t>_</w:t>
            </w:r>
            <w:r w:rsidR="00E402C2">
              <w:rPr>
                <w:rFonts w:hint="eastAsia"/>
              </w:rPr>
              <w:t>url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50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3E08D8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回调地址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6454B" w:rsidRDefault="00AD4B6F" w:rsidP="00F245AB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center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_</w:t>
            </w:r>
            <w:r w:rsidR="00F245A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Pr="0058586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AD4B6F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会诊中心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26454B" w:rsidRDefault="005E2EC1" w:rsidP="009A57F1">
            <w:pPr>
              <w:spacing w:line="360" w:lineRule="auto"/>
            </w:pPr>
            <w:r>
              <w:rPr>
                <w:rFonts w:hint="eastAsia"/>
              </w:rPr>
              <w:t>m</w:t>
            </w:r>
            <w:r w:rsidR="0026454B" w:rsidRPr="00455341">
              <w:t>edical</w:t>
            </w:r>
            <w:r>
              <w:rPr>
                <w:rFonts w:hint="eastAsia"/>
              </w:rPr>
              <w:t>_i</w:t>
            </w:r>
            <w:r w:rsidR="0026454B">
              <w:rPr>
                <w:rFonts w:hint="eastAsia"/>
              </w:rPr>
              <w:t>d</w:t>
            </w:r>
          </w:p>
        </w:tc>
        <w:tc>
          <w:tcPr>
            <w:tcW w:w="1959" w:type="dxa"/>
          </w:tcPr>
          <w:p w:rsidR="0026454B" w:rsidRPr="00CE4C32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请求方病历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6454B" w:rsidRPr="0064268D" w:rsidRDefault="0026454B" w:rsidP="009A57F1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59" w:type="dxa"/>
          </w:tcPr>
          <w:p w:rsidR="0026454B" w:rsidRPr="001B21A0" w:rsidRDefault="0026454B" w:rsidP="009A57F1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任务处理状态</w:t>
            </w:r>
          </w:p>
          <w:p w:rsidR="00885F5D" w:rsidRPr="00585864" w:rsidRDefault="00885F5D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26454B" w:rsidRDefault="005E2EC1" w:rsidP="009A57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26454B">
              <w:rPr>
                <w:rFonts w:hint="eastAsia"/>
                <w:szCs w:val="21"/>
              </w:rPr>
              <w:t>end_time</w:t>
            </w:r>
          </w:p>
        </w:tc>
        <w:tc>
          <w:tcPr>
            <w:tcW w:w="1959" w:type="dxa"/>
          </w:tcPr>
          <w:p w:rsidR="0026454B" w:rsidRDefault="0026454B" w:rsidP="009A57F1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发送会诊请求的时间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26454B" w:rsidRPr="00E77BA7" w:rsidRDefault="005E2EC1" w:rsidP="009A57F1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26454B">
              <w:rPr>
                <w:rFonts w:hint="eastAsia"/>
              </w:rPr>
              <w:t>eply_time</w:t>
            </w:r>
          </w:p>
        </w:tc>
        <w:tc>
          <w:tcPr>
            <w:tcW w:w="1959" w:type="dxa"/>
          </w:tcPr>
          <w:p w:rsidR="0026454B" w:rsidRDefault="0026454B" w:rsidP="009A57F1">
            <w:pPr>
              <w:spacing w:line="360" w:lineRule="auto"/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Default="0026454B" w:rsidP="009A57F1">
            <w:pPr>
              <w:spacing w:line="360" w:lineRule="auto"/>
            </w:pPr>
            <w:r>
              <w:rPr>
                <w:rFonts w:hint="eastAsia"/>
              </w:rPr>
              <w:t>回复会诊结果的时间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26454B" w:rsidRPr="008D4513" w:rsidRDefault="0026454B" w:rsidP="009A57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6454B" w:rsidRPr="008D4513" w:rsidTr="009A57F1">
        <w:trPr>
          <w:trHeight w:val="283"/>
        </w:trPr>
        <w:tc>
          <w:tcPr>
            <w:tcW w:w="594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26454B" w:rsidRPr="008D4513" w:rsidRDefault="005E2EC1" w:rsidP="009A57F1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l</w:t>
            </w:r>
            <w:r w:rsidR="0026454B" w:rsidRPr="00E77BA7">
              <w:t>ud</w:t>
            </w:r>
            <w:r w:rsidR="0026454B"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6454B" w:rsidRPr="008D4513" w:rsidRDefault="0026454B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6454B" w:rsidRPr="008D4513" w:rsidRDefault="0026454B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 w:rsidR="0026454B" w:rsidRDefault="00885F5D" w:rsidP="0026454B">
      <w:r>
        <w:rPr>
          <w:rFonts w:hint="eastAsia"/>
        </w:rPr>
        <w:t>病历、检查单、文件信息</w:t>
      </w:r>
    </w:p>
    <w:p w:rsidR="00C74441" w:rsidRPr="008D4513" w:rsidRDefault="00C74441" w:rsidP="00C74441">
      <w:pPr>
        <w:pStyle w:val="4"/>
      </w:pPr>
      <w:r>
        <w:rPr>
          <w:rFonts w:hint="eastAsia"/>
          <w:color w:val="000000" w:themeColor="text1"/>
        </w:rPr>
        <w:t>用户账户信息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EB36B5">
        <w:t xml:space="preserve"> t_account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C74441" w:rsidRPr="008D4513" w:rsidTr="009A57F1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C74441" w:rsidRPr="008D4513" w:rsidRDefault="00C74441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 w:rsidRPr="00494961">
              <w:t>acc_id</w:t>
            </w:r>
          </w:p>
        </w:tc>
        <w:tc>
          <w:tcPr>
            <w:tcW w:w="1959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账户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C74441" w:rsidRPr="008D4513" w:rsidRDefault="00EF7D58" w:rsidP="009A57F1">
            <w:pPr>
              <w:spacing w:line="360" w:lineRule="auto"/>
              <w:rPr>
                <w:rFonts w:ascii="宋体" w:cs="宋体"/>
                <w:color w:val="000000" w:themeColor="text1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login</w:t>
            </w:r>
            <w:r w:rsidR="00C74441" w:rsidRPr="005C5B59">
              <w:t>_id</w:t>
            </w:r>
          </w:p>
        </w:tc>
        <w:tc>
          <w:tcPr>
            <w:tcW w:w="1959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用户</w:t>
            </w:r>
            <w:r w:rsidR="007F5B61">
              <w:rPr>
                <w:rFonts w:ascii="Courier New" w:hAnsi="Courier New" w:hint="eastAsia"/>
                <w:color w:val="000000" w:themeColor="text1"/>
                <w:lang w:val="de-DE"/>
              </w:rPr>
              <w:t>登录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255FB4">
              <w:t>acc_pay_pwd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F6452">
              <w:rPr>
                <w:rFonts w:ascii="Courier New" w:hAnsi="Courier New" w:hint="eastAsia"/>
                <w:color w:val="000000" w:themeColor="text1"/>
                <w:lang w:val="de-DE"/>
              </w:rPr>
              <w:t>账户支付密码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6D591E">
              <w:t>acc_fee</w:t>
            </w:r>
          </w:p>
        </w:tc>
        <w:tc>
          <w:tcPr>
            <w:tcW w:w="1959" w:type="dxa"/>
          </w:tcPr>
          <w:p w:rsidR="00C74441" w:rsidRPr="00CE4C32" w:rsidRDefault="002940A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b</w:t>
            </w:r>
            <w:r w:rsidR="00C74441">
              <w:rPr>
                <w:rFonts w:ascii="Courier New" w:hAnsi="Courier New" w:hint="eastAsia"/>
                <w:color w:val="000000" w:themeColor="text1"/>
                <w:lang w:val="de-DE"/>
              </w:rPr>
              <w:t>igint(12)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6D591E">
              <w:rPr>
                <w:rFonts w:ascii="Courier New" w:hAnsi="Courier New" w:hint="eastAsia"/>
                <w:color w:val="000000" w:themeColor="text1"/>
                <w:lang w:val="de-DE"/>
              </w:rPr>
              <w:t>账户资金，单位（分）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 w:rsidRPr="00234D2D">
              <w:t>acc_status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har(1)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账户状态，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：冻结；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234D2D">
              <w:rPr>
                <w:rFonts w:ascii="Courier New" w:hAnsi="Courier New" w:hint="eastAsia"/>
                <w:color w:val="000000" w:themeColor="text1"/>
                <w:lang w:val="de-DE"/>
              </w:rPr>
              <w:t>：启用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C74441" w:rsidRPr="005C5B59" w:rsidRDefault="00C74441" w:rsidP="009A57F1">
            <w:pPr>
              <w:spacing w:line="360" w:lineRule="auto"/>
            </w:pPr>
            <w:r>
              <w:rPr>
                <w:rFonts w:hint="eastAsia"/>
              </w:rPr>
              <w:t>c</w:t>
            </w:r>
            <w:r w:rsidRPr="00E77BA7">
              <w:t>reate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创建时间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C74441" w:rsidRPr="00E77BA7" w:rsidRDefault="00C74441" w:rsidP="009A57F1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Pr="00E77BA7">
              <w:t>ud</w:t>
            </w:r>
            <w:r>
              <w:rPr>
                <w:rFonts w:hint="eastAsia"/>
              </w:rPr>
              <w:t>_time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t>datetime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  <w:tr w:rsidR="00C74441" w:rsidRPr="008D4513" w:rsidTr="009A57F1">
        <w:trPr>
          <w:trHeight w:val="283"/>
        </w:trPr>
        <w:tc>
          <w:tcPr>
            <w:tcW w:w="594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C74441" w:rsidRPr="00E77BA7" w:rsidRDefault="00C74441" w:rsidP="009A57F1">
            <w:pPr>
              <w:spacing w:line="360" w:lineRule="auto"/>
            </w:pPr>
            <w:r w:rsidRPr="009C70A2">
              <w:t>paytoken</w:t>
            </w:r>
          </w:p>
        </w:tc>
        <w:tc>
          <w:tcPr>
            <w:tcW w:w="1959" w:type="dxa"/>
          </w:tcPr>
          <w:p w:rsidR="00C74441" w:rsidRPr="00CE4C32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67EEA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C74441" w:rsidRPr="008D4513" w:rsidRDefault="00C74441" w:rsidP="009A57F1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C74441" w:rsidRPr="008D4513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C74441" w:rsidRDefault="00C74441" w:rsidP="009A57F1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用户支付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token(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只有用户可能拥有</w:t>
            </w:r>
            <w:r w:rsidRPr="009C70A2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</w:tbl>
    <w:p w:rsidR="0026454B" w:rsidRPr="00C74441" w:rsidRDefault="0026454B" w:rsidP="0026454B"/>
    <w:p w:rsidR="002D3260" w:rsidRPr="008D4513" w:rsidRDefault="00E045EB" w:rsidP="002D3260">
      <w:pPr>
        <w:pStyle w:val="4"/>
      </w:pPr>
      <w:r>
        <w:rPr>
          <w:rFonts w:hint="eastAsia"/>
          <w:color w:val="000000" w:themeColor="text1"/>
        </w:rPr>
        <w:t>交易明细</w:t>
      </w:r>
      <w:r w:rsidR="002D3260" w:rsidRPr="00585864">
        <w:rPr>
          <w:rFonts w:hint="eastAsia"/>
          <w:color w:val="000000" w:themeColor="text1"/>
        </w:rPr>
        <w:t>表</w:t>
      </w:r>
      <w:r w:rsidR="002D3260" w:rsidRPr="008D4513">
        <w:rPr>
          <w:rFonts w:hint="eastAsia"/>
        </w:rPr>
        <w:t>:</w:t>
      </w:r>
      <w:r w:rsidR="002D3260" w:rsidRPr="00AD612B">
        <w:t xml:space="preserve"> </w:t>
      </w:r>
      <w:r w:rsidR="002D3260" w:rsidRPr="006575DC">
        <w:t>t_account_order</w:t>
      </w:r>
    </w:p>
    <w:tbl>
      <w:tblPr>
        <w:tblpPr w:leftFromText="180" w:rightFromText="180" w:vertAnchor="text" w:tblpX="648" w:tblpY="1"/>
        <w:tblOverlap w:val="never"/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607"/>
        <w:gridCol w:w="1959"/>
        <w:gridCol w:w="630"/>
        <w:gridCol w:w="1170"/>
        <w:gridCol w:w="900"/>
        <w:gridCol w:w="2160"/>
      </w:tblGrid>
      <w:tr w:rsidR="002D3260" w:rsidRPr="008D4513" w:rsidTr="00425C22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1607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order_id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user_acc_id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</w:t>
            </w:r>
            <w:r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16</w:t>
            </w: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hint="eastAsia"/>
                <w:sz w:val="24"/>
              </w:rPr>
              <w:t>doc</w:t>
            </w:r>
            <w:r w:rsidRPr="003D4AFB">
              <w:rPr>
                <w:rFonts w:asciiTheme="minorEastAsia" w:eastAsiaTheme="minorEastAsia" w:hAnsiTheme="minorEastAsia"/>
                <w:sz w:val="24"/>
              </w:rPr>
              <w:t>_acc_id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医生账号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1607" w:type="dxa"/>
          </w:tcPr>
          <w:p w:rsidR="002D3260" w:rsidRPr="003D4AFB" w:rsidRDefault="00A077B3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hint="eastAsia"/>
                <w:sz w:val="24"/>
              </w:rPr>
              <w:t>o</w:t>
            </w:r>
            <w:r w:rsidR="002D3260" w:rsidRPr="003D4AFB">
              <w:rPr>
                <w:rFonts w:asciiTheme="minorEastAsia" w:eastAsiaTheme="minorEastAsia" w:hAnsiTheme="minorEastAsia" w:hint="eastAsia"/>
                <w:sz w:val="24"/>
              </w:rPr>
              <w:t>rder_type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rPr>
                <w:rFonts w:asciiTheme="minorEastAsia" w:eastAsiaTheme="minorEastAsia" w:hAnsiTheme="minorEastAsia" w:cs="Courier New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C</w:t>
            </w:r>
            <w:r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har(1)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585864" w:rsidRDefault="002D3260" w:rsidP="00F7652C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D33FAD">
              <w:rPr>
                <w:rFonts w:hint="eastAsia"/>
              </w:rPr>
              <w:t>1:</w:t>
            </w:r>
            <w:r w:rsidRPr="00D33FAD">
              <w:rPr>
                <w:rFonts w:hint="eastAsia"/>
              </w:rPr>
              <w:t>充值</w:t>
            </w:r>
            <w:r w:rsidRPr="00D33FAD">
              <w:rPr>
                <w:rFonts w:hint="eastAsia"/>
              </w:rPr>
              <w:t xml:space="preserve"> </w:t>
            </w:r>
            <w:r w:rsidR="00F7652C">
              <w:rPr>
                <w:rFonts w:hint="eastAsia"/>
              </w:rPr>
              <w:t>2</w:t>
            </w:r>
            <w:r w:rsidRPr="00D33FAD">
              <w:rPr>
                <w:rFonts w:hint="eastAsia"/>
              </w:rPr>
              <w:t>：咨询</w:t>
            </w:r>
            <w:r w:rsidRPr="00D33FAD">
              <w:rPr>
                <w:rFonts w:hint="eastAsia"/>
              </w:rPr>
              <w:t xml:space="preserve"> </w:t>
            </w:r>
            <w:r w:rsidR="00F7652C">
              <w:rPr>
                <w:rFonts w:hint="eastAsia"/>
              </w:rPr>
              <w:t>3</w:t>
            </w:r>
            <w:r w:rsidRPr="00D33FAD">
              <w:rPr>
                <w:rFonts w:hint="eastAsia"/>
              </w:rPr>
              <w:t>退</w:t>
            </w:r>
            <w:r w:rsidRPr="00D33FAD">
              <w:rPr>
                <w:rFonts w:hint="eastAsia"/>
              </w:rPr>
              <w:lastRenderedPageBreak/>
              <w:t>费</w:t>
            </w:r>
            <w:r w:rsidRPr="00D33FAD">
              <w:rPr>
                <w:rFonts w:hint="eastAsia"/>
              </w:rPr>
              <w:t xml:space="preserve"> 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5</w:t>
            </w:r>
          </w:p>
        </w:tc>
        <w:tc>
          <w:tcPr>
            <w:tcW w:w="1607" w:type="dxa"/>
          </w:tcPr>
          <w:p w:rsidR="002D3260" w:rsidRPr="003D4AFB" w:rsidRDefault="002D326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fee</w:t>
            </w:r>
          </w:p>
        </w:tc>
        <w:tc>
          <w:tcPr>
            <w:tcW w:w="1959" w:type="dxa"/>
          </w:tcPr>
          <w:p w:rsidR="002D3260" w:rsidRPr="00D65B93" w:rsidRDefault="00425C22" w:rsidP="00567107">
            <w:pPr>
              <w:spacing w:line="360" w:lineRule="auto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i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nt(8)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B167F4">
              <w:rPr>
                <w:rFonts w:hint="eastAsia"/>
              </w:rPr>
              <w:t>交易金额，单位（分）</w:t>
            </w:r>
          </w:p>
        </w:tc>
      </w:tr>
      <w:tr w:rsidR="00D67120" w:rsidRPr="008D4513" w:rsidTr="00425C22">
        <w:trPr>
          <w:trHeight w:val="283"/>
        </w:trPr>
        <w:tc>
          <w:tcPr>
            <w:tcW w:w="594" w:type="dxa"/>
          </w:tcPr>
          <w:p w:rsidR="00D67120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1607" w:type="dxa"/>
          </w:tcPr>
          <w:p w:rsidR="00D67120" w:rsidRPr="003D4AFB" w:rsidRDefault="00D67120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desc</w:t>
            </w:r>
          </w:p>
        </w:tc>
        <w:tc>
          <w:tcPr>
            <w:tcW w:w="1959" w:type="dxa"/>
          </w:tcPr>
          <w:p w:rsidR="00D67120" w:rsidRPr="00D65B93" w:rsidRDefault="00D67120" w:rsidP="002C027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V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archar(256)</w:t>
            </w:r>
          </w:p>
        </w:tc>
        <w:tc>
          <w:tcPr>
            <w:tcW w:w="630" w:type="dxa"/>
          </w:tcPr>
          <w:p w:rsidR="00D67120" w:rsidRPr="008D4513" w:rsidRDefault="00D6712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D67120" w:rsidRPr="008D4513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D67120" w:rsidRPr="008D4513" w:rsidRDefault="00D6712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D67120" w:rsidRDefault="00D67120" w:rsidP="00567107">
            <w:pPr>
              <w:spacing w:line="360" w:lineRule="auto"/>
            </w:pPr>
            <w:r>
              <w:rPr>
                <w:rFonts w:hint="eastAsia"/>
              </w:rPr>
              <w:t>交易说明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1607" w:type="dxa"/>
          </w:tcPr>
          <w:p w:rsidR="002D3260" w:rsidRPr="003D4AFB" w:rsidRDefault="000B6306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b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alance</w:t>
            </w:r>
            <w:r w:rsidR="002D3260"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_status</w:t>
            </w:r>
          </w:p>
        </w:tc>
        <w:tc>
          <w:tcPr>
            <w:tcW w:w="1959" w:type="dxa"/>
          </w:tcPr>
          <w:p w:rsidR="002D3260" w:rsidRPr="00D65B93" w:rsidRDefault="00B93BE6" w:rsidP="00D65B9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har(</w:t>
            </w:r>
            <w:r w:rsidR="00D65B93" w:rsidRPr="00D65B9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2D3260" w:rsidRPr="00D65B9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</w:pPr>
            <w:r>
              <w:rPr>
                <w:rFonts w:hint="eastAsia"/>
              </w:rPr>
              <w:t>结算状态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1607" w:type="dxa"/>
          </w:tcPr>
          <w:p w:rsidR="002D3260" w:rsidRPr="003D4AFB" w:rsidRDefault="009F112D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pay_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type</w:t>
            </w:r>
          </w:p>
        </w:tc>
        <w:tc>
          <w:tcPr>
            <w:tcW w:w="1959" w:type="dxa"/>
          </w:tcPr>
          <w:p w:rsidR="002D3260" w:rsidRPr="00D65B93" w:rsidRDefault="002C0274" w:rsidP="002C027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char(2)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9F112D" w:rsidP="006E59F0">
            <w:pPr>
              <w:spacing w:line="360" w:lineRule="auto"/>
            </w:pPr>
            <w:r>
              <w:rPr>
                <w:rFonts w:hint="eastAsia"/>
              </w:rPr>
              <w:t>支付</w:t>
            </w:r>
            <w:r w:rsidR="006E59F0">
              <w:rPr>
                <w:rFonts w:hint="eastAsia"/>
              </w:rPr>
              <w:t>类型</w:t>
            </w:r>
            <w:r>
              <w:rPr>
                <w:rFonts w:hint="eastAsia"/>
              </w:rPr>
              <w:t>：</w:t>
            </w:r>
            <w:r w:rsidR="006E59F0">
              <w:rPr>
                <w:rFonts w:hint="eastAsia"/>
              </w:rPr>
              <w:t>0</w:t>
            </w:r>
            <w:r w:rsidR="006E59F0">
              <w:rPr>
                <w:rFonts w:hint="eastAsia"/>
              </w:rPr>
              <w:t>微信支付</w:t>
            </w:r>
            <w:r w:rsidR="006E59F0">
              <w:rPr>
                <w:rFonts w:hint="eastAsia"/>
              </w:rPr>
              <w:t>1</w:t>
            </w:r>
            <w:r w:rsidR="006E59F0">
              <w:rPr>
                <w:rFonts w:hint="eastAsia"/>
              </w:rPr>
              <w:t>支付宝支付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E07039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1607" w:type="dxa"/>
          </w:tcPr>
          <w:p w:rsidR="002D3260" w:rsidRPr="003D4AFB" w:rsidRDefault="001A1098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o</w:t>
            </w:r>
            <w:r w:rsidR="002D3260"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rder_status</w:t>
            </w:r>
          </w:p>
        </w:tc>
        <w:tc>
          <w:tcPr>
            <w:tcW w:w="1959" w:type="dxa"/>
          </w:tcPr>
          <w:p w:rsidR="002D3260" w:rsidRPr="00D65B93" w:rsidRDefault="002C0274" w:rsidP="004864C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</w:t>
            </w:r>
            <w:r w:rsidR="004864CB" w:rsidRPr="00D65B93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300AFC" w:rsidP="00567107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支付失败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2D3260" w:rsidP="00E0703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07039"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1607" w:type="dxa"/>
          </w:tcPr>
          <w:p w:rsidR="002D3260" w:rsidRPr="003D4AFB" w:rsidRDefault="00324E0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c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reate</w:t>
            </w: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CD1758" w:rsidRDefault="002D3260" w:rsidP="00567107">
            <w:pPr>
              <w:spacing w:line="360" w:lineRule="auto"/>
            </w:pPr>
            <w:r w:rsidRPr="00C70AAA">
              <w:rPr>
                <w:rFonts w:hint="eastAsia"/>
              </w:rPr>
              <w:t>创建时间</w:t>
            </w:r>
          </w:p>
        </w:tc>
      </w:tr>
      <w:tr w:rsidR="002D3260" w:rsidRPr="008D4513" w:rsidTr="00425C22">
        <w:trPr>
          <w:trHeight w:val="283"/>
        </w:trPr>
        <w:tc>
          <w:tcPr>
            <w:tcW w:w="594" w:type="dxa"/>
          </w:tcPr>
          <w:p w:rsidR="002D3260" w:rsidRDefault="002D3260" w:rsidP="00E07039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="00E07039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2D3260" w:rsidRPr="003D4AFB" w:rsidRDefault="00324E0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b</w:t>
            </w:r>
            <w:r w:rsidR="002D3260" w:rsidRPr="003D4AFB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alance</w:t>
            </w:r>
            <w:r w:rsidRPr="003D4AFB"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_time</w:t>
            </w:r>
          </w:p>
        </w:tc>
        <w:tc>
          <w:tcPr>
            <w:tcW w:w="1959" w:type="dxa"/>
          </w:tcPr>
          <w:p w:rsidR="002D3260" w:rsidRPr="00D65B93" w:rsidRDefault="002D3260" w:rsidP="0056710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CD1758" w:rsidRDefault="002D3260" w:rsidP="00567107">
            <w:pPr>
              <w:spacing w:line="360" w:lineRule="auto"/>
            </w:pPr>
            <w:r w:rsidRPr="00A1463C">
              <w:rPr>
                <w:rFonts w:hint="eastAsia"/>
              </w:rPr>
              <w:t>结算日期（仅专家可用，用户不用）</w:t>
            </w:r>
          </w:p>
        </w:tc>
      </w:tr>
    </w:tbl>
    <w:p w:rsidR="0026454B" w:rsidRPr="002D3260" w:rsidRDefault="0026454B" w:rsidP="0026454B"/>
    <w:p w:rsidR="002D3260" w:rsidRPr="008D4513" w:rsidRDefault="002D3260" w:rsidP="002D3260">
      <w:pPr>
        <w:pStyle w:val="4"/>
      </w:pPr>
      <w:r>
        <w:rPr>
          <w:rFonts w:hint="eastAsia"/>
          <w:color w:val="000000" w:themeColor="text1"/>
        </w:rPr>
        <w:t>手机短信验证码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mobile</w:t>
      </w:r>
      <w:r w:rsidRPr="00585864">
        <w:t>_</w:t>
      </w:r>
      <w:r>
        <w:rPr>
          <w:rFonts w:hint="eastAsia"/>
        </w:rPr>
        <w:t>checkcode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D3260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C3CBE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验证码序列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号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3C3CBE">
              <w:rPr>
                <w:rFonts w:asciiTheme="minorEastAsia" w:eastAsiaTheme="minorEastAsia" w:hAnsiTheme="minorEastAsia"/>
                <w:sz w:val="24"/>
              </w:rPr>
              <w:t>msisdn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手机号码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/>
                <w:sz w:val="24"/>
              </w:rPr>
              <w:t>checkcode</w:t>
            </w:r>
          </w:p>
        </w:tc>
        <w:tc>
          <w:tcPr>
            <w:tcW w:w="1959" w:type="dxa"/>
          </w:tcPr>
          <w:p w:rsidR="002D3260" w:rsidRPr="00CE4C32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手机验证码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737604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D3260" w:rsidRPr="008D4513" w:rsidTr="00567107">
        <w:trPr>
          <w:trHeight w:val="283"/>
        </w:trPr>
        <w:tc>
          <w:tcPr>
            <w:tcW w:w="594" w:type="dxa"/>
          </w:tcPr>
          <w:p w:rsidR="002D3260" w:rsidRPr="008D4513" w:rsidRDefault="00737604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2D3260" w:rsidRPr="003C3CBE" w:rsidRDefault="004142DE" w:rsidP="00567107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3C3CBE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valid_time</w:t>
            </w:r>
          </w:p>
        </w:tc>
        <w:tc>
          <w:tcPr>
            <w:tcW w:w="1959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2D3260" w:rsidRPr="008D4513" w:rsidRDefault="002D3260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2D3260" w:rsidRPr="008D4513" w:rsidRDefault="002D3260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有效时间</w:t>
            </w:r>
          </w:p>
        </w:tc>
      </w:tr>
    </w:tbl>
    <w:p w:rsidR="0026454B" w:rsidRDefault="0026454B" w:rsidP="0026454B"/>
    <w:p w:rsidR="007006DF" w:rsidRPr="00B75D5C" w:rsidRDefault="009E472A" w:rsidP="001D37C3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院内服务器</w:t>
      </w:r>
      <w:r w:rsidR="00391024" w:rsidRPr="008D4513">
        <w:rPr>
          <w:color w:val="000000" w:themeColor="text1"/>
        </w:rPr>
        <w:t>模型实现</w:t>
      </w:r>
    </w:p>
    <w:p w:rsidR="00B75D5C" w:rsidRPr="00D65111" w:rsidRDefault="00B75D5C" w:rsidP="00B75D5C">
      <w:pPr>
        <w:pStyle w:val="4"/>
        <w:ind w:left="426"/>
        <w:rPr>
          <w:color w:val="000000" w:themeColor="text1"/>
        </w:rPr>
      </w:pPr>
      <w:r w:rsidRPr="00D65111">
        <w:rPr>
          <w:rFonts w:hint="eastAsia"/>
          <w:color w:val="000000" w:themeColor="text1"/>
        </w:rPr>
        <w:t>检查单设备</w:t>
      </w:r>
      <w:r>
        <w:rPr>
          <w:rFonts w:hint="eastAsia"/>
          <w:color w:val="000000" w:themeColor="text1"/>
        </w:rPr>
        <w:t>参数</w:t>
      </w:r>
      <w:r w:rsidRPr="00D65111">
        <w:rPr>
          <w:rFonts w:hint="eastAsia"/>
          <w:color w:val="000000" w:themeColor="text1"/>
        </w:rPr>
        <w:t>配置表</w:t>
      </w:r>
      <w:r w:rsidRPr="00D65111">
        <w:rPr>
          <w:rFonts w:hint="eastAsia"/>
          <w:color w:val="000000" w:themeColor="text1"/>
        </w:rPr>
        <w:t>:</w:t>
      </w:r>
      <w:r w:rsidRPr="00D65111">
        <w:rPr>
          <w:color w:val="000000" w:themeColor="text1"/>
        </w:rPr>
        <w:t>t_checklist_</w:t>
      </w:r>
      <w:r w:rsidRPr="00D65111">
        <w:rPr>
          <w:rFonts w:hint="eastAsia"/>
          <w:color w:val="000000" w:themeColor="text1"/>
        </w:rPr>
        <w:t>device_conf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8B1F0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deviceconf</w:t>
            </w:r>
            <w:r w:rsidRPr="008B1F02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主键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8227A5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81033">
              <w:rPr>
                <w:rFonts w:ascii="Courier New" w:hAnsi="Courier New"/>
                <w:color w:val="000000" w:themeColor="text1"/>
                <w:lang w:val="de-DE"/>
              </w:rPr>
              <w:t>checkid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检查单</w:t>
            </w:r>
            <w:r w:rsidRPr="008227A5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adgain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AD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增益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analflag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585864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分析标志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batteyinfo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电池欠压时间，点数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begintime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开始记录时间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daycount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病历记录的天数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leadtype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128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导联类型</w:t>
            </w:r>
          </w:p>
        </w:tc>
      </w:tr>
      <w:tr w:rsidR="00B75D5C" w:rsidRPr="00007D3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paceswitch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767E6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起搏开关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,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十二导时：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1-V2/I,2-V3/I,3-V2/II,4-V3/II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；三导时：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1-I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recordlength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记录时间长度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samplerate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采样率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vlpswitch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心室晚电位开关，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0-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关，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1-</w:t>
            </w: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开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13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daytimeinterval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白天测量时间间隔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14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nighttimeinterval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晚上测量时间间隔</w:t>
            </w:r>
          </w:p>
        </w:tc>
      </w:tr>
      <w:tr w:rsidR="00B75D5C" w:rsidRPr="00767E6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15</w:t>
            </w:r>
          </w:p>
        </w:tc>
        <w:tc>
          <w:tcPr>
            <w:tcW w:w="2127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/>
                <w:color w:val="000000" w:themeColor="text1"/>
                <w:lang w:val="de-DE"/>
              </w:rPr>
              <w:t>measurecount</w:t>
            </w:r>
          </w:p>
        </w:tc>
        <w:tc>
          <w:tcPr>
            <w:tcW w:w="1959" w:type="dxa"/>
          </w:tcPr>
          <w:p w:rsidR="00B75D5C" w:rsidRPr="00A62BC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227A5">
              <w:rPr>
                <w:rFonts w:ascii="Courier New" w:hAnsi="Courier New"/>
                <w:color w:val="000000" w:themeColor="text1"/>
                <w:lang w:val="de-DE"/>
              </w:rPr>
              <w:t>varchar(32)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62BCC">
              <w:rPr>
                <w:rFonts w:ascii="Courier New" w:hAnsi="Courier New" w:hint="eastAsia"/>
                <w:color w:val="000000" w:themeColor="text1"/>
                <w:lang w:val="de-DE"/>
              </w:rPr>
              <w:t>测量次数</w:t>
            </w:r>
          </w:p>
        </w:tc>
      </w:tr>
    </w:tbl>
    <w:p w:rsidR="00B75D5C" w:rsidRPr="008D4513" w:rsidRDefault="00B75D5C" w:rsidP="00B75D5C">
      <w:pPr>
        <w:rPr>
          <w:color w:val="000000" w:themeColor="text1"/>
        </w:rPr>
      </w:pPr>
    </w:p>
    <w:p w:rsidR="00B75D5C" w:rsidRDefault="00B75D5C" w:rsidP="00B75D5C"/>
    <w:p w:rsidR="00B75D5C" w:rsidRPr="00F459B6" w:rsidRDefault="00B75D5C" w:rsidP="00B75D5C">
      <w:pPr>
        <w:pStyle w:val="4"/>
        <w:ind w:left="426"/>
        <w:rPr>
          <w:color w:val="000000" w:themeColor="text1"/>
        </w:rPr>
      </w:pPr>
      <w:r w:rsidRPr="00F459B6">
        <w:rPr>
          <w:rFonts w:hint="eastAsia"/>
          <w:color w:val="000000" w:themeColor="text1"/>
        </w:rPr>
        <w:t>病历收藏表</w:t>
      </w:r>
      <w:r w:rsidRPr="00F459B6">
        <w:rPr>
          <w:rFonts w:hint="eastAsia"/>
          <w:color w:val="000000" w:themeColor="text1"/>
        </w:rPr>
        <w:t>:</w:t>
      </w:r>
      <w:r w:rsidRPr="00F459B6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case</w:t>
      </w:r>
      <w:r w:rsidRPr="00F459B6"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shoucang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shoucang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收藏</w:t>
            </w:r>
            <w:r w:rsidRPr="00585864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doctor_id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收藏医生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shoucangtime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收藏时间</w:t>
            </w:r>
          </w:p>
        </w:tc>
      </w:tr>
    </w:tbl>
    <w:p w:rsidR="00B75D5C" w:rsidRDefault="00B75D5C" w:rsidP="00B75D5C"/>
    <w:p w:rsidR="00B75D5C" w:rsidRPr="00B045BC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病历随访记录</w:t>
      </w:r>
      <w:r w:rsidRPr="00B045BC">
        <w:rPr>
          <w:rFonts w:hint="eastAsia"/>
          <w:color w:val="000000" w:themeColor="text1"/>
        </w:rPr>
        <w:t>表</w:t>
      </w:r>
      <w:r w:rsidRPr="00B045BC">
        <w:rPr>
          <w:rFonts w:hint="eastAsia"/>
          <w:color w:val="000000" w:themeColor="text1"/>
        </w:rPr>
        <w:t>:</w:t>
      </w:r>
      <w:r w:rsidRPr="00B045BC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follow_up_</w:t>
      </w:r>
      <w:r w:rsidRPr="00B045BC">
        <w:rPr>
          <w:rFonts w:hint="eastAsia"/>
          <w:color w:val="000000" w:themeColor="text1"/>
        </w:rPr>
        <w:t>case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826140" w:rsidP="00DC017A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folup_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随访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B75D5C" w:rsidRPr="00AE43B3" w:rsidRDefault="00EE7406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a</w:t>
            </w:r>
            <w:r w:rsidR="00826140" w:rsidRPr="006F3F45">
              <w:rPr>
                <w:rFonts w:ascii="Courier New" w:hAnsi="Courier New"/>
                <w:color w:val="000000" w:themeColor="text1"/>
                <w:lang w:val="de-DE"/>
              </w:rPr>
              <w:t>pp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826140" w:rsidRPr="006F3F45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9F72BE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 w:hint="eastAsia"/>
                <w:color w:val="FF0000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9F72BE" w:rsidRDefault="00826140" w:rsidP="00C148EB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/>
                <w:color w:val="FF0000"/>
                <w:lang w:val="de-DE"/>
              </w:rPr>
              <w:t>folup_doc_id</w:t>
            </w:r>
          </w:p>
        </w:tc>
        <w:tc>
          <w:tcPr>
            <w:tcW w:w="1959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/>
                <w:color w:val="FF0000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9F72BE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9F72BE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9F72BE">
              <w:rPr>
                <w:rFonts w:ascii="Courier New" w:hAnsi="Courier New" w:hint="eastAsia"/>
                <w:color w:val="FF0000"/>
                <w:lang w:val="de-DE"/>
              </w:rPr>
              <w:t>随访医生</w:t>
            </w:r>
            <w:r w:rsidRPr="009F72BE">
              <w:rPr>
                <w:rFonts w:ascii="Courier New" w:hAnsi="Courier New" w:hint="eastAsia"/>
                <w:color w:val="FF0000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F9343B" w:rsidRDefault="00826140" w:rsidP="00567107">
            <w:pPr>
              <w:rPr>
                <w:rFonts w:ascii="Courier New" w:hAnsi="Courier New"/>
                <w:color w:val="FF0000"/>
                <w:lang w:val="de-DE"/>
              </w:rPr>
            </w:pPr>
            <w:r>
              <w:rPr>
                <w:rFonts w:ascii="Courier New" w:hAnsi="Courier New"/>
                <w:color w:val="FF0000"/>
                <w:lang w:val="de-DE"/>
              </w:rPr>
              <w:t>set_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date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设定日期</w:t>
            </w:r>
            <w:r w:rsidRPr="00F9343B">
              <w:rPr>
                <w:rFonts w:ascii="Courier New" w:hAnsi="Courier New" w:hint="eastAsia"/>
                <w:color w:val="FF0000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F9343B" w:rsidRDefault="00826140" w:rsidP="009F72BE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prdf</w:t>
            </w:r>
            <w:r>
              <w:rPr>
                <w:rFonts w:ascii="Courier New" w:hAnsi="Courier New"/>
                <w:color w:val="FF0000"/>
                <w:lang w:val="de-DE"/>
              </w:rPr>
              <w:t>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date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随访日期</w:t>
            </w:r>
            <w:r w:rsidRPr="00F9343B">
              <w:rPr>
                <w:rFonts w:ascii="Courier New" w:hAnsi="Courier New" w:hint="eastAsia"/>
                <w:color w:val="FF0000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31656D" w:rsidRDefault="00826140" w:rsidP="003F159B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regd_date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登记日期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(yyyy-MM-dd)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826140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regd_doc_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登记医生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F9343B" w:rsidRDefault="00B75D5C" w:rsidP="00567107">
            <w:pPr>
              <w:spacing w:line="360" w:lineRule="auto"/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F9343B" w:rsidRDefault="00826140" w:rsidP="00535515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prdf</w:t>
            </w:r>
            <w:r>
              <w:rPr>
                <w:rFonts w:ascii="Courier New" w:hAnsi="Courier New"/>
                <w:color w:val="FF0000"/>
                <w:lang w:val="de-DE"/>
              </w:rPr>
              <w:t>_</w:t>
            </w:r>
            <w:r w:rsidRPr="00F9343B">
              <w:rPr>
                <w:rFonts w:ascii="Courier New" w:hAnsi="Courier New"/>
                <w:color w:val="FF0000"/>
                <w:lang w:val="de-DE"/>
              </w:rPr>
              <w:t>d</w:t>
            </w:r>
            <w:r>
              <w:rPr>
                <w:rFonts w:ascii="Courier New" w:hAnsi="Courier New"/>
                <w:color w:val="FF0000"/>
                <w:lang w:val="de-DE"/>
              </w:rPr>
              <w:t>oc_id</w:t>
            </w:r>
          </w:p>
        </w:tc>
        <w:tc>
          <w:tcPr>
            <w:tcW w:w="1959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/>
                <w:color w:val="FF0000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F9343B" w:rsidRDefault="00B75D5C" w:rsidP="00567107">
            <w:pPr>
              <w:jc w:val="center"/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117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900" w:type="dxa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F9343B" w:rsidRDefault="00B75D5C" w:rsidP="00567107">
            <w:pPr>
              <w:rPr>
                <w:rFonts w:ascii="Courier New" w:hAnsi="Courier New"/>
                <w:color w:val="FF0000"/>
                <w:lang w:val="de-DE"/>
              </w:rPr>
            </w:pPr>
            <w:r w:rsidRPr="00F9343B">
              <w:rPr>
                <w:rFonts w:ascii="Courier New" w:hAnsi="Courier New" w:hint="eastAsia"/>
                <w:color w:val="FF0000"/>
                <w:lang w:val="de-DE"/>
              </w:rPr>
              <w:t>设定医生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31656D" w:rsidRDefault="00826140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conclusion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随访结论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31656D" w:rsidRDefault="00826140" w:rsidP="00C148EB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f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ol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up_</w:t>
            </w:r>
            <w:r w:rsidRPr="0031656D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随访状态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(1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：未随访，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：已随访</w:t>
            </w:r>
            <w:r w:rsidRPr="0031656D"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</w:tbl>
    <w:p w:rsidR="00B75D5C" w:rsidRPr="0096760C" w:rsidRDefault="00B75D5C" w:rsidP="00B75D5C"/>
    <w:p w:rsidR="00B75D5C" w:rsidRPr="0096760C" w:rsidRDefault="00B75D5C" w:rsidP="00B75D5C">
      <w:pPr>
        <w:pStyle w:val="4"/>
        <w:ind w:left="1134"/>
        <w:rPr>
          <w:color w:val="000000" w:themeColor="text1"/>
        </w:rPr>
      </w:pPr>
      <w:r w:rsidRPr="0096760C">
        <w:rPr>
          <w:rFonts w:hint="eastAsia"/>
          <w:color w:val="000000" w:themeColor="text1"/>
        </w:rPr>
        <w:t>会诊</w:t>
      </w:r>
      <w:r>
        <w:rPr>
          <w:rFonts w:hint="eastAsia"/>
          <w:color w:val="000000" w:themeColor="text1"/>
        </w:rPr>
        <w:t>信息</w:t>
      </w:r>
      <w:r w:rsidRPr="0096760C">
        <w:rPr>
          <w:rFonts w:hint="eastAsia"/>
          <w:color w:val="000000" w:themeColor="text1"/>
        </w:rPr>
        <w:t>表</w:t>
      </w:r>
      <w:r w:rsidRPr="0096760C">
        <w:rPr>
          <w:rFonts w:hint="eastAsia"/>
          <w:color w:val="000000" w:themeColor="text1"/>
        </w:rPr>
        <w:t>:</w:t>
      </w:r>
      <w:r w:rsidRPr="0096760C">
        <w:rPr>
          <w:color w:val="000000" w:themeColor="text1"/>
        </w:rPr>
        <w:t>t_</w:t>
      </w:r>
      <w:r w:rsidRPr="0096760C">
        <w:rPr>
          <w:rFonts w:hint="eastAsia"/>
          <w:color w:val="000000" w:themeColor="text1"/>
        </w:rPr>
        <w:t>consult</w:t>
      </w:r>
      <w:r>
        <w:rPr>
          <w:rFonts w:hint="eastAsia"/>
          <w:color w:val="000000" w:themeColor="text1"/>
        </w:rPr>
        <w:t>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consult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会诊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6F3F45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hospitalid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会诊医院</w:t>
            </w:r>
            <w:r>
              <w:rPr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会诊</w:t>
            </w:r>
            <w:r>
              <w:rPr>
                <w:szCs w:val="21"/>
              </w:rPr>
              <w:t>医生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7632CE">
              <w:rPr>
                <w:rFonts w:ascii="Courier New" w:hAnsi="Courier New"/>
                <w:color w:val="000000" w:themeColor="text1"/>
                <w:lang w:val="de-DE"/>
              </w:rPr>
              <w:t>priority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普通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优先</w:t>
            </w:r>
          </w:p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E43B3" w:rsidRDefault="00C91B0A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c</w:t>
            </w:r>
            <w:r w:rsidR="00B75D5C" w:rsidRPr="00B51A37">
              <w:rPr>
                <w:rFonts w:ascii="Courier New" w:hAnsi="Courier New"/>
                <w:color w:val="000000" w:themeColor="text1"/>
                <w:lang w:val="de-DE"/>
              </w:rPr>
              <w:t>onsult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_</w:t>
            </w:r>
            <w:r w:rsidR="00B75D5C" w:rsidRPr="00B51A37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会诊状态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</w:p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：正常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：已撤销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diagnosticrating</w:t>
            </w:r>
          </w:p>
        </w:tc>
        <w:tc>
          <w:tcPr>
            <w:tcW w:w="1959" w:type="dxa"/>
          </w:tcPr>
          <w:p w:rsidR="00B75D5C" w:rsidRPr="00CE4C32" w:rsidRDefault="00F934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archar(32)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诊断评级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rejectreson</w:t>
            </w:r>
          </w:p>
        </w:tc>
        <w:tc>
          <w:tcPr>
            <w:tcW w:w="1959" w:type="dxa"/>
          </w:tcPr>
          <w:p w:rsidR="00B75D5C" w:rsidRPr="00CE4C32" w:rsidRDefault="00F9343B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V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archar(256)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退回原因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申请日期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hospitalid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11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y</w:t>
            </w: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</w:t>
            </w:r>
          </w:p>
        </w:tc>
        <w:tc>
          <w:tcPr>
            <w:tcW w:w="2127" w:type="dxa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lastlupdate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75D5C" w:rsidRPr="00EF5B88" w:rsidRDefault="00B75D5C" w:rsidP="00B75D5C">
      <w:pPr>
        <w:rPr>
          <w:lang w:val="de-DE"/>
        </w:rPr>
      </w:pPr>
    </w:p>
    <w:p w:rsidR="00B75D5C" w:rsidRPr="008A4B04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协诊信息</w:t>
      </w:r>
      <w:r w:rsidRPr="008A4B04">
        <w:rPr>
          <w:rFonts w:hint="eastAsia"/>
          <w:color w:val="000000" w:themeColor="text1"/>
        </w:rPr>
        <w:t>表</w:t>
      </w:r>
      <w:r w:rsidRPr="008A4B04">
        <w:rPr>
          <w:rFonts w:hint="eastAsia"/>
          <w:color w:val="000000" w:themeColor="text1"/>
        </w:rPr>
        <w:t>:</w:t>
      </w:r>
      <w:r w:rsidRPr="008A4B04">
        <w:rPr>
          <w:color w:val="000000" w:themeColor="text1"/>
        </w:rPr>
        <w:t>t_</w:t>
      </w:r>
      <w:r>
        <w:rPr>
          <w:rFonts w:hint="eastAsia"/>
          <w:color w:val="000000" w:themeColor="text1"/>
        </w:rPr>
        <w:t>helpdiag_info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helpdiag</w:t>
            </w:r>
            <w:r w:rsidRPr="00AE43B3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协诊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y</w:t>
            </w: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申请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43EEF">
              <w:rPr>
                <w:rFonts w:ascii="Courier New" w:hAnsi="Courier New"/>
                <w:color w:val="000000" w:themeColor="text1"/>
                <w:lang w:val="de-DE"/>
              </w:rPr>
              <w:t>doctorid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协诊</w:t>
            </w:r>
            <w:r>
              <w:rPr>
                <w:szCs w:val="21"/>
              </w:rPr>
              <w:t>医生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hlepdiag</w:t>
            </w: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status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协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诊状态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</w:p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 xml:space="preserve"> 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: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 xml:space="preserve"> 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已撤销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rejectreson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256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退回原因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51A37">
              <w:rPr>
                <w:rFonts w:ascii="Courier New" w:hAnsi="Courier New"/>
                <w:color w:val="000000" w:themeColor="text1"/>
                <w:lang w:val="de-DE"/>
              </w:rPr>
              <w:t>applydate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发起</w:t>
            </w:r>
            <w:r w:rsidRPr="00B51A37">
              <w:rPr>
                <w:rFonts w:ascii="Courier New" w:hAnsi="Courier New" w:hint="eastAsia"/>
                <w:color w:val="000000" w:themeColor="text1"/>
                <w:lang w:val="de-DE"/>
              </w:rPr>
              <w:t>日期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lastlupdate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B51A3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最后更新时间</w:t>
            </w:r>
          </w:p>
        </w:tc>
      </w:tr>
    </w:tbl>
    <w:p w:rsidR="00B75D5C" w:rsidRDefault="00B75D5C" w:rsidP="00B75D5C"/>
    <w:p w:rsidR="00B75D5C" w:rsidRPr="008B20BE" w:rsidRDefault="00B75D5C" w:rsidP="00B75D5C">
      <w:pPr>
        <w:pStyle w:val="4"/>
        <w:ind w:left="426"/>
        <w:rPr>
          <w:color w:val="000000" w:themeColor="text1"/>
        </w:rPr>
      </w:pPr>
      <w:r w:rsidRPr="008B20BE">
        <w:rPr>
          <w:rFonts w:hint="eastAsia"/>
          <w:color w:val="000000" w:themeColor="text1"/>
        </w:rPr>
        <w:t>U</w:t>
      </w:r>
      <w:r w:rsidRPr="008B20BE">
        <w:rPr>
          <w:rFonts w:hint="eastAsia"/>
          <w:color w:val="000000" w:themeColor="text1"/>
        </w:rPr>
        <w:t>盾签名信息表：</w:t>
      </w:r>
      <w:r w:rsidRPr="008B20BE">
        <w:rPr>
          <w:rFonts w:hint="eastAsia"/>
          <w:color w:val="000000" w:themeColor="text1"/>
        </w:rPr>
        <w:t>t_sign_info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esignatureid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4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F3F45">
              <w:rPr>
                <w:rFonts w:ascii="Courier New" w:hAnsi="Courier New"/>
                <w:color w:val="000000" w:themeColor="text1"/>
                <w:lang w:val="de-DE"/>
              </w:rPr>
              <w:t>appid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6267DE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病历</w:t>
            </w: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reportdoctorid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报告医生</w:t>
            </w: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reporttime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报告时间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27" w:type="dxa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/>
                <w:color w:val="000000" w:themeColor="text1"/>
                <w:lang w:val="de-DE"/>
              </w:rPr>
              <w:t>content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4B3A07">
              <w:rPr>
                <w:rFonts w:ascii="Courier New" w:hAnsi="Courier New" w:hint="eastAsia"/>
                <w:color w:val="000000" w:themeColor="text1"/>
                <w:lang w:val="de-DE"/>
              </w:rPr>
              <w:t>密文内容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心电数据统计结果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t_ecgdata_age_statistic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AE43B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sex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695295">
              <w:rPr>
                <w:rFonts w:hint="eastAsia"/>
                <w:szCs w:val="21"/>
              </w:rPr>
              <w:t>0:</w:t>
            </w:r>
            <w:r w:rsidRPr="00695295">
              <w:rPr>
                <w:rFonts w:hint="eastAsia"/>
                <w:szCs w:val="21"/>
              </w:rPr>
              <w:t>未知</w:t>
            </w:r>
            <w:r w:rsidRPr="00695295">
              <w:rPr>
                <w:rFonts w:hint="eastAsia"/>
                <w:szCs w:val="21"/>
              </w:rPr>
              <w:t xml:space="preserve"> 1:</w:t>
            </w:r>
            <w:r w:rsidRPr="00695295">
              <w:rPr>
                <w:rFonts w:hint="eastAsia"/>
                <w:szCs w:val="21"/>
              </w:rPr>
              <w:t>男</w:t>
            </w:r>
            <w:r w:rsidRPr="00695295">
              <w:rPr>
                <w:rFonts w:hint="eastAsia"/>
                <w:szCs w:val="21"/>
              </w:rPr>
              <w:t xml:space="preserve">  2:</w:t>
            </w:r>
            <w:r w:rsidRPr="00695295">
              <w:rPr>
                <w:rFonts w:hint="eastAsia"/>
                <w:szCs w:val="21"/>
              </w:rPr>
              <w:t>女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PR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间期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P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波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心率不齐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SV1</w:t>
            </w:r>
          </w:p>
          <w:p w:rsidR="00B75D5C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RV5</w:t>
            </w:r>
          </w:p>
          <w:p w:rsidR="00B75D5C" w:rsidRPr="005B35B0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2616DA">
              <w:rPr>
                <w:rFonts w:hint="eastAsia"/>
              </w:rPr>
              <w:t>PR</w:t>
            </w:r>
            <w:r w:rsidRPr="002616DA">
              <w:rPr>
                <w:rFonts w:hint="eastAsia"/>
              </w:rPr>
              <w:t>间期和诊断为</w:t>
            </w:r>
            <w:r w:rsidRPr="002616DA">
              <w:rPr>
                <w:rFonts w:hint="eastAsia"/>
              </w:rPr>
              <w:lastRenderedPageBreak/>
              <w:t>预激综合症的关系</w:t>
            </w:r>
          </w:p>
          <w:p w:rsidR="00B75D5C" w:rsidRPr="005B35B0" w:rsidRDefault="00B75D5C" w:rsidP="00B75D5C">
            <w:pPr>
              <w:pStyle w:val="af0"/>
              <w:numPr>
                <w:ilvl w:val="0"/>
                <w:numId w:val="46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QTC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4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age020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岁以内的统计量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age2040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20~40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age4060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40~60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岁的统计量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age60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60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岁以上的统计量</w:t>
            </w:r>
          </w:p>
        </w:tc>
      </w:tr>
      <w:tr w:rsidR="00B75D5C" w:rsidRPr="00393A2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QRS</w:t>
      </w:r>
      <w:r>
        <w:rPr>
          <w:rFonts w:hint="eastAsia"/>
          <w:color w:val="000000" w:themeColor="text1"/>
        </w:rPr>
        <w:t>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t_ecgdata_qrs_statistic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Pr="00E01AF6" w:rsidRDefault="00B75D5C" w:rsidP="00B75D5C">
            <w:pPr>
              <w:pStyle w:val="af0"/>
              <w:numPr>
                <w:ilvl w:val="0"/>
                <w:numId w:val="47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分布统计</w:t>
            </w:r>
          </w:p>
          <w:p w:rsidR="00B75D5C" w:rsidRPr="00E01AF6" w:rsidRDefault="00B75D5C" w:rsidP="00B75D5C">
            <w:pPr>
              <w:pStyle w:val="af0"/>
              <w:numPr>
                <w:ilvl w:val="0"/>
                <w:numId w:val="47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QRS</w:t>
            </w:r>
            <w:r w:rsidRPr="00E01AF6">
              <w:rPr>
                <w:rFonts w:ascii="Courier New" w:hAnsi="Courier New" w:hint="eastAsia"/>
                <w:color w:val="000000" w:themeColor="text1"/>
                <w:lang w:val="de-DE"/>
              </w:rPr>
              <w:t>宽度和心电震荡室性和非室性的分布统计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normal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正常</w:t>
            </w:r>
          </w:p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premature_beat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早搏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cardiac_infarction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心梗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block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阻滞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(type=1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RPr="00393A23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ventricular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15ED3">
              <w:rPr>
                <w:rFonts w:ascii="Courier New" w:hAnsi="Courier New" w:hint="eastAsia"/>
                <w:color w:val="000000" w:themeColor="text1"/>
                <w:lang w:val="de-DE"/>
              </w:rPr>
              <w:t>室性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01AF6">
              <w:rPr>
                <w:rFonts w:ascii="Courier New" w:hAnsi="Courier New"/>
                <w:color w:val="000000" w:themeColor="text1"/>
                <w:lang w:val="de-DE"/>
              </w:rPr>
              <w:t>non_ventricular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B15ED3">
              <w:rPr>
                <w:rFonts w:ascii="Courier New" w:hAnsi="Courier New" w:hint="eastAsia"/>
                <w:color w:val="000000" w:themeColor="text1"/>
                <w:lang w:val="de-DE"/>
              </w:rPr>
              <w:t>非室性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(type=2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时有效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)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lastRenderedPageBreak/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工作量统计结果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t_ecgdata_qrs_statistic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统计对象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，包括</w:t>
            </w:r>
            <w:r w:rsidRPr="00FD2C7D">
              <w:rPr>
                <w:rFonts w:hint="eastAsia"/>
                <w:szCs w:val="21"/>
              </w:rPr>
              <w:t>机构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、诊断组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、医生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  <w:r>
              <w:rPr>
                <w:rFonts w:hint="eastAsia"/>
                <w:szCs w:val="21"/>
              </w:rPr>
              <w:t>及设备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name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64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统计对象名称，包括</w:t>
            </w:r>
            <w:r w:rsidRPr="00FD2C7D">
              <w:rPr>
                <w:rFonts w:hint="eastAsia"/>
                <w:szCs w:val="21"/>
              </w:rPr>
              <w:t>机构名称</w:t>
            </w:r>
            <w:r>
              <w:rPr>
                <w:rFonts w:hint="eastAsia"/>
                <w:szCs w:val="21"/>
              </w:rPr>
              <w:t>、诊断组名称、医生名称</w:t>
            </w:r>
          </w:p>
        </w:tc>
      </w:tr>
      <w:tr w:rsidR="00B75D5C" w:rsidRPr="0031656D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Pr="0031656D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type</w:t>
            </w:r>
          </w:p>
        </w:tc>
        <w:tc>
          <w:tcPr>
            <w:tcW w:w="1959" w:type="dxa"/>
          </w:tcPr>
          <w:p w:rsidR="00B75D5C" w:rsidRPr="00CE4C32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统计指标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机构工作量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诊断组工作量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医生报告工作量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医生检查工作量</w:t>
            </w:r>
          </w:p>
          <w:p w:rsidR="00B75D5C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医生审核工作量</w:t>
            </w:r>
          </w:p>
          <w:p w:rsidR="00B75D5C" w:rsidRPr="00FB213F" w:rsidRDefault="00B75D5C" w:rsidP="00B75D5C">
            <w:pPr>
              <w:pStyle w:val="af0"/>
              <w:numPr>
                <w:ilvl w:val="0"/>
                <w:numId w:val="48"/>
              </w:numPr>
              <w:ind w:firstLineChars="0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设备工作量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ecg_num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静态心电数量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Pr="004B3A07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holter_num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动态心电数量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7E2024">
              <w:rPr>
                <w:rFonts w:ascii="Courier New" w:hAnsi="Courier New"/>
                <w:color w:val="000000" w:themeColor="text1"/>
                <w:lang w:val="de-DE"/>
              </w:rPr>
              <w:t>abp_num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bp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4E4DA6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会诊量统计结果</w:t>
      </w:r>
      <w:r w:rsidRPr="004E4DA6"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t_consult_statistic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27" w:type="dxa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hospitalname</w:t>
            </w:r>
          </w:p>
        </w:tc>
        <w:tc>
          <w:tcPr>
            <w:tcW w:w="1959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4F344E">
              <w:rPr>
                <w:rFonts w:ascii="Courier New" w:hAnsi="Courier New"/>
                <w:color w:val="000000" w:themeColor="text1"/>
                <w:lang w:val="de-DE"/>
              </w:rPr>
              <w:t>consultstatus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char(1)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szCs w:val="21"/>
              </w:rPr>
            </w:pPr>
            <w:r w:rsidRPr="00216F22">
              <w:rPr>
                <w:rFonts w:hint="eastAsia"/>
                <w:szCs w:val="21"/>
              </w:rPr>
              <w:t>会诊状态</w:t>
            </w:r>
          </w:p>
          <w:p w:rsidR="00B75D5C" w:rsidRDefault="00B75D5C" w:rsidP="00567107">
            <w:pPr>
              <w:spacing w:line="360" w:lineRule="auto"/>
              <w:rPr>
                <w:szCs w:val="21"/>
              </w:rPr>
            </w:pPr>
            <w:r w:rsidRPr="00216F22">
              <w:rPr>
                <w:rFonts w:hint="eastAsia"/>
                <w:szCs w:val="21"/>
              </w:rPr>
              <w:t>0</w:t>
            </w:r>
            <w:r w:rsidRPr="00216F22">
              <w:rPr>
                <w:rFonts w:hint="eastAsia"/>
                <w:szCs w:val="21"/>
              </w:rPr>
              <w:t>：会诊中，</w:t>
            </w:r>
          </w:p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216F22">
              <w:rPr>
                <w:rFonts w:hint="eastAsia"/>
                <w:szCs w:val="21"/>
              </w:rPr>
              <w:t>1</w:t>
            </w:r>
            <w:r w:rsidRPr="00216F22">
              <w:rPr>
                <w:rFonts w:hint="eastAsia"/>
                <w:szCs w:val="21"/>
              </w:rPr>
              <w:t>：会诊完成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consultnum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会诊数量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B75D5C" w:rsidRDefault="00B75D5C" w:rsidP="00B75D5C"/>
    <w:p w:rsidR="00B75D5C" w:rsidRPr="00084B38" w:rsidRDefault="00B75D5C" w:rsidP="00B75D5C">
      <w:pPr>
        <w:pStyle w:val="4"/>
        <w:ind w:left="426"/>
        <w:rPr>
          <w:color w:val="000000" w:themeColor="text1"/>
        </w:rPr>
      </w:pPr>
      <w:r>
        <w:rPr>
          <w:rFonts w:hint="eastAsia"/>
          <w:color w:val="000000" w:themeColor="text1"/>
        </w:rPr>
        <w:t>医院机构检查量</w:t>
      </w:r>
      <w:r w:rsidRPr="00084B38">
        <w:rPr>
          <w:rFonts w:hint="eastAsia"/>
          <w:color w:val="000000" w:themeColor="text1"/>
        </w:rPr>
        <w:t>统计结果表：</w:t>
      </w:r>
      <w:r w:rsidRPr="00084B38">
        <w:rPr>
          <w:rFonts w:hint="eastAsia"/>
          <w:color w:val="000000" w:themeColor="text1"/>
        </w:rPr>
        <w:t>t_</w:t>
      </w:r>
      <w:r>
        <w:rPr>
          <w:rFonts w:hint="eastAsia"/>
          <w:color w:val="000000" w:themeColor="text1"/>
        </w:rPr>
        <w:t>hospital</w:t>
      </w:r>
      <w:r w:rsidRPr="00084B38"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checknum_</w:t>
      </w:r>
      <w:r w:rsidRPr="00084B38">
        <w:rPr>
          <w:rFonts w:hint="eastAsia"/>
          <w:color w:val="000000" w:themeColor="text1"/>
        </w:rPr>
        <w:t>statistic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B75D5C" w:rsidRPr="008D4513" w:rsidTr="00567107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</w:t>
            </w:r>
            <w:r w:rsidRPr="00954299">
              <w:rPr>
                <w:rFonts w:ascii="Courier New" w:hAnsi="Courier New"/>
                <w:color w:val="000000" w:themeColor="text1"/>
                <w:lang w:val="de-DE"/>
              </w:rPr>
              <w:t>id</w:t>
            </w:r>
          </w:p>
        </w:tc>
        <w:tc>
          <w:tcPr>
            <w:tcW w:w="1959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varchar(6)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</w:t>
            </w:r>
            <w:r w:rsidRPr="00954299">
              <w:rPr>
                <w:rFonts w:ascii="Courier New" w:hAnsi="Courier New" w:hint="eastAsia"/>
                <w:color w:val="000000" w:themeColor="text1"/>
                <w:lang w:val="de-DE"/>
              </w:rPr>
              <w:t>ID</w:t>
            </w:r>
          </w:p>
        </w:tc>
      </w:tr>
      <w:tr w:rsidR="00B75D5C" w:rsidRPr="008D4513" w:rsidTr="00567107">
        <w:trPr>
          <w:trHeight w:val="283"/>
        </w:trPr>
        <w:tc>
          <w:tcPr>
            <w:tcW w:w="594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hospitalname</w:t>
            </w:r>
          </w:p>
        </w:tc>
        <w:tc>
          <w:tcPr>
            <w:tcW w:w="1959" w:type="dxa"/>
          </w:tcPr>
          <w:p w:rsidR="00B75D5C" w:rsidRPr="00E36A49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/>
                <w:color w:val="000000" w:themeColor="text1"/>
                <w:lang w:val="de-DE"/>
              </w:rPr>
              <w:t>32</w:t>
            </w:r>
            <w:r w:rsidRPr="00E36A49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B75D5C" w:rsidRPr="008D4513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医院名称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B75D5C" w:rsidRPr="00443EEF" w:rsidRDefault="00B75D5C" w:rsidP="00567107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checknum</w:t>
            </w:r>
          </w:p>
        </w:tc>
        <w:tc>
          <w:tcPr>
            <w:tcW w:w="1959" w:type="dxa"/>
          </w:tcPr>
          <w:p w:rsidR="00B75D5C" w:rsidRPr="006267DE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int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0</w:t>
            </w: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  <w:szCs w:val="21"/>
              </w:rPr>
              <w:t>检查量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periodtype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char(2)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统计周期类型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0:</w:t>
            </w:r>
            <w:r w:rsidRPr="0002047F">
              <w:rPr>
                <w:rFonts w:hint="eastAsia"/>
                <w:szCs w:val="21"/>
              </w:rPr>
              <w:t>日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1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月</w:t>
            </w:r>
          </w:p>
          <w:p w:rsidR="00B75D5C" w:rsidRDefault="00B75D5C" w:rsidP="00567107">
            <w:pPr>
              <w:rPr>
                <w:szCs w:val="2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2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季度</w:t>
            </w:r>
          </w:p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 w:rsidRPr="00393A23">
              <w:rPr>
                <w:rFonts w:hint="eastAsia"/>
                <w:szCs w:val="21"/>
                <w:lang w:val="de-DE"/>
              </w:rPr>
              <w:t>3</w:t>
            </w:r>
            <w:r w:rsidRPr="00393A23">
              <w:rPr>
                <w:rFonts w:hint="eastAsia"/>
                <w:szCs w:val="21"/>
                <w:lang w:val="de-DE"/>
              </w:rPr>
              <w:t>：</w:t>
            </w:r>
            <w:r w:rsidRPr="0002047F">
              <w:rPr>
                <w:rFonts w:hint="eastAsia"/>
                <w:szCs w:val="21"/>
              </w:rPr>
              <w:t>年</w:t>
            </w:r>
          </w:p>
        </w:tc>
      </w:tr>
      <w:tr w:rsidR="00B75D5C" w:rsidTr="00567107">
        <w:trPr>
          <w:trHeight w:val="283"/>
        </w:trPr>
        <w:tc>
          <w:tcPr>
            <w:tcW w:w="594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staticdate</w:t>
            </w:r>
          </w:p>
        </w:tc>
        <w:tc>
          <w:tcPr>
            <w:tcW w:w="1959" w:type="dxa"/>
          </w:tcPr>
          <w:p w:rsidR="00B75D5C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/>
                <w:color w:val="000000" w:themeColor="text1"/>
                <w:lang w:val="de-DE"/>
              </w:rPr>
              <w:t>datetime</w:t>
            </w:r>
          </w:p>
        </w:tc>
        <w:tc>
          <w:tcPr>
            <w:tcW w:w="630" w:type="dxa"/>
          </w:tcPr>
          <w:p w:rsidR="00B75D5C" w:rsidRPr="008D4513" w:rsidRDefault="00B75D5C" w:rsidP="00567107">
            <w:pPr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B75D5C" w:rsidRPr="008D4513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B75D5C" w:rsidRPr="004B3A07" w:rsidRDefault="00B75D5C" w:rsidP="00567107">
            <w:pPr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统计日期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</w:tbl>
    <w:p w:rsidR="007006DF" w:rsidRDefault="007006DF" w:rsidP="001D37C3"/>
    <w:p w:rsidR="002B2A38" w:rsidRPr="00FF32EA" w:rsidRDefault="002B2A38" w:rsidP="002B2A38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在线教育</w:t>
      </w:r>
      <w:r w:rsidRPr="008D4513">
        <w:rPr>
          <w:color w:val="000000" w:themeColor="text1"/>
        </w:rPr>
        <w:t>模型实现</w:t>
      </w:r>
    </w:p>
    <w:p w:rsidR="002B2A38" w:rsidRPr="008D4513" w:rsidRDefault="00EE7406" w:rsidP="002B2A38">
      <w:pPr>
        <w:pStyle w:val="4"/>
      </w:pPr>
      <w:r>
        <w:rPr>
          <w:rFonts w:hint="eastAsia"/>
          <w:color w:val="000000" w:themeColor="text1"/>
        </w:rPr>
        <w:t>培训会议信息</w:t>
      </w:r>
      <w:r w:rsidR="002B2A38" w:rsidRPr="00585864">
        <w:rPr>
          <w:rFonts w:hint="eastAsia"/>
          <w:color w:val="000000" w:themeColor="text1"/>
        </w:rPr>
        <w:t>表</w:t>
      </w:r>
      <w:r w:rsidR="002B2A38" w:rsidRPr="008D4513">
        <w:rPr>
          <w:rFonts w:hint="eastAsia"/>
        </w:rPr>
        <w:t>:</w:t>
      </w:r>
      <w:r w:rsidR="002B2A38">
        <w:t>t_</w:t>
      </w:r>
      <w:r w:rsidR="001C3DA9">
        <w:rPr>
          <w:rFonts w:hint="eastAsia"/>
          <w:kern w:val="0"/>
        </w:rPr>
        <w:t>meeting</w:t>
      </w:r>
      <w:r w:rsidR="002B2A38" w:rsidRPr="00585864">
        <w:t>_</w:t>
      </w:r>
      <w:r w:rsidR="001C3DA9">
        <w:rPr>
          <w:rFonts w:hint="eastAsia"/>
        </w:rPr>
        <w:t>info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2B2A38" w:rsidRPr="008D4513" w:rsidTr="009F72BE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2B2A38" w:rsidRPr="008D4513" w:rsidRDefault="002B2A38" w:rsidP="009F72BE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tm_id</w:t>
            </w:r>
          </w:p>
        </w:tc>
        <w:tc>
          <w:tcPr>
            <w:tcW w:w="1959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tm_title</w:t>
            </w:r>
          </w:p>
        </w:tc>
        <w:tc>
          <w:tcPr>
            <w:tcW w:w="1959" w:type="dxa"/>
          </w:tcPr>
          <w:p w:rsidR="009C47F4" w:rsidRPr="001B21A0" w:rsidRDefault="00D44C68" w:rsidP="00D44C68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32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</w:rPr>
              <w:t>培训会议</w:t>
            </w:r>
            <w:r>
              <w:rPr>
                <w:rFonts w:hint="eastAsia"/>
                <w:szCs w:val="21"/>
              </w:rPr>
              <w:t>标题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tm_content</w:t>
            </w:r>
          </w:p>
        </w:tc>
        <w:tc>
          <w:tcPr>
            <w:tcW w:w="1959" w:type="dxa"/>
          </w:tcPr>
          <w:p w:rsidR="009C47F4" w:rsidRDefault="00D44C68" w:rsidP="00E1217B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1217B">
              <w:rPr>
                <w:rFonts w:ascii="Courier New" w:hAnsi="Courier New" w:hint="eastAsia"/>
                <w:color w:val="000000" w:themeColor="text1"/>
                <w:lang w:val="de-DE"/>
              </w:rPr>
              <w:t>512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培训会议内容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tm_addr</w:t>
            </w:r>
          </w:p>
        </w:tc>
        <w:tc>
          <w:tcPr>
            <w:tcW w:w="1959" w:type="dxa"/>
          </w:tcPr>
          <w:p w:rsidR="009C47F4" w:rsidRDefault="00740FCD" w:rsidP="00740FCD">
            <w:pPr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培训会议地址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tm_time</w:t>
            </w:r>
          </w:p>
        </w:tc>
        <w:tc>
          <w:tcPr>
            <w:tcW w:w="1959" w:type="dxa"/>
          </w:tcPr>
          <w:p w:rsidR="009C47F4" w:rsidRDefault="00524765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培训会议时间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tm_number</w:t>
            </w:r>
          </w:p>
        </w:tc>
        <w:tc>
          <w:tcPr>
            <w:tcW w:w="1959" w:type="dxa"/>
          </w:tcPr>
          <w:p w:rsidR="009C47F4" w:rsidRDefault="00524765" w:rsidP="009F72BE">
            <w:pPr>
              <w:spacing w:line="360" w:lineRule="auto"/>
            </w:pPr>
            <w:r>
              <w:rPr>
                <w:rFonts w:hint="eastAsia"/>
              </w:rPr>
              <w:t>int(5</w:t>
            </w:r>
            <w:r w:rsidR="009C47F4">
              <w:rPr>
                <w:rFonts w:hint="eastAsia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已报名人数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tm_bill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int(8)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报名费用，为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则显示免费，</w:t>
            </w:r>
            <w:r>
              <w:rPr>
                <w:szCs w:val="21"/>
              </w:rPr>
              <w:t>单位为元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tm_url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培训会议详情</w:t>
            </w:r>
            <w:r>
              <w:rPr>
                <w:rFonts w:hint="eastAsia"/>
                <w:szCs w:val="21"/>
              </w:rPr>
              <w:t>url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tm_state</w:t>
            </w:r>
          </w:p>
        </w:tc>
        <w:tc>
          <w:tcPr>
            <w:tcW w:w="1959" w:type="dxa"/>
          </w:tcPr>
          <w:p w:rsidR="009C47F4" w:rsidRPr="008D4513" w:rsidRDefault="001F3D1A" w:rsidP="009F72BE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培训会议状态：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0- </w:t>
            </w:r>
            <w:r>
              <w:rPr>
                <w:rFonts w:hint="eastAsia"/>
                <w:szCs w:val="21"/>
              </w:rPr>
              <w:t>报名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敬请期待</w:t>
            </w:r>
          </w:p>
          <w:p w:rsidR="009C47F4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已截止报名</w:t>
            </w:r>
          </w:p>
          <w:p w:rsidR="009C47F4" w:rsidRPr="009C64B2" w:rsidRDefault="009C47F4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已报名</w:t>
            </w:r>
          </w:p>
        </w:tc>
      </w:tr>
      <w:tr w:rsidR="009C47F4" w:rsidRPr="008D4513" w:rsidTr="00F42EF3">
        <w:trPr>
          <w:trHeight w:val="283"/>
        </w:trPr>
        <w:tc>
          <w:tcPr>
            <w:tcW w:w="594" w:type="dxa"/>
          </w:tcPr>
          <w:p w:rsidR="009C47F4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10</w:t>
            </w:r>
          </w:p>
        </w:tc>
        <w:tc>
          <w:tcPr>
            <w:tcW w:w="2127" w:type="dxa"/>
          </w:tcPr>
          <w:p w:rsidR="009C47F4" w:rsidRPr="00D44C68" w:rsidRDefault="00D44C68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tm_button_url</w:t>
            </w:r>
          </w:p>
        </w:tc>
        <w:tc>
          <w:tcPr>
            <w:tcW w:w="1959" w:type="dxa"/>
          </w:tcPr>
          <w:p w:rsidR="009C47F4" w:rsidRDefault="001F3D1A" w:rsidP="009F72BE">
            <w:pPr>
              <w:spacing w:line="360" w:lineRule="auto"/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>
              <w:rPr>
                <w:rFonts w:ascii="Courier New" w:hAnsi="Courier New" w:hint="eastAsia"/>
                <w:color w:val="000000" w:themeColor="text1"/>
                <w:lang w:val="de-DE"/>
              </w:rPr>
              <w:t>128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9C47F4" w:rsidRPr="008D4513" w:rsidRDefault="009C47F4" w:rsidP="009F72BE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9C47F4" w:rsidRPr="008D4513" w:rsidRDefault="009C47F4" w:rsidP="009F72BE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9C47F4" w:rsidRDefault="009C47F4" w:rsidP="00F42EF3">
            <w:pPr>
              <w:rPr>
                <w:szCs w:val="21"/>
              </w:rPr>
            </w:pPr>
            <w:r>
              <w:rPr>
                <w:szCs w:val="21"/>
              </w:rPr>
              <w:t>支付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或报名的按钮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地址</w:t>
            </w:r>
          </w:p>
        </w:tc>
      </w:tr>
    </w:tbl>
    <w:p w:rsidR="007006DF" w:rsidRDefault="007006DF" w:rsidP="001D37C3"/>
    <w:p w:rsidR="00A36C45" w:rsidRPr="008D4513" w:rsidRDefault="00A36C45" w:rsidP="00EE2945">
      <w:pPr>
        <w:pStyle w:val="4"/>
      </w:pPr>
      <w:r>
        <w:rPr>
          <w:rFonts w:hint="eastAsia"/>
          <w:color w:val="000000" w:themeColor="text1"/>
        </w:rPr>
        <w:t>会议报名信息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>
        <w:t>t_</w:t>
      </w:r>
      <w:r>
        <w:rPr>
          <w:rFonts w:hint="eastAsia"/>
          <w:kern w:val="0"/>
        </w:rPr>
        <w:t>meeting</w:t>
      </w:r>
      <w:r w:rsidRPr="00585864">
        <w:t>_</w:t>
      </w:r>
      <w:r w:rsidR="00EE2945" w:rsidRPr="00EE2945">
        <w:t>apply</w:t>
      </w: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127"/>
        <w:gridCol w:w="1959"/>
        <w:gridCol w:w="630"/>
        <w:gridCol w:w="1170"/>
        <w:gridCol w:w="900"/>
        <w:gridCol w:w="2160"/>
      </w:tblGrid>
      <w:tr w:rsidR="00A36C45" w:rsidRPr="008D4513" w:rsidTr="00F42EF3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2127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2127" w:type="dxa"/>
          </w:tcPr>
          <w:p w:rsidR="00A36C45" w:rsidRPr="00D44C68" w:rsidRDefault="00372C2D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372C2D">
              <w:rPr>
                <w:rFonts w:asciiTheme="minorEastAsia" w:eastAsiaTheme="minorEastAsia" w:hAnsiTheme="minorEastAsia"/>
                <w:sz w:val="24"/>
              </w:rPr>
              <w:t>apply</w:t>
            </w:r>
            <w:r w:rsidR="00A36C45" w:rsidRPr="00D44C68">
              <w:rPr>
                <w:rFonts w:asciiTheme="minorEastAsia" w:eastAsiaTheme="minorEastAsia" w:hAnsiTheme="minorEastAsia"/>
                <w:sz w:val="24"/>
              </w:rPr>
              <w:t>_id</w:t>
            </w:r>
          </w:p>
        </w:tc>
        <w:tc>
          <w:tcPr>
            <w:tcW w:w="1959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EE2945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</w:t>
            </w:r>
            <w:r w:rsidR="00A36C45">
              <w:rPr>
                <w:rFonts w:hint="eastAsia"/>
                <w:szCs w:val="21"/>
              </w:rPr>
              <w:t>id</w:t>
            </w:r>
            <w:r w:rsidR="008E440B"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2</w:t>
            </w:r>
          </w:p>
        </w:tc>
        <w:tc>
          <w:tcPr>
            <w:tcW w:w="2127" w:type="dxa"/>
          </w:tcPr>
          <w:p w:rsidR="00A36C45" w:rsidRPr="00D44C68" w:rsidRDefault="00C92726" w:rsidP="00F42EF3">
            <w:pPr>
              <w:rPr>
                <w:rFonts w:asciiTheme="minorEastAsia" w:eastAsiaTheme="minorEastAsia" w:hAnsiTheme="minorEastAsia"/>
                <w:sz w:val="24"/>
              </w:rPr>
            </w:pPr>
            <w:r w:rsidRPr="00D44C68">
              <w:rPr>
                <w:rFonts w:asciiTheme="minorEastAsia" w:eastAsiaTheme="minorEastAsia" w:hAnsiTheme="minorEastAsia"/>
                <w:sz w:val="24"/>
              </w:rPr>
              <w:t>tm_id</w:t>
            </w:r>
          </w:p>
        </w:tc>
        <w:tc>
          <w:tcPr>
            <w:tcW w:w="1959" w:type="dxa"/>
          </w:tcPr>
          <w:p w:rsidR="00A36C45" w:rsidRPr="001B21A0" w:rsidRDefault="00A36C45" w:rsidP="00EA1409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EA1409">
              <w:rPr>
                <w:rFonts w:ascii="Courier New" w:hAnsi="Courier New" w:hint="eastAsia"/>
                <w:color w:val="000000" w:themeColor="text1"/>
                <w:lang w:val="de-DE"/>
              </w:rPr>
              <w:t>16</w:t>
            </w: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A36C45" w:rsidP="00C92726">
            <w:pPr>
              <w:rPr>
                <w:szCs w:val="21"/>
              </w:rPr>
            </w:pPr>
            <w:r>
              <w:rPr>
                <w:rFonts w:hint="eastAsia"/>
              </w:rPr>
              <w:t>培训会议</w:t>
            </w:r>
            <w:r w:rsidR="00C92726">
              <w:rPr>
                <w:rFonts w:hint="eastAsia"/>
                <w:szCs w:val="21"/>
              </w:rPr>
              <w:t>id</w:t>
            </w:r>
            <w:r w:rsidR="008E440B"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2127" w:type="dxa"/>
          </w:tcPr>
          <w:p w:rsidR="00A36C45" w:rsidRPr="00D44C68" w:rsidRDefault="00A13C94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="00E54D0A">
              <w:rPr>
                <w:rFonts w:asciiTheme="minorEastAsia" w:eastAsiaTheme="minorEastAsia" w:hAnsiTheme="minorEastAsia" w:hint="eastAsia"/>
                <w:sz w:val="24"/>
              </w:rPr>
              <w:t>oc_id</w:t>
            </w:r>
          </w:p>
        </w:tc>
        <w:tc>
          <w:tcPr>
            <w:tcW w:w="1959" w:type="dxa"/>
          </w:tcPr>
          <w:p w:rsidR="00A36C45" w:rsidRDefault="00A36C45" w:rsidP="00F27A6F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E4C32">
              <w:rPr>
                <w:rFonts w:ascii="Courier New" w:hAnsi="Courier New"/>
                <w:color w:val="000000" w:themeColor="text1"/>
                <w:lang w:val="de-DE"/>
              </w:rPr>
              <w:t>varchar(</w:t>
            </w:r>
            <w:r w:rsidR="00F27A6F">
              <w:rPr>
                <w:rFonts w:ascii="Courier New" w:hAnsi="Courier New" w:hint="eastAsia"/>
                <w:color w:val="000000" w:themeColor="text1"/>
                <w:lang w:val="de-DE"/>
              </w:rPr>
              <w:t>16)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E54D0A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报名医生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Default="005076CD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2127" w:type="dxa"/>
          </w:tcPr>
          <w:p w:rsidR="00A36C45" w:rsidRPr="00D44C68" w:rsidRDefault="00950757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apply</w:t>
            </w:r>
            <w:r w:rsidR="00A36C45" w:rsidRPr="00D44C68">
              <w:rPr>
                <w:rFonts w:asciiTheme="minorEastAsia" w:eastAsiaTheme="minorEastAsia" w:hAnsiTheme="minorEastAsia"/>
                <w:sz w:val="24"/>
              </w:rPr>
              <w:t>_time</w:t>
            </w:r>
          </w:p>
        </w:tc>
        <w:tc>
          <w:tcPr>
            <w:tcW w:w="1959" w:type="dxa"/>
          </w:tcPr>
          <w:p w:rsidR="00A36C45" w:rsidRDefault="00A36C45" w:rsidP="00F42EF3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Pr="009C64B2" w:rsidRDefault="004F4CAC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</w:t>
            </w:r>
            <w:r w:rsidR="00A36C45">
              <w:rPr>
                <w:rFonts w:hint="eastAsia"/>
                <w:szCs w:val="21"/>
              </w:rPr>
              <w:t>时间</w:t>
            </w:r>
          </w:p>
        </w:tc>
      </w:tr>
      <w:tr w:rsidR="00A36C45" w:rsidRPr="008D4513" w:rsidTr="00F42EF3">
        <w:trPr>
          <w:trHeight w:val="283"/>
        </w:trPr>
        <w:tc>
          <w:tcPr>
            <w:tcW w:w="594" w:type="dxa"/>
          </w:tcPr>
          <w:p w:rsidR="00A36C45" w:rsidRDefault="005076CD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2127" w:type="dxa"/>
          </w:tcPr>
          <w:p w:rsidR="00A36C45" w:rsidRPr="00D44C68" w:rsidRDefault="003A0521" w:rsidP="00F42EF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  <w:r w:rsidR="00C919D5">
              <w:rPr>
                <w:rFonts w:asciiTheme="minorEastAsia" w:eastAsiaTheme="minorEastAsia" w:hAnsiTheme="minorEastAsia" w:hint="eastAsia"/>
                <w:sz w:val="24"/>
              </w:rPr>
              <w:t>pply_status</w:t>
            </w:r>
          </w:p>
        </w:tc>
        <w:tc>
          <w:tcPr>
            <w:tcW w:w="1959" w:type="dxa"/>
          </w:tcPr>
          <w:p w:rsidR="00A36C45" w:rsidRDefault="00BA61C8" w:rsidP="00F42EF3">
            <w:pPr>
              <w:spacing w:line="360" w:lineRule="auto"/>
            </w:pPr>
            <w:r>
              <w:rPr>
                <w:rFonts w:hint="eastAsia"/>
              </w:rPr>
              <w:t>char(1</w:t>
            </w:r>
            <w:r w:rsidR="00A36C45">
              <w:rPr>
                <w:rFonts w:hint="eastAsia"/>
              </w:rPr>
              <w:t>)</w:t>
            </w:r>
          </w:p>
        </w:tc>
        <w:tc>
          <w:tcPr>
            <w:tcW w:w="630" w:type="dxa"/>
          </w:tcPr>
          <w:p w:rsidR="00A36C45" w:rsidRPr="008D4513" w:rsidRDefault="00A36C45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A36C45" w:rsidRPr="008D4513" w:rsidRDefault="00A36C45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A36C45" w:rsidRDefault="005C7C31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报名状态：</w:t>
            </w:r>
          </w:p>
          <w:p w:rsidR="005C7C31" w:rsidRPr="009C64B2" w:rsidRDefault="005C7C31" w:rsidP="00F42E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已报名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已付款</w:t>
            </w:r>
          </w:p>
        </w:tc>
      </w:tr>
      <w:tr w:rsidR="00865ECD" w:rsidRPr="008D4513" w:rsidTr="00F42EF3">
        <w:trPr>
          <w:trHeight w:val="283"/>
        </w:trPr>
        <w:tc>
          <w:tcPr>
            <w:tcW w:w="594" w:type="dxa"/>
          </w:tcPr>
          <w:p w:rsidR="00865ECD" w:rsidRDefault="005076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2127" w:type="dxa"/>
          </w:tcPr>
          <w:p w:rsidR="00865ECD" w:rsidRPr="00D44C68" w:rsidRDefault="00865ECD" w:rsidP="00C30B9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create</w:t>
            </w:r>
            <w:r w:rsidRPr="00D44C68">
              <w:rPr>
                <w:rFonts w:asciiTheme="minorEastAsia" w:eastAsiaTheme="minorEastAsia" w:hAnsiTheme="minorEastAsia"/>
                <w:sz w:val="24"/>
              </w:rPr>
              <w:t>_time</w:t>
            </w:r>
          </w:p>
        </w:tc>
        <w:tc>
          <w:tcPr>
            <w:tcW w:w="1959" w:type="dxa"/>
          </w:tcPr>
          <w:p w:rsidR="00865ECD" w:rsidRDefault="00865ECD" w:rsidP="00C30B93">
            <w:pPr>
              <w:spacing w:line="360" w:lineRule="auto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630" w:type="dxa"/>
          </w:tcPr>
          <w:p w:rsidR="00865ECD" w:rsidRPr="008D4513" w:rsidRDefault="00865ECD" w:rsidP="00C30B9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865ECD" w:rsidRPr="008D4513" w:rsidRDefault="00865E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865ECD" w:rsidRPr="008D4513" w:rsidRDefault="00865ECD" w:rsidP="00C30B9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</w:tcPr>
          <w:p w:rsidR="00865ECD" w:rsidRPr="009C64B2" w:rsidRDefault="00865ECD" w:rsidP="00C30B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A36C45" w:rsidRDefault="00A36C45" w:rsidP="001D37C3"/>
    <w:p w:rsidR="004A50B8" w:rsidRPr="008D4513" w:rsidRDefault="004A50B8" w:rsidP="004A50B8">
      <w:pPr>
        <w:pStyle w:val="4"/>
      </w:pPr>
      <w:r>
        <w:rPr>
          <w:rFonts w:hint="eastAsia"/>
          <w:color w:val="000000" w:themeColor="text1"/>
        </w:rPr>
        <w:t>在线教育交易明细</w:t>
      </w:r>
      <w:r w:rsidRPr="00585864">
        <w:rPr>
          <w:rFonts w:hint="eastAsia"/>
          <w:color w:val="000000" w:themeColor="text1"/>
        </w:rPr>
        <w:t>表</w:t>
      </w:r>
      <w:r w:rsidRPr="008D4513">
        <w:rPr>
          <w:rFonts w:hint="eastAsia"/>
        </w:rPr>
        <w:t>:</w:t>
      </w:r>
      <w:r w:rsidRPr="00AD612B">
        <w:t xml:space="preserve"> </w:t>
      </w:r>
      <w:r w:rsidRPr="006575DC">
        <w:t>t_</w:t>
      </w:r>
      <w:r w:rsidR="00F42EF3">
        <w:rPr>
          <w:rFonts w:hint="eastAsia"/>
        </w:rPr>
        <w:t>ed</w:t>
      </w:r>
      <w:r w:rsidR="00657D65">
        <w:rPr>
          <w:rFonts w:hint="eastAsia"/>
        </w:rPr>
        <w:t>u</w:t>
      </w:r>
      <w:r w:rsidR="00F42EF3">
        <w:rPr>
          <w:rFonts w:hint="eastAsia"/>
        </w:rPr>
        <w:t>_</w:t>
      </w:r>
      <w:r w:rsidRPr="006575DC">
        <w:t>order</w:t>
      </w:r>
    </w:p>
    <w:tbl>
      <w:tblPr>
        <w:tblpPr w:leftFromText="180" w:rightFromText="180" w:vertAnchor="text" w:tblpX="648" w:tblpY="1"/>
        <w:tblOverlap w:val="never"/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607"/>
        <w:gridCol w:w="1959"/>
        <w:gridCol w:w="630"/>
        <w:gridCol w:w="1170"/>
        <w:gridCol w:w="900"/>
        <w:gridCol w:w="2160"/>
      </w:tblGrid>
      <w:tr w:rsidR="004A50B8" w:rsidRPr="008D4513" w:rsidTr="00F42EF3">
        <w:trPr>
          <w:tblHeader/>
        </w:trPr>
        <w:tc>
          <w:tcPr>
            <w:tcW w:w="594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序号</w:t>
            </w:r>
          </w:p>
        </w:tc>
        <w:tc>
          <w:tcPr>
            <w:tcW w:w="1607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字段</w:t>
            </w:r>
          </w:p>
        </w:tc>
        <w:tc>
          <w:tcPr>
            <w:tcW w:w="1959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63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color w:val="000000" w:themeColor="text1"/>
                <w:sz w:val="18"/>
                <w:szCs w:val="18"/>
                <w:lang w:val="de-DE"/>
              </w:rPr>
              <w:t>KEY</w:t>
            </w:r>
          </w:p>
        </w:tc>
        <w:tc>
          <w:tcPr>
            <w:tcW w:w="117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Nullable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  <w:lang w:val="de-DE"/>
              </w:rPr>
              <w:t>Default</w:t>
            </w:r>
          </w:p>
        </w:tc>
        <w:tc>
          <w:tcPr>
            <w:tcW w:w="2160" w:type="dxa"/>
            <w:shd w:val="clear" w:color="auto" w:fill="999999"/>
            <w:vAlign w:val="center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  <w:lang w:val="de-DE"/>
              </w:rPr>
            </w:pPr>
            <w:r w:rsidRPr="008D4513">
              <w:rPr>
                <w:rFonts w:hint="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1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edu</w:t>
            </w: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_order_id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 w:hint="eastAsia"/>
                <w:color w:val="000000" w:themeColor="text1"/>
                <w:lang w:val="de-DE"/>
              </w:rPr>
              <w:t>PK</w:t>
            </w: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8D4513">
              <w:rPr>
                <w:rFonts w:ascii="Courier New" w:hAnsi="Courier New"/>
                <w:color w:val="000000" w:themeColor="text1"/>
                <w:lang w:val="de-DE"/>
              </w:rPr>
              <w:t>NOT NULL</w:t>
            </w: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lastRenderedPageBreak/>
              <w:t>2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doc_acc_id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</w:pPr>
            <w:r w:rsidRPr="00D65B93">
              <w:rPr>
                <w:rFonts w:asciiTheme="minorEastAsia" w:eastAsiaTheme="minorEastAsia" w:hAnsiTheme="minorEastAsia"/>
                <w:color w:val="000000" w:themeColor="text1"/>
                <w:sz w:val="24"/>
                <w:lang w:val="de-DE"/>
              </w:rPr>
              <w:t>varchar(16)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hint="eastAsia"/>
              </w:rPr>
              <w:t>医生账号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3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/>
                <w:sz w:val="24"/>
              </w:rPr>
              <w:t>order_type</w:t>
            </w:r>
          </w:p>
        </w:tc>
        <w:tc>
          <w:tcPr>
            <w:tcW w:w="1959" w:type="dxa"/>
          </w:tcPr>
          <w:p w:rsidR="004A50B8" w:rsidRPr="00D65B93" w:rsidRDefault="009122D6" w:rsidP="00F42EF3">
            <w:pPr>
              <w:rPr>
                <w:rFonts w:asciiTheme="minorEastAsia" w:eastAsiaTheme="minorEastAsia" w:hAnsiTheme="minorEastAsia" w:cs="Courier New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c</w:t>
            </w:r>
            <w:r w:rsidR="004A50B8" w:rsidRPr="00D65B93">
              <w:rPr>
                <w:rFonts w:asciiTheme="minorEastAsia" w:eastAsiaTheme="minorEastAsia" w:hAnsiTheme="minorEastAsia" w:hint="eastAsia"/>
                <w:color w:val="000000" w:themeColor="text1"/>
                <w:sz w:val="24"/>
                <w:lang w:val="de-DE"/>
              </w:rPr>
              <w:t>har(1)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585864" w:rsidRDefault="004A50B8" w:rsidP="007165D0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D33FAD">
              <w:rPr>
                <w:rFonts w:hint="eastAsia"/>
              </w:rPr>
              <w:t>1:</w:t>
            </w:r>
            <w:r w:rsidR="00F42EF3">
              <w:rPr>
                <w:rFonts w:hint="eastAsia"/>
              </w:rPr>
              <w:t>报名</w:t>
            </w:r>
            <w:r w:rsidR="00F42EF3">
              <w:rPr>
                <w:rFonts w:hint="eastAsia"/>
              </w:rPr>
              <w:t xml:space="preserve"> </w:t>
            </w:r>
            <w:r w:rsidR="007165D0">
              <w:rPr>
                <w:rFonts w:hint="eastAsia"/>
              </w:rPr>
              <w:t>2</w:t>
            </w:r>
            <w:r w:rsidRPr="00D33FAD">
              <w:rPr>
                <w:rFonts w:hint="eastAsia"/>
              </w:rPr>
              <w:t>退费</w:t>
            </w:r>
            <w:r w:rsidRPr="00D33FAD">
              <w:rPr>
                <w:rFonts w:hint="eastAsia"/>
              </w:rPr>
              <w:t xml:space="preserve"> 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Pr="008D4513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4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fee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int(8)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 w:rsidRPr="00B167F4">
              <w:rPr>
                <w:rFonts w:hint="eastAsia"/>
              </w:rPr>
              <w:t>交易金额，单位（分）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5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desc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V</w:t>
            </w:r>
            <w:r w:rsidRPr="00D65B93">
              <w:rPr>
                <w:rFonts w:asciiTheme="minorEastAsia" w:eastAsiaTheme="minorEastAsia" w:hAnsiTheme="minorEastAsia" w:hint="eastAsia"/>
                <w:sz w:val="24"/>
              </w:rPr>
              <w:t>archar(256)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交易说明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6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pay_type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char(2)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支付类型：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支付宝支付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7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order_status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 w:hint="eastAsia"/>
                <w:sz w:val="24"/>
              </w:rPr>
              <w:t>char(1)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Default="004A50B8" w:rsidP="00F42EF3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支付失败</w:t>
            </w:r>
            <w:r w:rsidR="00180443">
              <w:rPr>
                <w:rFonts w:hint="eastAsia"/>
              </w:rPr>
              <w:t>3</w:t>
            </w:r>
            <w:r w:rsidR="00180443">
              <w:rPr>
                <w:rFonts w:hint="eastAsia"/>
              </w:rPr>
              <w:t>已退款</w:t>
            </w:r>
          </w:p>
        </w:tc>
      </w:tr>
      <w:tr w:rsidR="004A50B8" w:rsidRPr="008D4513" w:rsidTr="00F42EF3">
        <w:trPr>
          <w:trHeight w:val="283"/>
        </w:trPr>
        <w:tc>
          <w:tcPr>
            <w:tcW w:w="594" w:type="dxa"/>
          </w:tcPr>
          <w:p w:rsidR="004A50B8" w:rsidRDefault="00BA6E02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8</w:t>
            </w:r>
          </w:p>
        </w:tc>
        <w:tc>
          <w:tcPr>
            <w:tcW w:w="1607" w:type="dxa"/>
          </w:tcPr>
          <w:p w:rsidR="004A50B8" w:rsidRPr="00EB7A6D" w:rsidRDefault="00EB7A6D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 w:rsidRPr="00EB7A6D"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  <w:t>create_time</w:t>
            </w:r>
          </w:p>
        </w:tc>
        <w:tc>
          <w:tcPr>
            <w:tcW w:w="1959" w:type="dxa"/>
          </w:tcPr>
          <w:p w:rsidR="004A50B8" w:rsidRPr="00D65B93" w:rsidRDefault="004A50B8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4A50B8" w:rsidRPr="008D4513" w:rsidRDefault="004A50B8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A50B8" w:rsidRPr="008D4513" w:rsidRDefault="004A50B8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A50B8" w:rsidRPr="00CD1758" w:rsidRDefault="004A50B8" w:rsidP="00F42EF3">
            <w:pPr>
              <w:spacing w:line="360" w:lineRule="auto"/>
            </w:pPr>
            <w:r w:rsidRPr="00C70AAA">
              <w:rPr>
                <w:rFonts w:hint="eastAsia"/>
              </w:rPr>
              <w:t>创建时间</w:t>
            </w:r>
          </w:p>
        </w:tc>
      </w:tr>
      <w:tr w:rsidR="00430B40" w:rsidRPr="008D4513" w:rsidTr="00F42EF3">
        <w:trPr>
          <w:trHeight w:val="283"/>
        </w:trPr>
        <w:tc>
          <w:tcPr>
            <w:tcW w:w="594" w:type="dxa"/>
          </w:tcPr>
          <w:p w:rsidR="00430B40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  <w:r>
              <w:rPr>
                <w:rFonts w:ascii="Courier New" w:hAnsi="Courier New" w:hint="eastAsia"/>
                <w:color w:val="000000" w:themeColor="text1"/>
                <w:lang w:val="de-DE"/>
              </w:rPr>
              <w:t>9</w:t>
            </w:r>
          </w:p>
        </w:tc>
        <w:tc>
          <w:tcPr>
            <w:tcW w:w="1607" w:type="dxa"/>
          </w:tcPr>
          <w:p w:rsidR="00430B40" w:rsidRPr="00EB7A6D" w:rsidRDefault="00853937" w:rsidP="00F42EF3">
            <w:pPr>
              <w:spacing w:line="360" w:lineRule="auto"/>
              <w:rPr>
                <w:rFonts w:asciiTheme="minorEastAsia" w:eastAsiaTheme="minorEastAsia" w:hAnsiTheme="minorEastAsia" w:cs="Arial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 w:val="24"/>
                <w:shd w:val="clear" w:color="auto" w:fill="FFFFFF"/>
              </w:rPr>
              <w:t>pay_time</w:t>
            </w:r>
          </w:p>
        </w:tc>
        <w:tc>
          <w:tcPr>
            <w:tcW w:w="1959" w:type="dxa"/>
          </w:tcPr>
          <w:p w:rsidR="00430B40" w:rsidRPr="00D65B93" w:rsidRDefault="00430B40" w:rsidP="00F42EF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D65B93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630" w:type="dxa"/>
          </w:tcPr>
          <w:p w:rsidR="00430B40" w:rsidRPr="008D4513" w:rsidRDefault="00430B40" w:rsidP="00F42EF3">
            <w:pPr>
              <w:spacing w:line="360" w:lineRule="auto"/>
              <w:jc w:val="center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1170" w:type="dxa"/>
          </w:tcPr>
          <w:p w:rsidR="00430B40" w:rsidRPr="008D4513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900" w:type="dxa"/>
          </w:tcPr>
          <w:p w:rsidR="00430B40" w:rsidRPr="008D4513" w:rsidRDefault="00430B40" w:rsidP="00F42EF3">
            <w:pPr>
              <w:spacing w:line="360" w:lineRule="auto"/>
              <w:rPr>
                <w:rFonts w:ascii="Courier New" w:hAnsi="Courier New"/>
                <w:color w:val="000000" w:themeColor="text1"/>
                <w:lang w:val="de-DE"/>
              </w:rPr>
            </w:pPr>
          </w:p>
        </w:tc>
        <w:tc>
          <w:tcPr>
            <w:tcW w:w="2160" w:type="dxa"/>
            <w:vAlign w:val="center"/>
          </w:tcPr>
          <w:p w:rsidR="00430B40" w:rsidRPr="00C70AAA" w:rsidRDefault="00430B40" w:rsidP="00F42EF3">
            <w:pPr>
              <w:spacing w:line="360" w:lineRule="auto"/>
            </w:pPr>
            <w:r>
              <w:rPr>
                <w:rFonts w:hint="eastAsia"/>
              </w:rPr>
              <w:t>支付时间</w:t>
            </w:r>
          </w:p>
        </w:tc>
      </w:tr>
    </w:tbl>
    <w:p w:rsidR="004A50B8" w:rsidRPr="004A50B8" w:rsidRDefault="004A50B8" w:rsidP="001D37C3"/>
    <w:p w:rsidR="002B2A38" w:rsidRPr="001D37C3" w:rsidRDefault="002B2A38" w:rsidP="001D37C3"/>
    <w:sectPr w:rsidR="002B2A38" w:rsidRPr="001D37C3" w:rsidSect="00407B5D">
      <w:headerReference w:type="default" r:id="rId10"/>
      <w:footerReference w:type="default" r:id="rId11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24" w:rsidRDefault="00C22F24">
      <w:r>
        <w:separator/>
      </w:r>
    </w:p>
  </w:endnote>
  <w:endnote w:type="continuationSeparator" w:id="0">
    <w:p w:rsidR="00C22F24" w:rsidRDefault="00C2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93" w:rsidRDefault="00C30B93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72C27">
      <w:rPr>
        <w:rStyle w:val="a8"/>
        <w:noProof/>
      </w:rPr>
      <w:t>21</w:t>
    </w:r>
    <w:r>
      <w:rPr>
        <w:rStyle w:val="a8"/>
      </w:rP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24" w:rsidRDefault="00C22F24">
      <w:r>
        <w:separator/>
      </w:r>
    </w:p>
  </w:footnote>
  <w:footnote w:type="continuationSeparator" w:id="0">
    <w:p w:rsidR="00C22F24" w:rsidRDefault="00C22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B93" w:rsidRPr="00F57D2D" w:rsidRDefault="00C30B93">
    <w:pPr>
      <w:pStyle w:val="a3"/>
      <w:jc w:val="both"/>
    </w:pPr>
    <w:r>
      <w:rPr>
        <w:rFonts w:hint="eastAsia"/>
        <w:noProof/>
      </w:rPr>
      <w:drawing>
        <wp:inline distT="0" distB="0" distL="0" distR="0" wp14:anchorId="4FAFF9CF" wp14:editId="2D0F62CD">
          <wp:extent cx="1371600" cy="304800"/>
          <wp:effectExtent l="19050" t="0" r="0" b="0"/>
          <wp:docPr id="2" name="图片 2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F57D2D">
      <w:rPr>
        <w:rFonts w:hint="eastAsia"/>
      </w:rPr>
      <w:t>数据库设计说明书</w:t>
    </w:r>
    <w:r w:rsidRPr="00F57D2D">
      <w:rPr>
        <w:rFonts w:hint="eastAsia"/>
      </w:rPr>
      <w:t>_</w:t>
    </w:r>
    <w:r>
      <w:rPr>
        <w:rFonts w:hint="eastAsia"/>
      </w:rPr>
      <w:t>邦健医疗平台</w:t>
    </w:r>
    <w:r>
      <w:rPr>
        <w:rFonts w:hint="eastAsia"/>
      </w:rPr>
      <w:t>_</w:t>
    </w:r>
    <w:r>
      <w:rPr>
        <w:rFonts w:hint="eastAsia"/>
      </w:rPr>
      <w:t>安心网二期</w:t>
    </w:r>
    <w:r>
      <w:rPr>
        <w:rFonts w:hint="eastAsia"/>
      </w:rPr>
      <w:t>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EF83BDF"/>
    <w:multiLevelType w:val="hybridMultilevel"/>
    <w:tmpl w:val="B4CCAEEA"/>
    <w:lvl w:ilvl="0" w:tplc="BC7453E6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2598C402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16A0671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2ACACB5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D96889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15B6665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618B33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C62AC460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1D2F11A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2054948"/>
    <w:multiLevelType w:val="hybridMultilevel"/>
    <w:tmpl w:val="1B5C22C2"/>
    <w:lvl w:ilvl="0" w:tplc="C630C6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1A9779D"/>
    <w:multiLevelType w:val="hybridMultilevel"/>
    <w:tmpl w:val="1B9A2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7D7A23"/>
    <w:multiLevelType w:val="hybridMultilevel"/>
    <w:tmpl w:val="4174599A"/>
    <w:lvl w:ilvl="0" w:tplc="DB7A7F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9391CCC"/>
    <w:multiLevelType w:val="hybridMultilevel"/>
    <w:tmpl w:val="DDD6F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F26EA5"/>
    <w:multiLevelType w:val="hybridMultilevel"/>
    <w:tmpl w:val="1556EB2A"/>
    <w:lvl w:ilvl="0" w:tplc="755E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D3AE5"/>
    <w:multiLevelType w:val="hybridMultilevel"/>
    <w:tmpl w:val="90D493FA"/>
    <w:lvl w:ilvl="0" w:tplc="2C701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8D1143"/>
    <w:multiLevelType w:val="hybridMultilevel"/>
    <w:tmpl w:val="C988EE5A"/>
    <w:lvl w:ilvl="0" w:tplc="B78E407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1702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2C6121C"/>
    <w:multiLevelType w:val="hybridMultilevel"/>
    <w:tmpl w:val="281C3062"/>
    <w:lvl w:ilvl="0" w:tplc="2550BF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E778BE"/>
    <w:multiLevelType w:val="hybridMultilevel"/>
    <w:tmpl w:val="0D666A12"/>
    <w:lvl w:ilvl="0" w:tplc="DDA81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AC0AAB"/>
    <w:multiLevelType w:val="hybridMultilevel"/>
    <w:tmpl w:val="42E01AC4"/>
    <w:lvl w:ilvl="0" w:tplc="0ABC5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804DFB"/>
    <w:multiLevelType w:val="multilevel"/>
    <w:tmpl w:val="12ACAF2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AF9135C"/>
    <w:multiLevelType w:val="hybridMultilevel"/>
    <w:tmpl w:val="39A6010A"/>
    <w:lvl w:ilvl="0" w:tplc="9EC0B5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4467DE6"/>
    <w:multiLevelType w:val="hybridMultilevel"/>
    <w:tmpl w:val="3C6A1F86"/>
    <w:lvl w:ilvl="0" w:tplc="D4D21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9A6AB0"/>
    <w:multiLevelType w:val="hybridMultilevel"/>
    <w:tmpl w:val="815E8E34"/>
    <w:lvl w:ilvl="0" w:tplc="B2CAA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3"/>
  </w:num>
  <w:num w:numId="5">
    <w:abstractNumId w:val="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4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2"/>
  </w:num>
  <w:num w:numId="37">
    <w:abstractNumId w:val="8"/>
  </w:num>
  <w:num w:numId="38">
    <w:abstractNumId w:val="10"/>
  </w:num>
  <w:num w:numId="39">
    <w:abstractNumId w:val="9"/>
  </w:num>
  <w:num w:numId="40">
    <w:abstractNumId w:val="2"/>
  </w:num>
  <w:num w:numId="41">
    <w:abstractNumId w:val="5"/>
  </w:num>
  <w:num w:numId="42">
    <w:abstractNumId w:val="15"/>
  </w:num>
  <w:num w:numId="43">
    <w:abstractNumId w:val="11"/>
  </w:num>
  <w:num w:numId="44">
    <w:abstractNumId w:val="6"/>
  </w:num>
  <w:num w:numId="45">
    <w:abstractNumId w:val="17"/>
  </w:num>
  <w:num w:numId="46">
    <w:abstractNumId w:val="7"/>
  </w:num>
  <w:num w:numId="47">
    <w:abstractNumId w:val="16"/>
  </w:num>
  <w:num w:numId="4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49F1"/>
    <w:rsid w:val="000004BE"/>
    <w:rsid w:val="000008BD"/>
    <w:rsid w:val="000008E9"/>
    <w:rsid w:val="00000954"/>
    <w:rsid w:val="000013A0"/>
    <w:rsid w:val="000019B7"/>
    <w:rsid w:val="00001ACC"/>
    <w:rsid w:val="00002626"/>
    <w:rsid w:val="00003876"/>
    <w:rsid w:val="00004397"/>
    <w:rsid w:val="00004C47"/>
    <w:rsid w:val="00005225"/>
    <w:rsid w:val="000052A1"/>
    <w:rsid w:val="00005BBB"/>
    <w:rsid w:val="00005C8C"/>
    <w:rsid w:val="00005E37"/>
    <w:rsid w:val="00006666"/>
    <w:rsid w:val="00006C7C"/>
    <w:rsid w:val="00006CDE"/>
    <w:rsid w:val="00007D3D"/>
    <w:rsid w:val="0001010B"/>
    <w:rsid w:val="00011197"/>
    <w:rsid w:val="000113D2"/>
    <w:rsid w:val="0001146D"/>
    <w:rsid w:val="00011936"/>
    <w:rsid w:val="00011BE1"/>
    <w:rsid w:val="00012C40"/>
    <w:rsid w:val="000133DC"/>
    <w:rsid w:val="000141A6"/>
    <w:rsid w:val="00014BA8"/>
    <w:rsid w:val="00015D23"/>
    <w:rsid w:val="000169D9"/>
    <w:rsid w:val="000178A6"/>
    <w:rsid w:val="00020F3A"/>
    <w:rsid w:val="000217BE"/>
    <w:rsid w:val="00021900"/>
    <w:rsid w:val="00022EEB"/>
    <w:rsid w:val="00023CBB"/>
    <w:rsid w:val="000251D3"/>
    <w:rsid w:val="00025C03"/>
    <w:rsid w:val="000263A8"/>
    <w:rsid w:val="000265A5"/>
    <w:rsid w:val="00026678"/>
    <w:rsid w:val="00026DAD"/>
    <w:rsid w:val="00026E8B"/>
    <w:rsid w:val="000270A9"/>
    <w:rsid w:val="0002738C"/>
    <w:rsid w:val="000277AC"/>
    <w:rsid w:val="00027913"/>
    <w:rsid w:val="00027ABF"/>
    <w:rsid w:val="000300AE"/>
    <w:rsid w:val="00030E4E"/>
    <w:rsid w:val="00032243"/>
    <w:rsid w:val="0003224B"/>
    <w:rsid w:val="0003231B"/>
    <w:rsid w:val="00032F7E"/>
    <w:rsid w:val="00034072"/>
    <w:rsid w:val="00034286"/>
    <w:rsid w:val="00036A65"/>
    <w:rsid w:val="0003783C"/>
    <w:rsid w:val="00037BEC"/>
    <w:rsid w:val="00037F11"/>
    <w:rsid w:val="000403AB"/>
    <w:rsid w:val="00040E7A"/>
    <w:rsid w:val="00041954"/>
    <w:rsid w:val="00041F34"/>
    <w:rsid w:val="00042387"/>
    <w:rsid w:val="0004308D"/>
    <w:rsid w:val="000434C7"/>
    <w:rsid w:val="000438E9"/>
    <w:rsid w:val="00043B26"/>
    <w:rsid w:val="00044DFD"/>
    <w:rsid w:val="000475B1"/>
    <w:rsid w:val="00047F3C"/>
    <w:rsid w:val="00050B20"/>
    <w:rsid w:val="00051448"/>
    <w:rsid w:val="00051818"/>
    <w:rsid w:val="000519D1"/>
    <w:rsid w:val="00051C3D"/>
    <w:rsid w:val="000537BE"/>
    <w:rsid w:val="00054836"/>
    <w:rsid w:val="00055DE9"/>
    <w:rsid w:val="000564A5"/>
    <w:rsid w:val="00056EB2"/>
    <w:rsid w:val="00056F5E"/>
    <w:rsid w:val="0005732E"/>
    <w:rsid w:val="0005782E"/>
    <w:rsid w:val="00057CF9"/>
    <w:rsid w:val="000601D7"/>
    <w:rsid w:val="00060C21"/>
    <w:rsid w:val="000616E7"/>
    <w:rsid w:val="0006301A"/>
    <w:rsid w:val="00063273"/>
    <w:rsid w:val="00063E70"/>
    <w:rsid w:val="0006424C"/>
    <w:rsid w:val="000646E3"/>
    <w:rsid w:val="000647BE"/>
    <w:rsid w:val="00064955"/>
    <w:rsid w:val="00064958"/>
    <w:rsid w:val="00065642"/>
    <w:rsid w:val="0006573D"/>
    <w:rsid w:val="000658AA"/>
    <w:rsid w:val="0006660F"/>
    <w:rsid w:val="00066740"/>
    <w:rsid w:val="00066934"/>
    <w:rsid w:val="00067B91"/>
    <w:rsid w:val="00070028"/>
    <w:rsid w:val="0007002B"/>
    <w:rsid w:val="00070832"/>
    <w:rsid w:val="00070BBE"/>
    <w:rsid w:val="000717B1"/>
    <w:rsid w:val="00071E5E"/>
    <w:rsid w:val="00073BF7"/>
    <w:rsid w:val="00073FC0"/>
    <w:rsid w:val="00074FAB"/>
    <w:rsid w:val="00076778"/>
    <w:rsid w:val="00076DF4"/>
    <w:rsid w:val="000772C1"/>
    <w:rsid w:val="00077497"/>
    <w:rsid w:val="000800EF"/>
    <w:rsid w:val="00080583"/>
    <w:rsid w:val="000808A4"/>
    <w:rsid w:val="00080A0E"/>
    <w:rsid w:val="00083C91"/>
    <w:rsid w:val="000841F1"/>
    <w:rsid w:val="00084D4A"/>
    <w:rsid w:val="00084F73"/>
    <w:rsid w:val="00084FD2"/>
    <w:rsid w:val="00085BCC"/>
    <w:rsid w:val="0008751D"/>
    <w:rsid w:val="00087D26"/>
    <w:rsid w:val="00087F59"/>
    <w:rsid w:val="00090743"/>
    <w:rsid w:val="00091334"/>
    <w:rsid w:val="00091581"/>
    <w:rsid w:val="0009170F"/>
    <w:rsid w:val="00091C10"/>
    <w:rsid w:val="000938CF"/>
    <w:rsid w:val="00095CA4"/>
    <w:rsid w:val="00096860"/>
    <w:rsid w:val="00096E45"/>
    <w:rsid w:val="000979E0"/>
    <w:rsid w:val="00097D71"/>
    <w:rsid w:val="000A0CEA"/>
    <w:rsid w:val="000A14F9"/>
    <w:rsid w:val="000A1776"/>
    <w:rsid w:val="000A20CD"/>
    <w:rsid w:val="000A21FA"/>
    <w:rsid w:val="000A245D"/>
    <w:rsid w:val="000A25A9"/>
    <w:rsid w:val="000A2904"/>
    <w:rsid w:val="000A310E"/>
    <w:rsid w:val="000A391F"/>
    <w:rsid w:val="000A4297"/>
    <w:rsid w:val="000A4670"/>
    <w:rsid w:val="000A4963"/>
    <w:rsid w:val="000A4B4C"/>
    <w:rsid w:val="000A4F6C"/>
    <w:rsid w:val="000A604C"/>
    <w:rsid w:val="000A66FF"/>
    <w:rsid w:val="000A67A1"/>
    <w:rsid w:val="000A6D95"/>
    <w:rsid w:val="000A6DEB"/>
    <w:rsid w:val="000A7C8A"/>
    <w:rsid w:val="000B0637"/>
    <w:rsid w:val="000B073D"/>
    <w:rsid w:val="000B08EF"/>
    <w:rsid w:val="000B0B7E"/>
    <w:rsid w:val="000B16A1"/>
    <w:rsid w:val="000B1B67"/>
    <w:rsid w:val="000B2B05"/>
    <w:rsid w:val="000B2D9A"/>
    <w:rsid w:val="000B30FA"/>
    <w:rsid w:val="000B3A00"/>
    <w:rsid w:val="000B3AA0"/>
    <w:rsid w:val="000B4152"/>
    <w:rsid w:val="000B441F"/>
    <w:rsid w:val="000B53B8"/>
    <w:rsid w:val="000B559E"/>
    <w:rsid w:val="000B5A98"/>
    <w:rsid w:val="000B614B"/>
    <w:rsid w:val="000B6306"/>
    <w:rsid w:val="000B6330"/>
    <w:rsid w:val="000B72B2"/>
    <w:rsid w:val="000C1556"/>
    <w:rsid w:val="000C1AB2"/>
    <w:rsid w:val="000C1CDD"/>
    <w:rsid w:val="000C1F66"/>
    <w:rsid w:val="000C2457"/>
    <w:rsid w:val="000C45BE"/>
    <w:rsid w:val="000C4908"/>
    <w:rsid w:val="000C5EBF"/>
    <w:rsid w:val="000C6D28"/>
    <w:rsid w:val="000C769F"/>
    <w:rsid w:val="000D0962"/>
    <w:rsid w:val="000D0E03"/>
    <w:rsid w:val="000D0E87"/>
    <w:rsid w:val="000D1C7A"/>
    <w:rsid w:val="000D1D8F"/>
    <w:rsid w:val="000D220B"/>
    <w:rsid w:val="000D2504"/>
    <w:rsid w:val="000D2551"/>
    <w:rsid w:val="000D3317"/>
    <w:rsid w:val="000D35E7"/>
    <w:rsid w:val="000D3609"/>
    <w:rsid w:val="000D3861"/>
    <w:rsid w:val="000D3DD5"/>
    <w:rsid w:val="000D437B"/>
    <w:rsid w:val="000D4980"/>
    <w:rsid w:val="000D5004"/>
    <w:rsid w:val="000D61FB"/>
    <w:rsid w:val="000D678E"/>
    <w:rsid w:val="000D738E"/>
    <w:rsid w:val="000E046A"/>
    <w:rsid w:val="000E0C0C"/>
    <w:rsid w:val="000E0DF9"/>
    <w:rsid w:val="000E135B"/>
    <w:rsid w:val="000E16D5"/>
    <w:rsid w:val="000E17D8"/>
    <w:rsid w:val="000E1847"/>
    <w:rsid w:val="000E2137"/>
    <w:rsid w:val="000E27B9"/>
    <w:rsid w:val="000E2F3D"/>
    <w:rsid w:val="000E3056"/>
    <w:rsid w:val="000E30DD"/>
    <w:rsid w:val="000E30DF"/>
    <w:rsid w:val="000E3180"/>
    <w:rsid w:val="000E3430"/>
    <w:rsid w:val="000E3CE4"/>
    <w:rsid w:val="000E49D7"/>
    <w:rsid w:val="000E608A"/>
    <w:rsid w:val="000E7260"/>
    <w:rsid w:val="000E7B47"/>
    <w:rsid w:val="000E7BC2"/>
    <w:rsid w:val="000F0ADD"/>
    <w:rsid w:val="000F150D"/>
    <w:rsid w:val="000F1ED3"/>
    <w:rsid w:val="000F242E"/>
    <w:rsid w:val="000F2A01"/>
    <w:rsid w:val="000F2C85"/>
    <w:rsid w:val="000F2D6B"/>
    <w:rsid w:val="000F4284"/>
    <w:rsid w:val="000F6359"/>
    <w:rsid w:val="000F6FD5"/>
    <w:rsid w:val="000F70CA"/>
    <w:rsid w:val="000F7341"/>
    <w:rsid w:val="000F746C"/>
    <w:rsid w:val="000F7901"/>
    <w:rsid w:val="0010158F"/>
    <w:rsid w:val="0010174C"/>
    <w:rsid w:val="00101E50"/>
    <w:rsid w:val="00102021"/>
    <w:rsid w:val="0010205E"/>
    <w:rsid w:val="00102A02"/>
    <w:rsid w:val="0010306E"/>
    <w:rsid w:val="001036EA"/>
    <w:rsid w:val="001038F5"/>
    <w:rsid w:val="00104671"/>
    <w:rsid w:val="00104A18"/>
    <w:rsid w:val="00104DAD"/>
    <w:rsid w:val="00105CAA"/>
    <w:rsid w:val="00105E51"/>
    <w:rsid w:val="0010608B"/>
    <w:rsid w:val="00106354"/>
    <w:rsid w:val="00106DBB"/>
    <w:rsid w:val="00107199"/>
    <w:rsid w:val="00107B55"/>
    <w:rsid w:val="001105BF"/>
    <w:rsid w:val="001105C9"/>
    <w:rsid w:val="00110945"/>
    <w:rsid w:val="001109D0"/>
    <w:rsid w:val="00110F44"/>
    <w:rsid w:val="00111D21"/>
    <w:rsid w:val="00114213"/>
    <w:rsid w:val="001146CE"/>
    <w:rsid w:val="00114762"/>
    <w:rsid w:val="00114E6E"/>
    <w:rsid w:val="001153F3"/>
    <w:rsid w:val="00115D3E"/>
    <w:rsid w:val="00116049"/>
    <w:rsid w:val="00116387"/>
    <w:rsid w:val="00116EC0"/>
    <w:rsid w:val="00117361"/>
    <w:rsid w:val="001175B1"/>
    <w:rsid w:val="00120DEA"/>
    <w:rsid w:val="001229C0"/>
    <w:rsid w:val="00122D35"/>
    <w:rsid w:val="0012313A"/>
    <w:rsid w:val="00123EB6"/>
    <w:rsid w:val="00123ED6"/>
    <w:rsid w:val="00123F10"/>
    <w:rsid w:val="00124801"/>
    <w:rsid w:val="00125425"/>
    <w:rsid w:val="001259D0"/>
    <w:rsid w:val="00125C83"/>
    <w:rsid w:val="00126097"/>
    <w:rsid w:val="0012712C"/>
    <w:rsid w:val="001271EE"/>
    <w:rsid w:val="0012747C"/>
    <w:rsid w:val="0012763E"/>
    <w:rsid w:val="00127FCA"/>
    <w:rsid w:val="00131ADA"/>
    <w:rsid w:val="00131DA2"/>
    <w:rsid w:val="00132296"/>
    <w:rsid w:val="00132376"/>
    <w:rsid w:val="00132692"/>
    <w:rsid w:val="0013317D"/>
    <w:rsid w:val="001337C2"/>
    <w:rsid w:val="00133F30"/>
    <w:rsid w:val="0013409A"/>
    <w:rsid w:val="00134C86"/>
    <w:rsid w:val="001352EB"/>
    <w:rsid w:val="00135716"/>
    <w:rsid w:val="0013571E"/>
    <w:rsid w:val="00135D96"/>
    <w:rsid w:val="001360E3"/>
    <w:rsid w:val="001362B5"/>
    <w:rsid w:val="00136349"/>
    <w:rsid w:val="00136BC0"/>
    <w:rsid w:val="001370B6"/>
    <w:rsid w:val="001400ED"/>
    <w:rsid w:val="001406BD"/>
    <w:rsid w:val="00140842"/>
    <w:rsid w:val="00140D75"/>
    <w:rsid w:val="00141299"/>
    <w:rsid w:val="0014229C"/>
    <w:rsid w:val="00142B69"/>
    <w:rsid w:val="00142D65"/>
    <w:rsid w:val="00143348"/>
    <w:rsid w:val="00143EE2"/>
    <w:rsid w:val="0014438D"/>
    <w:rsid w:val="00144898"/>
    <w:rsid w:val="00146815"/>
    <w:rsid w:val="001474B4"/>
    <w:rsid w:val="001506A0"/>
    <w:rsid w:val="001507AC"/>
    <w:rsid w:val="0015126F"/>
    <w:rsid w:val="001512FC"/>
    <w:rsid w:val="0015188C"/>
    <w:rsid w:val="00151FA8"/>
    <w:rsid w:val="00152093"/>
    <w:rsid w:val="0015218E"/>
    <w:rsid w:val="001524AF"/>
    <w:rsid w:val="00152510"/>
    <w:rsid w:val="0015258E"/>
    <w:rsid w:val="00152821"/>
    <w:rsid w:val="0015351F"/>
    <w:rsid w:val="0015355E"/>
    <w:rsid w:val="0015459C"/>
    <w:rsid w:val="00154A36"/>
    <w:rsid w:val="001559AE"/>
    <w:rsid w:val="00155B05"/>
    <w:rsid w:val="00156CF5"/>
    <w:rsid w:val="00157A54"/>
    <w:rsid w:val="0016031B"/>
    <w:rsid w:val="00160853"/>
    <w:rsid w:val="00160DAD"/>
    <w:rsid w:val="00161E80"/>
    <w:rsid w:val="00161F34"/>
    <w:rsid w:val="00161F50"/>
    <w:rsid w:val="001630D4"/>
    <w:rsid w:val="00164327"/>
    <w:rsid w:val="00164AC2"/>
    <w:rsid w:val="00165A86"/>
    <w:rsid w:val="0016645A"/>
    <w:rsid w:val="00167F26"/>
    <w:rsid w:val="00170483"/>
    <w:rsid w:val="00171019"/>
    <w:rsid w:val="00171C98"/>
    <w:rsid w:val="001723F9"/>
    <w:rsid w:val="001725A4"/>
    <w:rsid w:val="00172836"/>
    <w:rsid w:val="001736CC"/>
    <w:rsid w:val="00175327"/>
    <w:rsid w:val="001755CD"/>
    <w:rsid w:val="00175641"/>
    <w:rsid w:val="00175FCB"/>
    <w:rsid w:val="00176640"/>
    <w:rsid w:val="00176851"/>
    <w:rsid w:val="00176DC9"/>
    <w:rsid w:val="00177673"/>
    <w:rsid w:val="00180443"/>
    <w:rsid w:val="001812C7"/>
    <w:rsid w:val="00182399"/>
    <w:rsid w:val="00182776"/>
    <w:rsid w:val="00182E4F"/>
    <w:rsid w:val="001837B2"/>
    <w:rsid w:val="00183EB0"/>
    <w:rsid w:val="00183F90"/>
    <w:rsid w:val="00184C88"/>
    <w:rsid w:val="001856E5"/>
    <w:rsid w:val="00185F79"/>
    <w:rsid w:val="001861E2"/>
    <w:rsid w:val="00190983"/>
    <w:rsid w:val="00190A2E"/>
    <w:rsid w:val="00191221"/>
    <w:rsid w:val="001917B9"/>
    <w:rsid w:val="0019211D"/>
    <w:rsid w:val="001921E4"/>
    <w:rsid w:val="001925AF"/>
    <w:rsid w:val="001939BE"/>
    <w:rsid w:val="00194F56"/>
    <w:rsid w:val="00195135"/>
    <w:rsid w:val="00195AD7"/>
    <w:rsid w:val="00196E0B"/>
    <w:rsid w:val="00197109"/>
    <w:rsid w:val="00197B76"/>
    <w:rsid w:val="001A0329"/>
    <w:rsid w:val="001A1098"/>
    <w:rsid w:val="001A1896"/>
    <w:rsid w:val="001A209D"/>
    <w:rsid w:val="001A27BD"/>
    <w:rsid w:val="001A2E12"/>
    <w:rsid w:val="001A50B9"/>
    <w:rsid w:val="001A5456"/>
    <w:rsid w:val="001A5FFB"/>
    <w:rsid w:val="001A6145"/>
    <w:rsid w:val="001A6EC4"/>
    <w:rsid w:val="001A70A6"/>
    <w:rsid w:val="001B1856"/>
    <w:rsid w:val="001B1C1E"/>
    <w:rsid w:val="001B21A0"/>
    <w:rsid w:val="001B294C"/>
    <w:rsid w:val="001B2C36"/>
    <w:rsid w:val="001B36A2"/>
    <w:rsid w:val="001B3C8B"/>
    <w:rsid w:val="001B3E32"/>
    <w:rsid w:val="001B50BB"/>
    <w:rsid w:val="001B5486"/>
    <w:rsid w:val="001B6C18"/>
    <w:rsid w:val="001B756E"/>
    <w:rsid w:val="001C0C7F"/>
    <w:rsid w:val="001C1FCA"/>
    <w:rsid w:val="001C2B66"/>
    <w:rsid w:val="001C3DA9"/>
    <w:rsid w:val="001C4038"/>
    <w:rsid w:val="001C425F"/>
    <w:rsid w:val="001C4805"/>
    <w:rsid w:val="001C5C94"/>
    <w:rsid w:val="001C6D4B"/>
    <w:rsid w:val="001C7A44"/>
    <w:rsid w:val="001C7C3E"/>
    <w:rsid w:val="001C7CC8"/>
    <w:rsid w:val="001D01B6"/>
    <w:rsid w:val="001D0D90"/>
    <w:rsid w:val="001D0F31"/>
    <w:rsid w:val="001D11E4"/>
    <w:rsid w:val="001D1504"/>
    <w:rsid w:val="001D1623"/>
    <w:rsid w:val="001D1E6C"/>
    <w:rsid w:val="001D22AB"/>
    <w:rsid w:val="001D2F57"/>
    <w:rsid w:val="001D37C3"/>
    <w:rsid w:val="001D3837"/>
    <w:rsid w:val="001D4831"/>
    <w:rsid w:val="001D4C18"/>
    <w:rsid w:val="001D5828"/>
    <w:rsid w:val="001D5B38"/>
    <w:rsid w:val="001D5FB1"/>
    <w:rsid w:val="001D73D0"/>
    <w:rsid w:val="001E05C1"/>
    <w:rsid w:val="001E07C6"/>
    <w:rsid w:val="001E17F7"/>
    <w:rsid w:val="001E1E26"/>
    <w:rsid w:val="001E2397"/>
    <w:rsid w:val="001E2DAC"/>
    <w:rsid w:val="001E2F87"/>
    <w:rsid w:val="001E40FF"/>
    <w:rsid w:val="001E46E3"/>
    <w:rsid w:val="001E4C71"/>
    <w:rsid w:val="001E5125"/>
    <w:rsid w:val="001E77B5"/>
    <w:rsid w:val="001F00AC"/>
    <w:rsid w:val="001F039D"/>
    <w:rsid w:val="001F136D"/>
    <w:rsid w:val="001F1B55"/>
    <w:rsid w:val="001F2150"/>
    <w:rsid w:val="001F2448"/>
    <w:rsid w:val="001F24C6"/>
    <w:rsid w:val="001F3A99"/>
    <w:rsid w:val="001F3D1A"/>
    <w:rsid w:val="001F45C1"/>
    <w:rsid w:val="001F5172"/>
    <w:rsid w:val="001F5F1D"/>
    <w:rsid w:val="001F6944"/>
    <w:rsid w:val="001F6D37"/>
    <w:rsid w:val="001F6D8A"/>
    <w:rsid w:val="001F784A"/>
    <w:rsid w:val="0020081B"/>
    <w:rsid w:val="00202EC5"/>
    <w:rsid w:val="0020408E"/>
    <w:rsid w:val="00204910"/>
    <w:rsid w:val="00205031"/>
    <w:rsid w:val="002056D0"/>
    <w:rsid w:val="002063DA"/>
    <w:rsid w:val="00206AA1"/>
    <w:rsid w:val="00206E50"/>
    <w:rsid w:val="00206EC1"/>
    <w:rsid w:val="002074C3"/>
    <w:rsid w:val="00207B5A"/>
    <w:rsid w:val="00207D1D"/>
    <w:rsid w:val="0021051A"/>
    <w:rsid w:val="00210A0E"/>
    <w:rsid w:val="0021162F"/>
    <w:rsid w:val="002117A8"/>
    <w:rsid w:val="00211AB7"/>
    <w:rsid w:val="00211B89"/>
    <w:rsid w:val="00211BB4"/>
    <w:rsid w:val="00211F76"/>
    <w:rsid w:val="0021230E"/>
    <w:rsid w:val="00213784"/>
    <w:rsid w:val="002141D5"/>
    <w:rsid w:val="00214237"/>
    <w:rsid w:val="0021476A"/>
    <w:rsid w:val="00214D25"/>
    <w:rsid w:val="00214FAC"/>
    <w:rsid w:val="00216B07"/>
    <w:rsid w:val="00216D8B"/>
    <w:rsid w:val="00216E16"/>
    <w:rsid w:val="002175BD"/>
    <w:rsid w:val="00217A00"/>
    <w:rsid w:val="00217A28"/>
    <w:rsid w:val="00220283"/>
    <w:rsid w:val="00220699"/>
    <w:rsid w:val="00221690"/>
    <w:rsid w:val="00221C27"/>
    <w:rsid w:val="00221E63"/>
    <w:rsid w:val="002221E2"/>
    <w:rsid w:val="002224E8"/>
    <w:rsid w:val="00222D69"/>
    <w:rsid w:val="00225885"/>
    <w:rsid w:val="0022657A"/>
    <w:rsid w:val="00226BF9"/>
    <w:rsid w:val="0022788F"/>
    <w:rsid w:val="00230461"/>
    <w:rsid w:val="00230682"/>
    <w:rsid w:val="00231639"/>
    <w:rsid w:val="002319D9"/>
    <w:rsid w:val="0023234C"/>
    <w:rsid w:val="0023267E"/>
    <w:rsid w:val="0023363C"/>
    <w:rsid w:val="00233746"/>
    <w:rsid w:val="00234D2D"/>
    <w:rsid w:val="00234DC9"/>
    <w:rsid w:val="00235370"/>
    <w:rsid w:val="00235458"/>
    <w:rsid w:val="00237DC9"/>
    <w:rsid w:val="00237EE9"/>
    <w:rsid w:val="002412FD"/>
    <w:rsid w:val="00242270"/>
    <w:rsid w:val="002426A9"/>
    <w:rsid w:val="0024392B"/>
    <w:rsid w:val="00243C16"/>
    <w:rsid w:val="00243DE8"/>
    <w:rsid w:val="00244493"/>
    <w:rsid w:val="002445A3"/>
    <w:rsid w:val="00247956"/>
    <w:rsid w:val="0025148A"/>
    <w:rsid w:val="00252849"/>
    <w:rsid w:val="00252A21"/>
    <w:rsid w:val="00252C50"/>
    <w:rsid w:val="00254309"/>
    <w:rsid w:val="00254401"/>
    <w:rsid w:val="0025444E"/>
    <w:rsid w:val="0025455A"/>
    <w:rsid w:val="00254C62"/>
    <w:rsid w:val="0025528D"/>
    <w:rsid w:val="0025554C"/>
    <w:rsid w:val="00255C14"/>
    <w:rsid w:val="00255FB4"/>
    <w:rsid w:val="0025617C"/>
    <w:rsid w:val="002563AD"/>
    <w:rsid w:val="00256A3B"/>
    <w:rsid w:val="0025760B"/>
    <w:rsid w:val="002604B1"/>
    <w:rsid w:val="00260A2E"/>
    <w:rsid w:val="00261FD9"/>
    <w:rsid w:val="00262C62"/>
    <w:rsid w:val="0026454B"/>
    <w:rsid w:val="00265027"/>
    <w:rsid w:val="002663A6"/>
    <w:rsid w:val="002666DC"/>
    <w:rsid w:val="00266819"/>
    <w:rsid w:val="00266863"/>
    <w:rsid w:val="002701D7"/>
    <w:rsid w:val="00270E0B"/>
    <w:rsid w:val="0027161F"/>
    <w:rsid w:val="002718C0"/>
    <w:rsid w:val="00271CBE"/>
    <w:rsid w:val="002733D2"/>
    <w:rsid w:val="00274773"/>
    <w:rsid w:val="00274EE8"/>
    <w:rsid w:val="00275558"/>
    <w:rsid w:val="00275944"/>
    <w:rsid w:val="00276910"/>
    <w:rsid w:val="00276E9D"/>
    <w:rsid w:val="002771CD"/>
    <w:rsid w:val="00277EDD"/>
    <w:rsid w:val="00280265"/>
    <w:rsid w:val="002811E1"/>
    <w:rsid w:val="002812FB"/>
    <w:rsid w:val="002819FF"/>
    <w:rsid w:val="0028261D"/>
    <w:rsid w:val="00283BC4"/>
    <w:rsid w:val="00283DDC"/>
    <w:rsid w:val="002842E8"/>
    <w:rsid w:val="002844FF"/>
    <w:rsid w:val="00284EA1"/>
    <w:rsid w:val="0028565E"/>
    <w:rsid w:val="00286CA6"/>
    <w:rsid w:val="00286D79"/>
    <w:rsid w:val="00286DE5"/>
    <w:rsid w:val="00286F81"/>
    <w:rsid w:val="00287169"/>
    <w:rsid w:val="0028787A"/>
    <w:rsid w:val="00290828"/>
    <w:rsid w:val="00290EC4"/>
    <w:rsid w:val="002914EC"/>
    <w:rsid w:val="00291E78"/>
    <w:rsid w:val="002926C3"/>
    <w:rsid w:val="00292EE7"/>
    <w:rsid w:val="002931E7"/>
    <w:rsid w:val="002936FD"/>
    <w:rsid w:val="002940A1"/>
    <w:rsid w:val="00294370"/>
    <w:rsid w:val="002949C9"/>
    <w:rsid w:val="00295E8D"/>
    <w:rsid w:val="0029677B"/>
    <w:rsid w:val="00296F08"/>
    <w:rsid w:val="002A0EF5"/>
    <w:rsid w:val="002A10AD"/>
    <w:rsid w:val="002A145A"/>
    <w:rsid w:val="002A16A6"/>
    <w:rsid w:val="002A22A9"/>
    <w:rsid w:val="002A2DC3"/>
    <w:rsid w:val="002A37BE"/>
    <w:rsid w:val="002A3F2A"/>
    <w:rsid w:val="002A5234"/>
    <w:rsid w:val="002A5E20"/>
    <w:rsid w:val="002A71F1"/>
    <w:rsid w:val="002A7F70"/>
    <w:rsid w:val="002A7F91"/>
    <w:rsid w:val="002B0690"/>
    <w:rsid w:val="002B0F41"/>
    <w:rsid w:val="002B1C33"/>
    <w:rsid w:val="002B213E"/>
    <w:rsid w:val="002B2A38"/>
    <w:rsid w:val="002B2BAF"/>
    <w:rsid w:val="002B2C02"/>
    <w:rsid w:val="002B335E"/>
    <w:rsid w:val="002B52EC"/>
    <w:rsid w:val="002B5849"/>
    <w:rsid w:val="002B68A3"/>
    <w:rsid w:val="002B68F0"/>
    <w:rsid w:val="002B694E"/>
    <w:rsid w:val="002B69CE"/>
    <w:rsid w:val="002B6B76"/>
    <w:rsid w:val="002B6D8B"/>
    <w:rsid w:val="002C0274"/>
    <w:rsid w:val="002C041C"/>
    <w:rsid w:val="002C0680"/>
    <w:rsid w:val="002C2185"/>
    <w:rsid w:val="002C2C51"/>
    <w:rsid w:val="002C3CDB"/>
    <w:rsid w:val="002C4570"/>
    <w:rsid w:val="002C4650"/>
    <w:rsid w:val="002C4D9F"/>
    <w:rsid w:val="002C530C"/>
    <w:rsid w:val="002C636C"/>
    <w:rsid w:val="002C6BA7"/>
    <w:rsid w:val="002C6D08"/>
    <w:rsid w:val="002C708E"/>
    <w:rsid w:val="002C7410"/>
    <w:rsid w:val="002C7775"/>
    <w:rsid w:val="002D113A"/>
    <w:rsid w:val="002D1597"/>
    <w:rsid w:val="002D2B93"/>
    <w:rsid w:val="002D3260"/>
    <w:rsid w:val="002D3669"/>
    <w:rsid w:val="002D3796"/>
    <w:rsid w:val="002D3E00"/>
    <w:rsid w:val="002D48C2"/>
    <w:rsid w:val="002D4CB1"/>
    <w:rsid w:val="002D4E3E"/>
    <w:rsid w:val="002D5203"/>
    <w:rsid w:val="002D52B2"/>
    <w:rsid w:val="002D5C80"/>
    <w:rsid w:val="002D66E4"/>
    <w:rsid w:val="002D66E6"/>
    <w:rsid w:val="002D77ED"/>
    <w:rsid w:val="002D7B42"/>
    <w:rsid w:val="002D7D93"/>
    <w:rsid w:val="002E0A87"/>
    <w:rsid w:val="002E0DC1"/>
    <w:rsid w:val="002E163D"/>
    <w:rsid w:val="002E166D"/>
    <w:rsid w:val="002E192F"/>
    <w:rsid w:val="002E2047"/>
    <w:rsid w:val="002E21C1"/>
    <w:rsid w:val="002E25F9"/>
    <w:rsid w:val="002E318F"/>
    <w:rsid w:val="002E32CD"/>
    <w:rsid w:val="002E3A77"/>
    <w:rsid w:val="002E3DD9"/>
    <w:rsid w:val="002E60EA"/>
    <w:rsid w:val="002E61B6"/>
    <w:rsid w:val="002E6FA6"/>
    <w:rsid w:val="002E713C"/>
    <w:rsid w:val="002E7147"/>
    <w:rsid w:val="002E73E2"/>
    <w:rsid w:val="002E771E"/>
    <w:rsid w:val="002E7F45"/>
    <w:rsid w:val="002F1A6D"/>
    <w:rsid w:val="002F1C46"/>
    <w:rsid w:val="002F36FB"/>
    <w:rsid w:val="002F389B"/>
    <w:rsid w:val="002F3A7B"/>
    <w:rsid w:val="002F3CDA"/>
    <w:rsid w:val="002F43F8"/>
    <w:rsid w:val="002F5231"/>
    <w:rsid w:val="002F5237"/>
    <w:rsid w:val="002F68F6"/>
    <w:rsid w:val="002F7AAD"/>
    <w:rsid w:val="00300156"/>
    <w:rsid w:val="00300AFC"/>
    <w:rsid w:val="00300E7B"/>
    <w:rsid w:val="00302CD9"/>
    <w:rsid w:val="00302F79"/>
    <w:rsid w:val="00303245"/>
    <w:rsid w:val="00303D55"/>
    <w:rsid w:val="00303E85"/>
    <w:rsid w:val="00304FFB"/>
    <w:rsid w:val="00306CCC"/>
    <w:rsid w:val="00307384"/>
    <w:rsid w:val="00307CF1"/>
    <w:rsid w:val="0031023F"/>
    <w:rsid w:val="003104B1"/>
    <w:rsid w:val="003109AE"/>
    <w:rsid w:val="00310C07"/>
    <w:rsid w:val="00312A61"/>
    <w:rsid w:val="00312B78"/>
    <w:rsid w:val="00312C54"/>
    <w:rsid w:val="00312D05"/>
    <w:rsid w:val="0031367A"/>
    <w:rsid w:val="0031451B"/>
    <w:rsid w:val="00314D06"/>
    <w:rsid w:val="00314F30"/>
    <w:rsid w:val="003151BF"/>
    <w:rsid w:val="0031529B"/>
    <w:rsid w:val="003161F3"/>
    <w:rsid w:val="0031652E"/>
    <w:rsid w:val="003168F6"/>
    <w:rsid w:val="00317339"/>
    <w:rsid w:val="00317A6D"/>
    <w:rsid w:val="00317F2F"/>
    <w:rsid w:val="0032195B"/>
    <w:rsid w:val="00321BFF"/>
    <w:rsid w:val="00322BFF"/>
    <w:rsid w:val="0032380A"/>
    <w:rsid w:val="003238E7"/>
    <w:rsid w:val="0032424C"/>
    <w:rsid w:val="00324386"/>
    <w:rsid w:val="00324E0E"/>
    <w:rsid w:val="00324EB1"/>
    <w:rsid w:val="003250E7"/>
    <w:rsid w:val="0032649C"/>
    <w:rsid w:val="00326633"/>
    <w:rsid w:val="003267E3"/>
    <w:rsid w:val="00327573"/>
    <w:rsid w:val="003308E6"/>
    <w:rsid w:val="0033160A"/>
    <w:rsid w:val="003321A1"/>
    <w:rsid w:val="00332218"/>
    <w:rsid w:val="0033241B"/>
    <w:rsid w:val="00332A42"/>
    <w:rsid w:val="00332F48"/>
    <w:rsid w:val="003333DD"/>
    <w:rsid w:val="00333D2D"/>
    <w:rsid w:val="00334FE7"/>
    <w:rsid w:val="00335134"/>
    <w:rsid w:val="00335384"/>
    <w:rsid w:val="00335906"/>
    <w:rsid w:val="00335A3B"/>
    <w:rsid w:val="00336942"/>
    <w:rsid w:val="0033711A"/>
    <w:rsid w:val="00337661"/>
    <w:rsid w:val="003403A5"/>
    <w:rsid w:val="003413CF"/>
    <w:rsid w:val="003417CA"/>
    <w:rsid w:val="00341988"/>
    <w:rsid w:val="00343227"/>
    <w:rsid w:val="00343334"/>
    <w:rsid w:val="00343408"/>
    <w:rsid w:val="00343BFF"/>
    <w:rsid w:val="00343C7B"/>
    <w:rsid w:val="00344306"/>
    <w:rsid w:val="003446B7"/>
    <w:rsid w:val="00345384"/>
    <w:rsid w:val="00345E9C"/>
    <w:rsid w:val="00345F6D"/>
    <w:rsid w:val="003472F9"/>
    <w:rsid w:val="0034763A"/>
    <w:rsid w:val="00347836"/>
    <w:rsid w:val="00350599"/>
    <w:rsid w:val="0035062D"/>
    <w:rsid w:val="00350BF2"/>
    <w:rsid w:val="00350C7B"/>
    <w:rsid w:val="00350CF5"/>
    <w:rsid w:val="00351281"/>
    <w:rsid w:val="0035181D"/>
    <w:rsid w:val="00351971"/>
    <w:rsid w:val="00352A93"/>
    <w:rsid w:val="0035302F"/>
    <w:rsid w:val="003530E4"/>
    <w:rsid w:val="003534D0"/>
    <w:rsid w:val="00353563"/>
    <w:rsid w:val="00353FCF"/>
    <w:rsid w:val="00354770"/>
    <w:rsid w:val="003547EE"/>
    <w:rsid w:val="00354E62"/>
    <w:rsid w:val="00355056"/>
    <w:rsid w:val="003560CD"/>
    <w:rsid w:val="00356C4E"/>
    <w:rsid w:val="00356E32"/>
    <w:rsid w:val="0035738A"/>
    <w:rsid w:val="00357E7A"/>
    <w:rsid w:val="00357FFA"/>
    <w:rsid w:val="00360307"/>
    <w:rsid w:val="00360CE9"/>
    <w:rsid w:val="003612AF"/>
    <w:rsid w:val="00361C43"/>
    <w:rsid w:val="0036254C"/>
    <w:rsid w:val="003629A2"/>
    <w:rsid w:val="0036337F"/>
    <w:rsid w:val="00363962"/>
    <w:rsid w:val="003639DB"/>
    <w:rsid w:val="00364009"/>
    <w:rsid w:val="00364802"/>
    <w:rsid w:val="003648B1"/>
    <w:rsid w:val="00364D28"/>
    <w:rsid w:val="003655EE"/>
    <w:rsid w:val="00365F4A"/>
    <w:rsid w:val="0036699C"/>
    <w:rsid w:val="00366AFD"/>
    <w:rsid w:val="0037034D"/>
    <w:rsid w:val="00372C2D"/>
    <w:rsid w:val="00372DDF"/>
    <w:rsid w:val="00373383"/>
    <w:rsid w:val="00373959"/>
    <w:rsid w:val="0037453F"/>
    <w:rsid w:val="00374C64"/>
    <w:rsid w:val="00374E7A"/>
    <w:rsid w:val="00376E99"/>
    <w:rsid w:val="003804B8"/>
    <w:rsid w:val="003805C5"/>
    <w:rsid w:val="00380CD6"/>
    <w:rsid w:val="00381200"/>
    <w:rsid w:val="00381759"/>
    <w:rsid w:val="00381841"/>
    <w:rsid w:val="0038268C"/>
    <w:rsid w:val="003827F2"/>
    <w:rsid w:val="00382E2C"/>
    <w:rsid w:val="0038375E"/>
    <w:rsid w:val="00383833"/>
    <w:rsid w:val="00383CB3"/>
    <w:rsid w:val="0038414F"/>
    <w:rsid w:val="00384192"/>
    <w:rsid w:val="0038451D"/>
    <w:rsid w:val="00384850"/>
    <w:rsid w:val="003848C7"/>
    <w:rsid w:val="00385AF5"/>
    <w:rsid w:val="003864C5"/>
    <w:rsid w:val="003871F0"/>
    <w:rsid w:val="00387872"/>
    <w:rsid w:val="00391024"/>
    <w:rsid w:val="00391ABC"/>
    <w:rsid w:val="00391AE5"/>
    <w:rsid w:val="00391AEE"/>
    <w:rsid w:val="00391D58"/>
    <w:rsid w:val="00391EB5"/>
    <w:rsid w:val="00391ED0"/>
    <w:rsid w:val="00392C27"/>
    <w:rsid w:val="0039349A"/>
    <w:rsid w:val="003935FF"/>
    <w:rsid w:val="003936AB"/>
    <w:rsid w:val="00393A25"/>
    <w:rsid w:val="00394BF6"/>
    <w:rsid w:val="003951DD"/>
    <w:rsid w:val="0039524F"/>
    <w:rsid w:val="0039779F"/>
    <w:rsid w:val="00397E70"/>
    <w:rsid w:val="003A0521"/>
    <w:rsid w:val="003A22AC"/>
    <w:rsid w:val="003A2404"/>
    <w:rsid w:val="003A2C88"/>
    <w:rsid w:val="003A3108"/>
    <w:rsid w:val="003A3888"/>
    <w:rsid w:val="003A4337"/>
    <w:rsid w:val="003A57E7"/>
    <w:rsid w:val="003A685A"/>
    <w:rsid w:val="003A6EE7"/>
    <w:rsid w:val="003A6F66"/>
    <w:rsid w:val="003A756C"/>
    <w:rsid w:val="003A7CB6"/>
    <w:rsid w:val="003A7DA5"/>
    <w:rsid w:val="003B01B8"/>
    <w:rsid w:val="003B05C6"/>
    <w:rsid w:val="003B153F"/>
    <w:rsid w:val="003B1984"/>
    <w:rsid w:val="003B282F"/>
    <w:rsid w:val="003B2AD2"/>
    <w:rsid w:val="003B3833"/>
    <w:rsid w:val="003B536E"/>
    <w:rsid w:val="003B5C24"/>
    <w:rsid w:val="003B6562"/>
    <w:rsid w:val="003B69B1"/>
    <w:rsid w:val="003B6D07"/>
    <w:rsid w:val="003B78AD"/>
    <w:rsid w:val="003C012F"/>
    <w:rsid w:val="003C07D0"/>
    <w:rsid w:val="003C185B"/>
    <w:rsid w:val="003C1913"/>
    <w:rsid w:val="003C3827"/>
    <w:rsid w:val="003C3CBE"/>
    <w:rsid w:val="003C50C5"/>
    <w:rsid w:val="003C5F43"/>
    <w:rsid w:val="003C6AC1"/>
    <w:rsid w:val="003C7E3A"/>
    <w:rsid w:val="003C7F3B"/>
    <w:rsid w:val="003C7F3F"/>
    <w:rsid w:val="003D006B"/>
    <w:rsid w:val="003D04E0"/>
    <w:rsid w:val="003D0910"/>
    <w:rsid w:val="003D0C59"/>
    <w:rsid w:val="003D1090"/>
    <w:rsid w:val="003D1242"/>
    <w:rsid w:val="003D2601"/>
    <w:rsid w:val="003D3131"/>
    <w:rsid w:val="003D3253"/>
    <w:rsid w:val="003D4AFB"/>
    <w:rsid w:val="003D588F"/>
    <w:rsid w:val="003D61E3"/>
    <w:rsid w:val="003D7883"/>
    <w:rsid w:val="003E08D8"/>
    <w:rsid w:val="003E0E0E"/>
    <w:rsid w:val="003E0E3A"/>
    <w:rsid w:val="003E188D"/>
    <w:rsid w:val="003E2292"/>
    <w:rsid w:val="003E2B7A"/>
    <w:rsid w:val="003E3A5F"/>
    <w:rsid w:val="003E3E26"/>
    <w:rsid w:val="003E4D7A"/>
    <w:rsid w:val="003E4E37"/>
    <w:rsid w:val="003E5294"/>
    <w:rsid w:val="003E678E"/>
    <w:rsid w:val="003E7321"/>
    <w:rsid w:val="003E7414"/>
    <w:rsid w:val="003E787D"/>
    <w:rsid w:val="003E7C56"/>
    <w:rsid w:val="003E7FA0"/>
    <w:rsid w:val="003E7FDD"/>
    <w:rsid w:val="003F0FB2"/>
    <w:rsid w:val="003F159B"/>
    <w:rsid w:val="003F16FF"/>
    <w:rsid w:val="003F203B"/>
    <w:rsid w:val="003F2579"/>
    <w:rsid w:val="003F26E7"/>
    <w:rsid w:val="003F4400"/>
    <w:rsid w:val="003F457B"/>
    <w:rsid w:val="003F54CF"/>
    <w:rsid w:val="003F56E9"/>
    <w:rsid w:val="003F5875"/>
    <w:rsid w:val="003F5BAE"/>
    <w:rsid w:val="003F65D5"/>
    <w:rsid w:val="003F712B"/>
    <w:rsid w:val="003F77CD"/>
    <w:rsid w:val="003F7D87"/>
    <w:rsid w:val="00400923"/>
    <w:rsid w:val="0040095C"/>
    <w:rsid w:val="00401DEB"/>
    <w:rsid w:val="00402D46"/>
    <w:rsid w:val="00403A4F"/>
    <w:rsid w:val="004048E3"/>
    <w:rsid w:val="00405023"/>
    <w:rsid w:val="004053FB"/>
    <w:rsid w:val="0040562C"/>
    <w:rsid w:val="00405B4F"/>
    <w:rsid w:val="00405BAA"/>
    <w:rsid w:val="004072BF"/>
    <w:rsid w:val="00407B5D"/>
    <w:rsid w:val="00407EAB"/>
    <w:rsid w:val="00410CA9"/>
    <w:rsid w:val="0041146A"/>
    <w:rsid w:val="00412014"/>
    <w:rsid w:val="0041206D"/>
    <w:rsid w:val="00412A0A"/>
    <w:rsid w:val="00412B15"/>
    <w:rsid w:val="00412C36"/>
    <w:rsid w:val="00412D1F"/>
    <w:rsid w:val="00413328"/>
    <w:rsid w:val="004142DE"/>
    <w:rsid w:val="00415805"/>
    <w:rsid w:val="00415EDE"/>
    <w:rsid w:val="004161C3"/>
    <w:rsid w:val="00416AC8"/>
    <w:rsid w:val="004174DC"/>
    <w:rsid w:val="00417DE4"/>
    <w:rsid w:val="00420240"/>
    <w:rsid w:val="004224AC"/>
    <w:rsid w:val="00423048"/>
    <w:rsid w:val="0042354F"/>
    <w:rsid w:val="004235BF"/>
    <w:rsid w:val="00424640"/>
    <w:rsid w:val="00425C22"/>
    <w:rsid w:val="00426030"/>
    <w:rsid w:val="00426105"/>
    <w:rsid w:val="0042664E"/>
    <w:rsid w:val="0042676B"/>
    <w:rsid w:val="004277A4"/>
    <w:rsid w:val="00427C16"/>
    <w:rsid w:val="004300D3"/>
    <w:rsid w:val="004304F2"/>
    <w:rsid w:val="00430A82"/>
    <w:rsid w:val="00430B40"/>
    <w:rsid w:val="00431DE7"/>
    <w:rsid w:val="00432534"/>
    <w:rsid w:val="00432B93"/>
    <w:rsid w:val="00433F0C"/>
    <w:rsid w:val="00433FE9"/>
    <w:rsid w:val="0043471C"/>
    <w:rsid w:val="00434CEB"/>
    <w:rsid w:val="00435B48"/>
    <w:rsid w:val="00436A30"/>
    <w:rsid w:val="00437DE3"/>
    <w:rsid w:val="00437F0C"/>
    <w:rsid w:val="004400A7"/>
    <w:rsid w:val="004404B1"/>
    <w:rsid w:val="004409D8"/>
    <w:rsid w:val="00440ED4"/>
    <w:rsid w:val="004410B5"/>
    <w:rsid w:val="0044118A"/>
    <w:rsid w:val="004414E4"/>
    <w:rsid w:val="004416F2"/>
    <w:rsid w:val="0044310E"/>
    <w:rsid w:val="0044346D"/>
    <w:rsid w:val="00443639"/>
    <w:rsid w:val="00444BCB"/>
    <w:rsid w:val="00446058"/>
    <w:rsid w:val="0044731D"/>
    <w:rsid w:val="00447583"/>
    <w:rsid w:val="0045013F"/>
    <w:rsid w:val="004505FF"/>
    <w:rsid w:val="00450E52"/>
    <w:rsid w:val="004516B7"/>
    <w:rsid w:val="00451A59"/>
    <w:rsid w:val="004528EF"/>
    <w:rsid w:val="00452A93"/>
    <w:rsid w:val="00453213"/>
    <w:rsid w:val="00454727"/>
    <w:rsid w:val="00454F82"/>
    <w:rsid w:val="00455341"/>
    <w:rsid w:val="0045543E"/>
    <w:rsid w:val="00455535"/>
    <w:rsid w:val="004560EE"/>
    <w:rsid w:val="004562AA"/>
    <w:rsid w:val="00456602"/>
    <w:rsid w:val="004574A6"/>
    <w:rsid w:val="00457ABC"/>
    <w:rsid w:val="00457BCB"/>
    <w:rsid w:val="00460F84"/>
    <w:rsid w:val="004612C4"/>
    <w:rsid w:val="004615AE"/>
    <w:rsid w:val="0046181B"/>
    <w:rsid w:val="00461A1D"/>
    <w:rsid w:val="00462199"/>
    <w:rsid w:val="0046288A"/>
    <w:rsid w:val="004629AB"/>
    <w:rsid w:val="00462B0C"/>
    <w:rsid w:val="00462D6A"/>
    <w:rsid w:val="0046418A"/>
    <w:rsid w:val="004658B1"/>
    <w:rsid w:val="00466517"/>
    <w:rsid w:val="004669C3"/>
    <w:rsid w:val="00466BDB"/>
    <w:rsid w:val="004704FC"/>
    <w:rsid w:val="00470606"/>
    <w:rsid w:val="00470632"/>
    <w:rsid w:val="00470A95"/>
    <w:rsid w:val="00470B51"/>
    <w:rsid w:val="00470B8E"/>
    <w:rsid w:val="00470C4A"/>
    <w:rsid w:val="00470F5B"/>
    <w:rsid w:val="00471317"/>
    <w:rsid w:val="00471447"/>
    <w:rsid w:val="004715BF"/>
    <w:rsid w:val="004725DB"/>
    <w:rsid w:val="00473A9E"/>
    <w:rsid w:val="004747E7"/>
    <w:rsid w:val="0048089B"/>
    <w:rsid w:val="00480BCE"/>
    <w:rsid w:val="00481726"/>
    <w:rsid w:val="00481AF5"/>
    <w:rsid w:val="00482257"/>
    <w:rsid w:val="00482A51"/>
    <w:rsid w:val="00482AE7"/>
    <w:rsid w:val="00484F42"/>
    <w:rsid w:val="004852B8"/>
    <w:rsid w:val="00485A20"/>
    <w:rsid w:val="004864CB"/>
    <w:rsid w:val="00487AF4"/>
    <w:rsid w:val="00490748"/>
    <w:rsid w:val="00490D5E"/>
    <w:rsid w:val="00491909"/>
    <w:rsid w:val="00491968"/>
    <w:rsid w:val="00492CD8"/>
    <w:rsid w:val="00493353"/>
    <w:rsid w:val="00493889"/>
    <w:rsid w:val="00493CCA"/>
    <w:rsid w:val="0049466B"/>
    <w:rsid w:val="00494961"/>
    <w:rsid w:val="00494BE1"/>
    <w:rsid w:val="00494EB3"/>
    <w:rsid w:val="00494F09"/>
    <w:rsid w:val="0049551B"/>
    <w:rsid w:val="0049555B"/>
    <w:rsid w:val="0049608E"/>
    <w:rsid w:val="004966F3"/>
    <w:rsid w:val="00496B7E"/>
    <w:rsid w:val="00497057"/>
    <w:rsid w:val="004A0176"/>
    <w:rsid w:val="004A0CFD"/>
    <w:rsid w:val="004A15E7"/>
    <w:rsid w:val="004A3DC8"/>
    <w:rsid w:val="004A3E7B"/>
    <w:rsid w:val="004A3FDD"/>
    <w:rsid w:val="004A4038"/>
    <w:rsid w:val="004A46C5"/>
    <w:rsid w:val="004A49F1"/>
    <w:rsid w:val="004A50B8"/>
    <w:rsid w:val="004A5957"/>
    <w:rsid w:val="004A5A4B"/>
    <w:rsid w:val="004A6358"/>
    <w:rsid w:val="004A6926"/>
    <w:rsid w:val="004B04E6"/>
    <w:rsid w:val="004B0CFB"/>
    <w:rsid w:val="004B124D"/>
    <w:rsid w:val="004B23BD"/>
    <w:rsid w:val="004B337D"/>
    <w:rsid w:val="004B35F7"/>
    <w:rsid w:val="004B3992"/>
    <w:rsid w:val="004B499B"/>
    <w:rsid w:val="004B54B8"/>
    <w:rsid w:val="004B5F96"/>
    <w:rsid w:val="004B6A7F"/>
    <w:rsid w:val="004B6BE0"/>
    <w:rsid w:val="004B77FE"/>
    <w:rsid w:val="004C0107"/>
    <w:rsid w:val="004C0DD3"/>
    <w:rsid w:val="004C116E"/>
    <w:rsid w:val="004C13A7"/>
    <w:rsid w:val="004C23DF"/>
    <w:rsid w:val="004C29C8"/>
    <w:rsid w:val="004C332E"/>
    <w:rsid w:val="004C3A23"/>
    <w:rsid w:val="004C3BD0"/>
    <w:rsid w:val="004C3C11"/>
    <w:rsid w:val="004C4BC9"/>
    <w:rsid w:val="004C56D7"/>
    <w:rsid w:val="004C5AF1"/>
    <w:rsid w:val="004C5C39"/>
    <w:rsid w:val="004C6033"/>
    <w:rsid w:val="004C6FBD"/>
    <w:rsid w:val="004C7123"/>
    <w:rsid w:val="004D0AAF"/>
    <w:rsid w:val="004D1188"/>
    <w:rsid w:val="004D1498"/>
    <w:rsid w:val="004D14D9"/>
    <w:rsid w:val="004D2517"/>
    <w:rsid w:val="004D4470"/>
    <w:rsid w:val="004D586A"/>
    <w:rsid w:val="004D73E8"/>
    <w:rsid w:val="004D752A"/>
    <w:rsid w:val="004E1679"/>
    <w:rsid w:val="004E1A63"/>
    <w:rsid w:val="004E237C"/>
    <w:rsid w:val="004E2765"/>
    <w:rsid w:val="004E388A"/>
    <w:rsid w:val="004E5AB7"/>
    <w:rsid w:val="004E6074"/>
    <w:rsid w:val="004E62DE"/>
    <w:rsid w:val="004E6F42"/>
    <w:rsid w:val="004E71F9"/>
    <w:rsid w:val="004E7476"/>
    <w:rsid w:val="004E7679"/>
    <w:rsid w:val="004E7CEA"/>
    <w:rsid w:val="004F1184"/>
    <w:rsid w:val="004F32DF"/>
    <w:rsid w:val="004F3750"/>
    <w:rsid w:val="004F4C4E"/>
    <w:rsid w:val="004F4CAC"/>
    <w:rsid w:val="004F4F58"/>
    <w:rsid w:val="004F5201"/>
    <w:rsid w:val="004F5297"/>
    <w:rsid w:val="004F6CD5"/>
    <w:rsid w:val="004F6EAF"/>
    <w:rsid w:val="004F6EF9"/>
    <w:rsid w:val="004F7C78"/>
    <w:rsid w:val="00500097"/>
    <w:rsid w:val="00500C7C"/>
    <w:rsid w:val="00500F96"/>
    <w:rsid w:val="00501308"/>
    <w:rsid w:val="00501485"/>
    <w:rsid w:val="0050159B"/>
    <w:rsid w:val="00501A14"/>
    <w:rsid w:val="00502676"/>
    <w:rsid w:val="00502838"/>
    <w:rsid w:val="00502A05"/>
    <w:rsid w:val="00502FA5"/>
    <w:rsid w:val="00503FDB"/>
    <w:rsid w:val="005043F1"/>
    <w:rsid w:val="00504761"/>
    <w:rsid w:val="00506250"/>
    <w:rsid w:val="00506A1C"/>
    <w:rsid w:val="005076CD"/>
    <w:rsid w:val="005106D4"/>
    <w:rsid w:val="0051144D"/>
    <w:rsid w:val="005115D1"/>
    <w:rsid w:val="00511F7B"/>
    <w:rsid w:val="00512304"/>
    <w:rsid w:val="00512DA5"/>
    <w:rsid w:val="00513141"/>
    <w:rsid w:val="005133C0"/>
    <w:rsid w:val="005134CD"/>
    <w:rsid w:val="00514174"/>
    <w:rsid w:val="0051452D"/>
    <w:rsid w:val="00514C19"/>
    <w:rsid w:val="00514E74"/>
    <w:rsid w:val="005151C6"/>
    <w:rsid w:val="00515517"/>
    <w:rsid w:val="00515B43"/>
    <w:rsid w:val="00515EF0"/>
    <w:rsid w:val="00516EDC"/>
    <w:rsid w:val="00517ABA"/>
    <w:rsid w:val="00517ECC"/>
    <w:rsid w:val="00517F9A"/>
    <w:rsid w:val="005202DC"/>
    <w:rsid w:val="0052093F"/>
    <w:rsid w:val="0052139A"/>
    <w:rsid w:val="00521452"/>
    <w:rsid w:val="0052202C"/>
    <w:rsid w:val="005226CA"/>
    <w:rsid w:val="005228F0"/>
    <w:rsid w:val="005229CB"/>
    <w:rsid w:val="00522F4C"/>
    <w:rsid w:val="0052343C"/>
    <w:rsid w:val="0052388D"/>
    <w:rsid w:val="00523DBB"/>
    <w:rsid w:val="00523E15"/>
    <w:rsid w:val="00524765"/>
    <w:rsid w:val="005248F5"/>
    <w:rsid w:val="005262DC"/>
    <w:rsid w:val="00526488"/>
    <w:rsid w:val="005265DD"/>
    <w:rsid w:val="005278AD"/>
    <w:rsid w:val="005300F4"/>
    <w:rsid w:val="0053041B"/>
    <w:rsid w:val="00531145"/>
    <w:rsid w:val="00531D17"/>
    <w:rsid w:val="00531DAE"/>
    <w:rsid w:val="00531FA8"/>
    <w:rsid w:val="0053216C"/>
    <w:rsid w:val="00532A8B"/>
    <w:rsid w:val="005339D3"/>
    <w:rsid w:val="00534221"/>
    <w:rsid w:val="0053448D"/>
    <w:rsid w:val="005347D0"/>
    <w:rsid w:val="0053519D"/>
    <w:rsid w:val="00535515"/>
    <w:rsid w:val="00535563"/>
    <w:rsid w:val="00535F8D"/>
    <w:rsid w:val="005360DC"/>
    <w:rsid w:val="00536351"/>
    <w:rsid w:val="005368EB"/>
    <w:rsid w:val="005371B1"/>
    <w:rsid w:val="0053772A"/>
    <w:rsid w:val="00540643"/>
    <w:rsid w:val="005412F9"/>
    <w:rsid w:val="0054190A"/>
    <w:rsid w:val="0054232E"/>
    <w:rsid w:val="00542A3B"/>
    <w:rsid w:val="00543003"/>
    <w:rsid w:val="00543F5B"/>
    <w:rsid w:val="005442FA"/>
    <w:rsid w:val="00544625"/>
    <w:rsid w:val="00544896"/>
    <w:rsid w:val="00545327"/>
    <w:rsid w:val="0054552A"/>
    <w:rsid w:val="005460BE"/>
    <w:rsid w:val="00546B6A"/>
    <w:rsid w:val="00546C69"/>
    <w:rsid w:val="00546EDA"/>
    <w:rsid w:val="005472BC"/>
    <w:rsid w:val="00547BAB"/>
    <w:rsid w:val="00550A4B"/>
    <w:rsid w:val="005510EC"/>
    <w:rsid w:val="00552290"/>
    <w:rsid w:val="005522ED"/>
    <w:rsid w:val="00552D58"/>
    <w:rsid w:val="005536F0"/>
    <w:rsid w:val="00553890"/>
    <w:rsid w:val="005542CE"/>
    <w:rsid w:val="00554666"/>
    <w:rsid w:val="00554E32"/>
    <w:rsid w:val="005553E5"/>
    <w:rsid w:val="00555A29"/>
    <w:rsid w:val="00555D3C"/>
    <w:rsid w:val="00555E73"/>
    <w:rsid w:val="0055665F"/>
    <w:rsid w:val="00556EF7"/>
    <w:rsid w:val="00556F7F"/>
    <w:rsid w:val="00557069"/>
    <w:rsid w:val="00557082"/>
    <w:rsid w:val="0055730A"/>
    <w:rsid w:val="00560070"/>
    <w:rsid w:val="00560D8A"/>
    <w:rsid w:val="005616D9"/>
    <w:rsid w:val="00561768"/>
    <w:rsid w:val="00561A2F"/>
    <w:rsid w:val="00562A2B"/>
    <w:rsid w:val="00563A13"/>
    <w:rsid w:val="00564272"/>
    <w:rsid w:val="0056436D"/>
    <w:rsid w:val="0056592A"/>
    <w:rsid w:val="00566336"/>
    <w:rsid w:val="00566524"/>
    <w:rsid w:val="00566763"/>
    <w:rsid w:val="00567107"/>
    <w:rsid w:val="00567142"/>
    <w:rsid w:val="005702EF"/>
    <w:rsid w:val="00570366"/>
    <w:rsid w:val="005703A7"/>
    <w:rsid w:val="00570857"/>
    <w:rsid w:val="00570B59"/>
    <w:rsid w:val="0057157D"/>
    <w:rsid w:val="005724A0"/>
    <w:rsid w:val="00572691"/>
    <w:rsid w:val="005730AF"/>
    <w:rsid w:val="00573219"/>
    <w:rsid w:val="0057492B"/>
    <w:rsid w:val="0057506B"/>
    <w:rsid w:val="00575761"/>
    <w:rsid w:val="00576410"/>
    <w:rsid w:val="00576B54"/>
    <w:rsid w:val="00577657"/>
    <w:rsid w:val="00577784"/>
    <w:rsid w:val="00577B46"/>
    <w:rsid w:val="00581279"/>
    <w:rsid w:val="00581509"/>
    <w:rsid w:val="00581638"/>
    <w:rsid w:val="00581945"/>
    <w:rsid w:val="00582503"/>
    <w:rsid w:val="00582AA7"/>
    <w:rsid w:val="00582C09"/>
    <w:rsid w:val="005832F7"/>
    <w:rsid w:val="005838BD"/>
    <w:rsid w:val="005854E2"/>
    <w:rsid w:val="00585864"/>
    <w:rsid w:val="0058630D"/>
    <w:rsid w:val="00587F64"/>
    <w:rsid w:val="00590B8E"/>
    <w:rsid w:val="00591ADE"/>
    <w:rsid w:val="005926C9"/>
    <w:rsid w:val="00593160"/>
    <w:rsid w:val="0059392A"/>
    <w:rsid w:val="00593AA4"/>
    <w:rsid w:val="00593F0F"/>
    <w:rsid w:val="00594F0C"/>
    <w:rsid w:val="0059528C"/>
    <w:rsid w:val="00596002"/>
    <w:rsid w:val="0059639A"/>
    <w:rsid w:val="00596964"/>
    <w:rsid w:val="00597049"/>
    <w:rsid w:val="0059765F"/>
    <w:rsid w:val="005977C4"/>
    <w:rsid w:val="005A0833"/>
    <w:rsid w:val="005A0DB3"/>
    <w:rsid w:val="005A0E7D"/>
    <w:rsid w:val="005A1150"/>
    <w:rsid w:val="005A148C"/>
    <w:rsid w:val="005A1710"/>
    <w:rsid w:val="005A215F"/>
    <w:rsid w:val="005A2688"/>
    <w:rsid w:val="005A2A7A"/>
    <w:rsid w:val="005A2CB5"/>
    <w:rsid w:val="005A351C"/>
    <w:rsid w:val="005A523F"/>
    <w:rsid w:val="005A596F"/>
    <w:rsid w:val="005A6241"/>
    <w:rsid w:val="005A6569"/>
    <w:rsid w:val="005A6A91"/>
    <w:rsid w:val="005A7505"/>
    <w:rsid w:val="005B028F"/>
    <w:rsid w:val="005B1090"/>
    <w:rsid w:val="005B11D5"/>
    <w:rsid w:val="005B12B3"/>
    <w:rsid w:val="005B2173"/>
    <w:rsid w:val="005B2718"/>
    <w:rsid w:val="005B29A5"/>
    <w:rsid w:val="005B2C3A"/>
    <w:rsid w:val="005B586B"/>
    <w:rsid w:val="005B5AC5"/>
    <w:rsid w:val="005B6941"/>
    <w:rsid w:val="005B73CB"/>
    <w:rsid w:val="005C13EC"/>
    <w:rsid w:val="005C1C85"/>
    <w:rsid w:val="005C2942"/>
    <w:rsid w:val="005C3452"/>
    <w:rsid w:val="005C426C"/>
    <w:rsid w:val="005C4541"/>
    <w:rsid w:val="005C4D1C"/>
    <w:rsid w:val="005C5B59"/>
    <w:rsid w:val="005C5F47"/>
    <w:rsid w:val="005C6311"/>
    <w:rsid w:val="005C77EE"/>
    <w:rsid w:val="005C7C31"/>
    <w:rsid w:val="005D04A1"/>
    <w:rsid w:val="005D2349"/>
    <w:rsid w:val="005D2E68"/>
    <w:rsid w:val="005D2EF2"/>
    <w:rsid w:val="005D4393"/>
    <w:rsid w:val="005D4F25"/>
    <w:rsid w:val="005D564C"/>
    <w:rsid w:val="005D56A1"/>
    <w:rsid w:val="005D6184"/>
    <w:rsid w:val="005E0FE4"/>
    <w:rsid w:val="005E1250"/>
    <w:rsid w:val="005E16B6"/>
    <w:rsid w:val="005E242A"/>
    <w:rsid w:val="005E2B94"/>
    <w:rsid w:val="005E2D8E"/>
    <w:rsid w:val="005E2EC1"/>
    <w:rsid w:val="005E2EE2"/>
    <w:rsid w:val="005E323C"/>
    <w:rsid w:val="005E3CBB"/>
    <w:rsid w:val="005E43A6"/>
    <w:rsid w:val="005E4564"/>
    <w:rsid w:val="005E4DA2"/>
    <w:rsid w:val="005E5EA5"/>
    <w:rsid w:val="005E61F5"/>
    <w:rsid w:val="005E69D4"/>
    <w:rsid w:val="005E6A71"/>
    <w:rsid w:val="005E6A99"/>
    <w:rsid w:val="005E77DB"/>
    <w:rsid w:val="005E7928"/>
    <w:rsid w:val="005E7BDF"/>
    <w:rsid w:val="005F0C6D"/>
    <w:rsid w:val="005F1C29"/>
    <w:rsid w:val="005F23A1"/>
    <w:rsid w:val="005F2C51"/>
    <w:rsid w:val="005F2EA5"/>
    <w:rsid w:val="005F38E1"/>
    <w:rsid w:val="005F3B9F"/>
    <w:rsid w:val="005F3F2F"/>
    <w:rsid w:val="005F42C9"/>
    <w:rsid w:val="005F4A4B"/>
    <w:rsid w:val="005F510C"/>
    <w:rsid w:val="005F5115"/>
    <w:rsid w:val="005F5615"/>
    <w:rsid w:val="005F5F71"/>
    <w:rsid w:val="005F6998"/>
    <w:rsid w:val="005F6C89"/>
    <w:rsid w:val="005F7A11"/>
    <w:rsid w:val="005F7ABB"/>
    <w:rsid w:val="006003C5"/>
    <w:rsid w:val="006004F1"/>
    <w:rsid w:val="00601287"/>
    <w:rsid w:val="00601635"/>
    <w:rsid w:val="00601D55"/>
    <w:rsid w:val="00602183"/>
    <w:rsid w:val="00603A7E"/>
    <w:rsid w:val="0060428B"/>
    <w:rsid w:val="006052E0"/>
    <w:rsid w:val="00605354"/>
    <w:rsid w:val="0060554C"/>
    <w:rsid w:val="0060588E"/>
    <w:rsid w:val="00606859"/>
    <w:rsid w:val="00606E5C"/>
    <w:rsid w:val="00607425"/>
    <w:rsid w:val="00607590"/>
    <w:rsid w:val="006076FD"/>
    <w:rsid w:val="006139C3"/>
    <w:rsid w:val="00613CC1"/>
    <w:rsid w:val="00614212"/>
    <w:rsid w:val="0061493D"/>
    <w:rsid w:val="00614F47"/>
    <w:rsid w:val="00615DC7"/>
    <w:rsid w:val="00616825"/>
    <w:rsid w:val="00617190"/>
    <w:rsid w:val="00617486"/>
    <w:rsid w:val="00617988"/>
    <w:rsid w:val="00620838"/>
    <w:rsid w:val="00622010"/>
    <w:rsid w:val="00622564"/>
    <w:rsid w:val="00622790"/>
    <w:rsid w:val="0062296A"/>
    <w:rsid w:val="00622C78"/>
    <w:rsid w:val="006234C9"/>
    <w:rsid w:val="006234D1"/>
    <w:rsid w:val="00623EC2"/>
    <w:rsid w:val="0062418E"/>
    <w:rsid w:val="006245D8"/>
    <w:rsid w:val="00624AB0"/>
    <w:rsid w:val="00624E35"/>
    <w:rsid w:val="0062545D"/>
    <w:rsid w:val="00625529"/>
    <w:rsid w:val="006255F0"/>
    <w:rsid w:val="00625D56"/>
    <w:rsid w:val="006265B2"/>
    <w:rsid w:val="00626771"/>
    <w:rsid w:val="00626A6F"/>
    <w:rsid w:val="006276E2"/>
    <w:rsid w:val="00627FD5"/>
    <w:rsid w:val="0063041F"/>
    <w:rsid w:val="00630C41"/>
    <w:rsid w:val="00630CA9"/>
    <w:rsid w:val="00631216"/>
    <w:rsid w:val="00632631"/>
    <w:rsid w:val="00633F13"/>
    <w:rsid w:val="0063432B"/>
    <w:rsid w:val="006344E7"/>
    <w:rsid w:val="00636B25"/>
    <w:rsid w:val="00637488"/>
    <w:rsid w:val="0064075B"/>
    <w:rsid w:val="00640792"/>
    <w:rsid w:val="00640C50"/>
    <w:rsid w:val="00640F90"/>
    <w:rsid w:val="00640FE3"/>
    <w:rsid w:val="0064193E"/>
    <w:rsid w:val="0064268D"/>
    <w:rsid w:val="0064286F"/>
    <w:rsid w:val="006428D3"/>
    <w:rsid w:val="00642F94"/>
    <w:rsid w:val="0064321E"/>
    <w:rsid w:val="006433C7"/>
    <w:rsid w:val="0064356B"/>
    <w:rsid w:val="00644F92"/>
    <w:rsid w:val="0064590D"/>
    <w:rsid w:val="00645944"/>
    <w:rsid w:val="006464A7"/>
    <w:rsid w:val="00646527"/>
    <w:rsid w:val="006473D4"/>
    <w:rsid w:val="00650882"/>
    <w:rsid w:val="00650BDD"/>
    <w:rsid w:val="0065127F"/>
    <w:rsid w:val="00651937"/>
    <w:rsid w:val="0065208E"/>
    <w:rsid w:val="006520A5"/>
    <w:rsid w:val="006521B5"/>
    <w:rsid w:val="0065259A"/>
    <w:rsid w:val="00652888"/>
    <w:rsid w:val="00652ADE"/>
    <w:rsid w:val="0065351F"/>
    <w:rsid w:val="00653933"/>
    <w:rsid w:val="00653D84"/>
    <w:rsid w:val="00657273"/>
    <w:rsid w:val="006575DC"/>
    <w:rsid w:val="00657910"/>
    <w:rsid w:val="00657B13"/>
    <w:rsid w:val="00657D65"/>
    <w:rsid w:val="006602B7"/>
    <w:rsid w:val="00661841"/>
    <w:rsid w:val="00661A17"/>
    <w:rsid w:val="006622DA"/>
    <w:rsid w:val="00662857"/>
    <w:rsid w:val="00663011"/>
    <w:rsid w:val="00663581"/>
    <w:rsid w:val="00663D35"/>
    <w:rsid w:val="006650FA"/>
    <w:rsid w:val="0066584F"/>
    <w:rsid w:val="0066599A"/>
    <w:rsid w:val="006665D0"/>
    <w:rsid w:val="00666C66"/>
    <w:rsid w:val="00666EA2"/>
    <w:rsid w:val="00667554"/>
    <w:rsid w:val="00667BBB"/>
    <w:rsid w:val="00671281"/>
    <w:rsid w:val="0067292A"/>
    <w:rsid w:val="00673342"/>
    <w:rsid w:val="00674C72"/>
    <w:rsid w:val="0067516C"/>
    <w:rsid w:val="00675B1B"/>
    <w:rsid w:val="00675D18"/>
    <w:rsid w:val="00676C86"/>
    <w:rsid w:val="006773AB"/>
    <w:rsid w:val="0068030F"/>
    <w:rsid w:val="006810C4"/>
    <w:rsid w:val="0068147A"/>
    <w:rsid w:val="00681DBE"/>
    <w:rsid w:val="00682160"/>
    <w:rsid w:val="00682342"/>
    <w:rsid w:val="006823CE"/>
    <w:rsid w:val="00682587"/>
    <w:rsid w:val="0068283F"/>
    <w:rsid w:val="00682B98"/>
    <w:rsid w:val="0068305F"/>
    <w:rsid w:val="006831B6"/>
    <w:rsid w:val="00683E31"/>
    <w:rsid w:val="00683FD1"/>
    <w:rsid w:val="00685916"/>
    <w:rsid w:val="006869F8"/>
    <w:rsid w:val="00686D5D"/>
    <w:rsid w:val="00687898"/>
    <w:rsid w:val="00687F36"/>
    <w:rsid w:val="00690252"/>
    <w:rsid w:val="006908BE"/>
    <w:rsid w:val="00690D37"/>
    <w:rsid w:val="00691411"/>
    <w:rsid w:val="00691F3F"/>
    <w:rsid w:val="00692CF8"/>
    <w:rsid w:val="00692DE5"/>
    <w:rsid w:val="00694BAC"/>
    <w:rsid w:val="006952C1"/>
    <w:rsid w:val="00696F9D"/>
    <w:rsid w:val="006971B5"/>
    <w:rsid w:val="00697609"/>
    <w:rsid w:val="006A04C5"/>
    <w:rsid w:val="006A0B7C"/>
    <w:rsid w:val="006A1857"/>
    <w:rsid w:val="006A1AE2"/>
    <w:rsid w:val="006A1D6C"/>
    <w:rsid w:val="006A1D89"/>
    <w:rsid w:val="006A1ED2"/>
    <w:rsid w:val="006A27DC"/>
    <w:rsid w:val="006A3675"/>
    <w:rsid w:val="006A3B13"/>
    <w:rsid w:val="006A3B1F"/>
    <w:rsid w:val="006A3F7B"/>
    <w:rsid w:val="006A4DED"/>
    <w:rsid w:val="006A5580"/>
    <w:rsid w:val="006A5741"/>
    <w:rsid w:val="006A5C3E"/>
    <w:rsid w:val="006A641A"/>
    <w:rsid w:val="006A6490"/>
    <w:rsid w:val="006A65A2"/>
    <w:rsid w:val="006A70CD"/>
    <w:rsid w:val="006A7760"/>
    <w:rsid w:val="006A7E9D"/>
    <w:rsid w:val="006B0E7B"/>
    <w:rsid w:val="006B1100"/>
    <w:rsid w:val="006B1FE1"/>
    <w:rsid w:val="006B2808"/>
    <w:rsid w:val="006B284D"/>
    <w:rsid w:val="006B2DB3"/>
    <w:rsid w:val="006B48E5"/>
    <w:rsid w:val="006B4B17"/>
    <w:rsid w:val="006B58E5"/>
    <w:rsid w:val="006B5C99"/>
    <w:rsid w:val="006B6644"/>
    <w:rsid w:val="006B6B4A"/>
    <w:rsid w:val="006B7458"/>
    <w:rsid w:val="006C1001"/>
    <w:rsid w:val="006C14E5"/>
    <w:rsid w:val="006C1987"/>
    <w:rsid w:val="006C2168"/>
    <w:rsid w:val="006C2AB9"/>
    <w:rsid w:val="006C2F88"/>
    <w:rsid w:val="006C4179"/>
    <w:rsid w:val="006C5358"/>
    <w:rsid w:val="006C53CD"/>
    <w:rsid w:val="006C6380"/>
    <w:rsid w:val="006C7166"/>
    <w:rsid w:val="006C7870"/>
    <w:rsid w:val="006D020F"/>
    <w:rsid w:val="006D072B"/>
    <w:rsid w:val="006D166A"/>
    <w:rsid w:val="006D2156"/>
    <w:rsid w:val="006D2202"/>
    <w:rsid w:val="006D2379"/>
    <w:rsid w:val="006D3672"/>
    <w:rsid w:val="006D3C53"/>
    <w:rsid w:val="006D3F30"/>
    <w:rsid w:val="006D45D7"/>
    <w:rsid w:val="006D48F0"/>
    <w:rsid w:val="006D4D0B"/>
    <w:rsid w:val="006D56DC"/>
    <w:rsid w:val="006D591E"/>
    <w:rsid w:val="006D5BAF"/>
    <w:rsid w:val="006D6102"/>
    <w:rsid w:val="006D68B3"/>
    <w:rsid w:val="006D7905"/>
    <w:rsid w:val="006E00E9"/>
    <w:rsid w:val="006E0CB3"/>
    <w:rsid w:val="006E1008"/>
    <w:rsid w:val="006E1772"/>
    <w:rsid w:val="006E1782"/>
    <w:rsid w:val="006E2129"/>
    <w:rsid w:val="006E2721"/>
    <w:rsid w:val="006E2E28"/>
    <w:rsid w:val="006E363C"/>
    <w:rsid w:val="006E433B"/>
    <w:rsid w:val="006E4B47"/>
    <w:rsid w:val="006E4FD8"/>
    <w:rsid w:val="006E54E9"/>
    <w:rsid w:val="006E576E"/>
    <w:rsid w:val="006E59F0"/>
    <w:rsid w:val="006E5B02"/>
    <w:rsid w:val="006E7AAC"/>
    <w:rsid w:val="006E7D4E"/>
    <w:rsid w:val="006F0401"/>
    <w:rsid w:val="006F05DC"/>
    <w:rsid w:val="006F0703"/>
    <w:rsid w:val="006F0E78"/>
    <w:rsid w:val="006F148A"/>
    <w:rsid w:val="006F1666"/>
    <w:rsid w:val="006F3691"/>
    <w:rsid w:val="006F3E2B"/>
    <w:rsid w:val="006F3F57"/>
    <w:rsid w:val="006F44A7"/>
    <w:rsid w:val="006F4678"/>
    <w:rsid w:val="006F46D0"/>
    <w:rsid w:val="006F634A"/>
    <w:rsid w:val="006F641D"/>
    <w:rsid w:val="006F673E"/>
    <w:rsid w:val="006F6BF5"/>
    <w:rsid w:val="006F7B37"/>
    <w:rsid w:val="006F7BA0"/>
    <w:rsid w:val="006F7CCF"/>
    <w:rsid w:val="007000A2"/>
    <w:rsid w:val="00700292"/>
    <w:rsid w:val="007006DF"/>
    <w:rsid w:val="00700E02"/>
    <w:rsid w:val="007015A3"/>
    <w:rsid w:val="0070160A"/>
    <w:rsid w:val="007025FF"/>
    <w:rsid w:val="007037AE"/>
    <w:rsid w:val="00703B23"/>
    <w:rsid w:val="007044F1"/>
    <w:rsid w:val="00705E6F"/>
    <w:rsid w:val="00706146"/>
    <w:rsid w:val="00706404"/>
    <w:rsid w:val="00707406"/>
    <w:rsid w:val="00710428"/>
    <w:rsid w:val="00710653"/>
    <w:rsid w:val="0071092D"/>
    <w:rsid w:val="007110D4"/>
    <w:rsid w:val="00711178"/>
    <w:rsid w:val="007112E6"/>
    <w:rsid w:val="0071150B"/>
    <w:rsid w:val="0071192D"/>
    <w:rsid w:val="00711C73"/>
    <w:rsid w:val="00711C77"/>
    <w:rsid w:val="00712035"/>
    <w:rsid w:val="0071290D"/>
    <w:rsid w:val="0071445F"/>
    <w:rsid w:val="007147E3"/>
    <w:rsid w:val="00715118"/>
    <w:rsid w:val="007155AF"/>
    <w:rsid w:val="00715E37"/>
    <w:rsid w:val="007165D0"/>
    <w:rsid w:val="0071660E"/>
    <w:rsid w:val="0071668B"/>
    <w:rsid w:val="0071741A"/>
    <w:rsid w:val="007174DA"/>
    <w:rsid w:val="00717F7E"/>
    <w:rsid w:val="007200DD"/>
    <w:rsid w:val="00720688"/>
    <w:rsid w:val="00720A92"/>
    <w:rsid w:val="0072189B"/>
    <w:rsid w:val="00722D07"/>
    <w:rsid w:val="00723A73"/>
    <w:rsid w:val="00724110"/>
    <w:rsid w:val="00724542"/>
    <w:rsid w:val="00724C9E"/>
    <w:rsid w:val="00725AF6"/>
    <w:rsid w:val="007263C7"/>
    <w:rsid w:val="00726A0F"/>
    <w:rsid w:val="007270E2"/>
    <w:rsid w:val="00727274"/>
    <w:rsid w:val="00727F2D"/>
    <w:rsid w:val="00727FE5"/>
    <w:rsid w:val="00727FFD"/>
    <w:rsid w:val="007305AE"/>
    <w:rsid w:val="00730A27"/>
    <w:rsid w:val="00731A6B"/>
    <w:rsid w:val="00731B46"/>
    <w:rsid w:val="00731FA8"/>
    <w:rsid w:val="007325D0"/>
    <w:rsid w:val="0073270B"/>
    <w:rsid w:val="007330EB"/>
    <w:rsid w:val="007339EE"/>
    <w:rsid w:val="00733E20"/>
    <w:rsid w:val="00734DC1"/>
    <w:rsid w:val="00735118"/>
    <w:rsid w:val="00735303"/>
    <w:rsid w:val="00737604"/>
    <w:rsid w:val="00740796"/>
    <w:rsid w:val="00740FCD"/>
    <w:rsid w:val="00741C0B"/>
    <w:rsid w:val="0074280F"/>
    <w:rsid w:val="00743036"/>
    <w:rsid w:val="0074337D"/>
    <w:rsid w:val="00743731"/>
    <w:rsid w:val="007437DF"/>
    <w:rsid w:val="007439BC"/>
    <w:rsid w:val="00744706"/>
    <w:rsid w:val="007450FE"/>
    <w:rsid w:val="00745BE1"/>
    <w:rsid w:val="00745F7C"/>
    <w:rsid w:val="0074621D"/>
    <w:rsid w:val="00746968"/>
    <w:rsid w:val="007473FB"/>
    <w:rsid w:val="007478DE"/>
    <w:rsid w:val="00750363"/>
    <w:rsid w:val="00752195"/>
    <w:rsid w:val="00753498"/>
    <w:rsid w:val="007534AA"/>
    <w:rsid w:val="007538C4"/>
    <w:rsid w:val="0075427E"/>
    <w:rsid w:val="00754A88"/>
    <w:rsid w:val="00754DE3"/>
    <w:rsid w:val="00755FC6"/>
    <w:rsid w:val="00755FCE"/>
    <w:rsid w:val="0075735C"/>
    <w:rsid w:val="007602DB"/>
    <w:rsid w:val="007615C5"/>
    <w:rsid w:val="007616B9"/>
    <w:rsid w:val="00761A71"/>
    <w:rsid w:val="007628B4"/>
    <w:rsid w:val="00762EB3"/>
    <w:rsid w:val="00763165"/>
    <w:rsid w:val="00763217"/>
    <w:rsid w:val="007634EB"/>
    <w:rsid w:val="0076385E"/>
    <w:rsid w:val="007640F4"/>
    <w:rsid w:val="007642A5"/>
    <w:rsid w:val="00765458"/>
    <w:rsid w:val="00765CCA"/>
    <w:rsid w:val="007662AF"/>
    <w:rsid w:val="00766AE0"/>
    <w:rsid w:val="00767543"/>
    <w:rsid w:val="007675AC"/>
    <w:rsid w:val="00767EEA"/>
    <w:rsid w:val="00770A39"/>
    <w:rsid w:val="00770C52"/>
    <w:rsid w:val="00770DE2"/>
    <w:rsid w:val="007713BB"/>
    <w:rsid w:val="0077144C"/>
    <w:rsid w:val="00771537"/>
    <w:rsid w:val="0077197E"/>
    <w:rsid w:val="00771E97"/>
    <w:rsid w:val="00772747"/>
    <w:rsid w:val="00773995"/>
    <w:rsid w:val="00773EC0"/>
    <w:rsid w:val="007749C1"/>
    <w:rsid w:val="00774FBA"/>
    <w:rsid w:val="007754DF"/>
    <w:rsid w:val="00776223"/>
    <w:rsid w:val="00776AEE"/>
    <w:rsid w:val="0077722E"/>
    <w:rsid w:val="0077733B"/>
    <w:rsid w:val="00777660"/>
    <w:rsid w:val="00777799"/>
    <w:rsid w:val="0077793D"/>
    <w:rsid w:val="0078151D"/>
    <w:rsid w:val="007817B4"/>
    <w:rsid w:val="00781E79"/>
    <w:rsid w:val="00781EF4"/>
    <w:rsid w:val="007832A5"/>
    <w:rsid w:val="0078446D"/>
    <w:rsid w:val="007846C0"/>
    <w:rsid w:val="00786D0A"/>
    <w:rsid w:val="00786EB5"/>
    <w:rsid w:val="00787C1B"/>
    <w:rsid w:val="00787E1B"/>
    <w:rsid w:val="0079002C"/>
    <w:rsid w:val="00790604"/>
    <w:rsid w:val="00790DBB"/>
    <w:rsid w:val="0079118B"/>
    <w:rsid w:val="00791C32"/>
    <w:rsid w:val="00791C88"/>
    <w:rsid w:val="00794940"/>
    <w:rsid w:val="00795E0A"/>
    <w:rsid w:val="00796576"/>
    <w:rsid w:val="00796641"/>
    <w:rsid w:val="00796889"/>
    <w:rsid w:val="007972BC"/>
    <w:rsid w:val="00797B69"/>
    <w:rsid w:val="007A008E"/>
    <w:rsid w:val="007A00BF"/>
    <w:rsid w:val="007A00F9"/>
    <w:rsid w:val="007A037E"/>
    <w:rsid w:val="007A03E9"/>
    <w:rsid w:val="007A0800"/>
    <w:rsid w:val="007A0C4A"/>
    <w:rsid w:val="007A0E8E"/>
    <w:rsid w:val="007A1624"/>
    <w:rsid w:val="007A18ED"/>
    <w:rsid w:val="007A2308"/>
    <w:rsid w:val="007A2A75"/>
    <w:rsid w:val="007A2BC7"/>
    <w:rsid w:val="007A30C2"/>
    <w:rsid w:val="007A3373"/>
    <w:rsid w:val="007A356F"/>
    <w:rsid w:val="007A362E"/>
    <w:rsid w:val="007A43FB"/>
    <w:rsid w:val="007A4720"/>
    <w:rsid w:val="007A4961"/>
    <w:rsid w:val="007A57D6"/>
    <w:rsid w:val="007A5CAB"/>
    <w:rsid w:val="007A5F66"/>
    <w:rsid w:val="007A70FA"/>
    <w:rsid w:val="007A77CA"/>
    <w:rsid w:val="007B179E"/>
    <w:rsid w:val="007B1AC3"/>
    <w:rsid w:val="007B253E"/>
    <w:rsid w:val="007B2C68"/>
    <w:rsid w:val="007B47F3"/>
    <w:rsid w:val="007B485A"/>
    <w:rsid w:val="007B4FBA"/>
    <w:rsid w:val="007B53E4"/>
    <w:rsid w:val="007B5B45"/>
    <w:rsid w:val="007B6DD8"/>
    <w:rsid w:val="007B7051"/>
    <w:rsid w:val="007B785A"/>
    <w:rsid w:val="007B7CCE"/>
    <w:rsid w:val="007C08E0"/>
    <w:rsid w:val="007C12D3"/>
    <w:rsid w:val="007C1601"/>
    <w:rsid w:val="007C18F4"/>
    <w:rsid w:val="007C2435"/>
    <w:rsid w:val="007C26DF"/>
    <w:rsid w:val="007C2B95"/>
    <w:rsid w:val="007C2CFA"/>
    <w:rsid w:val="007C3004"/>
    <w:rsid w:val="007C301F"/>
    <w:rsid w:val="007C334C"/>
    <w:rsid w:val="007C35D0"/>
    <w:rsid w:val="007C4955"/>
    <w:rsid w:val="007C4AD2"/>
    <w:rsid w:val="007C4CF0"/>
    <w:rsid w:val="007C505D"/>
    <w:rsid w:val="007C54B7"/>
    <w:rsid w:val="007C56BA"/>
    <w:rsid w:val="007C5E26"/>
    <w:rsid w:val="007C6298"/>
    <w:rsid w:val="007C7057"/>
    <w:rsid w:val="007C72A7"/>
    <w:rsid w:val="007D0185"/>
    <w:rsid w:val="007D01FE"/>
    <w:rsid w:val="007D0341"/>
    <w:rsid w:val="007D0B9C"/>
    <w:rsid w:val="007D4010"/>
    <w:rsid w:val="007D4904"/>
    <w:rsid w:val="007D53D9"/>
    <w:rsid w:val="007D56EA"/>
    <w:rsid w:val="007D6CA7"/>
    <w:rsid w:val="007D6DBE"/>
    <w:rsid w:val="007D78BE"/>
    <w:rsid w:val="007E038E"/>
    <w:rsid w:val="007E0FB5"/>
    <w:rsid w:val="007E1D26"/>
    <w:rsid w:val="007E21A6"/>
    <w:rsid w:val="007E2A09"/>
    <w:rsid w:val="007E34E2"/>
    <w:rsid w:val="007E3566"/>
    <w:rsid w:val="007E3A3E"/>
    <w:rsid w:val="007E47AF"/>
    <w:rsid w:val="007E5DB6"/>
    <w:rsid w:val="007E5E36"/>
    <w:rsid w:val="007E6AC1"/>
    <w:rsid w:val="007E7D7B"/>
    <w:rsid w:val="007E7DD9"/>
    <w:rsid w:val="007F0683"/>
    <w:rsid w:val="007F21CF"/>
    <w:rsid w:val="007F27EA"/>
    <w:rsid w:val="007F2B1A"/>
    <w:rsid w:val="007F34CF"/>
    <w:rsid w:val="007F363E"/>
    <w:rsid w:val="007F463D"/>
    <w:rsid w:val="007F484E"/>
    <w:rsid w:val="007F4BF5"/>
    <w:rsid w:val="007F5155"/>
    <w:rsid w:val="007F596F"/>
    <w:rsid w:val="007F5B61"/>
    <w:rsid w:val="007F5C25"/>
    <w:rsid w:val="007F5FC3"/>
    <w:rsid w:val="007F67C7"/>
    <w:rsid w:val="007F68B9"/>
    <w:rsid w:val="007F6B6B"/>
    <w:rsid w:val="007F6B73"/>
    <w:rsid w:val="007F71B6"/>
    <w:rsid w:val="007F7288"/>
    <w:rsid w:val="007F75F6"/>
    <w:rsid w:val="007F7DE3"/>
    <w:rsid w:val="007F7F69"/>
    <w:rsid w:val="008001B3"/>
    <w:rsid w:val="008004E4"/>
    <w:rsid w:val="00801133"/>
    <w:rsid w:val="008012DB"/>
    <w:rsid w:val="00802CC8"/>
    <w:rsid w:val="008039DA"/>
    <w:rsid w:val="008043A5"/>
    <w:rsid w:val="00805045"/>
    <w:rsid w:val="00805535"/>
    <w:rsid w:val="008056C1"/>
    <w:rsid w:val="00805C88"/>
    <w:rsid w:val="008069BC"/>
    <w:rsid w:val="00806BA2"/>
    <w:rsid w:val="00806E3F"/>
    <w:rsid w:val="008108BD"/>
    <w:rsid w:val="00811574"/>
    <w:rsid w:val="00813032"/>
    <w:rsid w:val="0081389D"/>
    <w:rsid w:val="00815180"/>
    <w:rsid w:val="008151BC"/>
    <w:rsid w:val="00815615"/>
    <w:rsid w:val="00815E21"/>
    <w:rsid w:val="008170A6"/>
    <w:rsid w:val="008205C2"/>
    <w:rsid w:val="00820ACB"/>
    <w:rsid w:val="00820D13"/>
    <w:rsid w:val="00821F29"/>
    <w:rsid w:val="00822A64"/>
    <w:rsid w:val="00824A87"/>
    <w:rsid w:val="00825594"/>
    <w:rsid w:val="00825B01"/>
    <w:rsid w:val="00826140"/>
    <w:rsid w:val="00827F36"/>
    <w:rsid w:val="008305D9"/>
    <w:rsid w:val="00830648"/>
    <w:rsid w:val="00831C3F"/>
    <w:rsid w:val="00831CDA"/>
    <w:rsid w:val="008321D8"/>
    <w:rsid w:val="00833523"/>
    <w:rsid w:val="0083370C"/>
    <w:rsid w:val="00833EEE"/>
    <w:rsid w:val="00834563"/>
    <w:rsid w:val="00834C2B"/>
    <w:rsid w:val="0083547B"/>
    <w:rsid w:val="0083619A"/>
    <w:rsid w:val="00837041"/>
    <w:rsid w:val="00837B69"/>
    <w:rsid w:val="00840156"/>
    <w:rsid w:val="008411F3"/>
    <w:rsid w:val="00842235"/>
    <w:rsid w:val="00842854"/>
    <w:rsid w:val="00843D40"/>
    <w:rsid w:val="00843FCD"/>
    <w:rsid w:val="0084501A"/>
    <w:rsid w:val="00846296"/>
    <w:rsid w:val="00846549"/>
    <w:rsid w:val="008466F6"/>
    <w:rsid w:val="008468A1"/>
    <w:rsid w:val="008469C0"/>
    <w:rsid w:val="008477D0"/>
    <w:rsid w:val="008500D4"/>
    <w:rsid w:val="008501F7"/>
    <w:rsid w:val="00850C10"/>
    <w:rsid w:val="00851FFB"/>
    <w:rsid w:val="008525D5"/>
    <w:rsid w:val="0085378C"/>
    <w:rsid w:val="00853937"/>
    <w:rsid w:val="00853A4D"/>
    <w:rsid w:val="008540D3"/>
    <w:rsid w:val="00854846"/>
    <w:rsid w:val="0085493B"/>
    <w:rsid w:val="00854DFE"/>
    <w:rsid w:val="00855458"/>
    <w:rsid w:val="0085588A"/>
    <w:rsid w:val="00855A69"/>
    <w:rsid w:val="008566DD"/>
    <w:rsid w:val="00856D1E"/>
    <w:rsid w:val="0085763B"/>
    <w:rsid w:val="008603C5"/>
    <w:rsid w:val="00860536"/>
    <w:rsid w:val="008613A7"/>
    <w:rsid w:val="00861820"/>
    <w:rsid w:val="00861B30"/>
    <w:rsid w:val="008621AA"/>
    <w:rsid w:val="00862504"/>
    <w:rsid w:val="00862F22"/>
    <w:rsid w:val="00863E2F"/>
    <w:rsid w:val="008643CC"/>
    <w:rsid w:val="00864E2E"/>
    <w:rsid w:val="00865ECD"/>
    <w:rsid w:val="008662B0"/>
    <w:rsid w:val="00867AFB"/>
    <w:rsid w:val="00870A8C"/>
    <w:rsid w:val="00870BD4"/>
    <w:rsid w:val="00870CEA"/>
    <w:rsid w:val="008712DF"/>
    <w:rsid w:val="00872B77"/>
    <w:rsid w:val="00872BB7"/>
    <w:rsid w:val="00873626"/>
    <w:rsid w:val="00873C44"/>
    <w:rsid w:val="0087439B"/>
    <w:rsid w:val="0087445B"/>
    <w:rsid w:val="00875392"/>
    <w:rsid w:val="00875C31"/>
    <w:rsid w:val="00875E18"/>
    <w:rsid w:val="008762CE"/>
    <w:rsid w:val="008775CE"/>
    <w:rsid w:val="00880B54"/>
    <w:rsid w:val="00880D5D"/>
    <w:rsid w:val="008811F8"/>
    <w:rsid w:val="008813CC"/>
    <w:rsid w:val="00881446"/>
    <w:rsid w:val="008816CD"/>
    <w:rsid w:val="008817BE"/>
    <w:rsid w:val="00881B3D"/>
    <w:rsid w:val="00882122"/>
    <w:rsid w:val="00882E18"/>
    <w:rsid w:val="00882ED6"/>
    <w:rsid w:val="00883149"/>
    <w:rsid w:val="00883823"/>
    <w:rsid w:val="00883C70"/>
    <w:rsid w:val="008840B1"/>
    <w:rsid w:val="00884675"/>
    <w:rsid w:val="00884708"/>
    <w:rsid w:val="00885D27"/>
    <w:rsid w:val="00885E41"/>
    <w:rsid w:val="00885F5D"/>
    <w:rsid w:val="00886E10"/>
    <w:rsid w:val="00886E8E"/>
    <w:rsid w:val="00887701"/>
    <w:rsid w:val="00890374"/>
    <w:rsid w:val="00890893"/>
    <w:rsid w:val="00890989"/>
    <w:rsid w:val="00890ADA"/>
    <w:rsid w:val="00890C3E"/>
    <w:rsid w:val="00891071"/>
    <w:rsid w:val="00892126"/>
    <w:rsid w:val="00892211"/>
    <w:rsid w:val="0089422E"/>
    <w:rsid w:val="00894273"/>
    <w:rsid w:val="00894E68"/>
    <w:rsid w:val="008952FC"/>
    <w:rsid w:val="008956B8"/>
    <w:rsid w:val="008957BF"/>
    <w:rsid w:val="0089646F"/>
    <w:rsid w:val="00896AB9"/>
    <w:rsid w:val="00896B88"/>
    <w:rsid w:val="008A008B"/>
    <w:rsid w:val="008A07B2"/>
    <w:rsid w:val="008A0D48"/>
    <w:rsid w:val="008A133B"/>
    <w:rsid w:val="008A187C"/>
    <w:rsid w:val="008A1B7A"/>
    <w:rsid w:val="008A245A"/>
    <w:rsid w:val="008A24DD"/>
    <w:rsid w:val="008A37E0"/>
    <w:rsid w:val="008A42FD"/>
    <w:rsid w:val="008A5BB0"/>
    <w:rsid w:val="008A5D41"/>
    <w:rsid w:val="008A6682"/>
    <w:rsid w:val="008A6726"/>
    <w:rsid w:val="008A6998"/>
    <w:rsid w:val="008A7282"/>
    <w:rsid w:val="008A7548"/>
    <w:rsid w:val="008A78DB"/>
    <w:rsid w:val="008A7F57"/>
    <w:rsid w:val="008B0969"/>
    <w:rsid w:val="008B0F53"/>
    <w:rsid w:val="008B12B8"/>
    <w:rsid w:val="008B13F2"/>
    <w:rsid w:val="008B2339"/>
    <w:rsid w:val="008B2CDE"/>
    <w:rsid w:val="008B381E"/>
    <w:rsid w:val="008B3C95"/>
    <w:rsid w:val="008B446F"/>
    <w:rsid w:val="008B4BFA"/>
    <w:rsid w:val="008B4F06"/>
    <w:rsid w:val="008B535D"/>
    <w:rsid w:val="008B5AF2"/>
    <w:rsid w:val="008B5C00"/>
    <w:rsid w:val="008B5FB3"/>
    <w:rsid w:val="008B7044"/>
    <w:rsid w:val="008B78A0"/>
    <w:rsid w:val="008B7FF9"/>
    <w:rsid w:val="008C00EE"/>
    <w:rsid w:val="008C1D2D"/>
    <w:rsid w:val="008C2D05"/>
    <w:rsid w:val="008C3268"/>
    <w:rsid w:val="008C3954"/>
    <w:rsid w:val="008C3AA7"/>
    <w:rsid w:val="008C3E6B"/>
    <w:rsid w:val="008C4415"/>
    <w:rsid w:val="008C4603"/>
    <w:rsid w:val="008C46C2"/>
    <w:rsid w:val="008C5042"/>
    <w:rsid w:val="008C5A82"/>
    <w:rsid w:val="008C6EC2"/>
    <w:rsid w:val="008C7136"/>
    <w:rsid w:val="008C73E0"/>
    <w:rsid w:val="008D00C8"/>
    <w:rsid w:val="008D00CC"/>
    <w:rsid w:val="008D038D"/>
    <w:rsid w:val="008D03B1"/>
    <w:rsid w:val="008D2ECA"/>
    <w:rsid w:val="008D32C9"/>
    <w:rsid w:val="008D401A"/>
    <w:rsid w:val="008D4513"/>
    <w:rsid w:val="008D498B"/>
    <w:rsid w:val="008D4F53"/>
    <w:rsid w:val="008D54DD"/>
    <w:rsid w:val="008D5889"/>
    <w:rsid w:val="008D6539"/>
    <w:rsid w:val="008D67F1"/>
    <w:rsid w:val="008D72C7"/>
    <w:rsid w:val="008E039F"/>
    <w:rsid w:val="008E1777"/>
    <w:rsid w:val="008E1E2A"/>
    <w:rsid w:val="008E27DF"/>
    <w:rsid w:val="008E4209"/>
    <w:rsid w:val="008E440B"/>
    <w:rsid w:val="008E4B02"/>
    <w:rsid w:val="008E4DCF"/>
    <w:rsid w:val="008E54ED"/>
    <w:rsid w:val="008E5929"/>
    <w:rsid w:val="008E5D4B"/>
    <w:rsid w:val="008E5E04"/>
    <w:rsid w:val="008E760E"/>
    <w:rsid w:val="008E7709"/>
    <w:rsid w:val="008F1075"/>
    <w:rsid w:val="008F10BE"/>
    <w:rsid w:val="008F1B5E"/>
    <w:rsid w:val="008F1F3A"/>
    <w:rsid w:val="008F311A"/>
    <w:rsid w:val="008F43D2"/>
    <w:rsid w:val="008F4701"/>
    <w:rsid w:val="008F4C39"/>
    <w:rsid w:val="008F4EA2"/>
    <w:rsid w:val="008F5AD8"/>
    <w:rsid w:val="008F684A"/>
    <w:rsid w:val="008F7067"/>
    <w:rsid w:val="00902E65"/>
    <w:rsid w:val="00903E92"/>
    <w:rsid w:val="009040F2"/>
    <w:rsid w:val="00904920"/>
    <w:rsid w:val="009055D9"/>
    <w:rsid w:val="009065DD"/>
    <w:rsid w:val="0090682A"/>
    <w:rsid w:val="00907055"/>
    <w:rsid w:val="009071A2"/>
    <w:rsid w:val="00907FC2"/>
    <w:rsid w:val="00910A68"/>
    <w:rsid w:val="00911211"/>
    <w:rsid w:val="009114E7"/>
    <w:rsid w:val="00911817"/>
    <w:rsid w:val="009122D6"/>
    <w:rsid w:val="00913218"/>
    <w:rsid w:val="009132AF"/>
    <w:rsid w:val="00913905"/>
    <w:rsid w:val="00913E42"/>
    <w:rsid w:val="009145CA"/>
    <w:rsid w:val="00914975"/>
    <w:rsid w:val="0091578D"/>
    <w:rsid w:val="009158DB"/>
    <w:rsid w:val="00915B20"/>
    <w:rsid w:val="00916002"/>
    <w:rsid w:val="009163CA"/>
    <w:rsid w:val="009168D3"/>
    <w:rsid w:val="0091794B"/>
    <w:rsid w:val="0092022B"/>
    <w:rsid w:val="009204C0"/>
    <w:rsid w:val="00920ACB"/>
    <w:rsid w:val="00921DBD"/>
    <w:rsid w:val="00921FB2"/>
    <w:rsid w:val="009223F6"/>
    <w:rsid w:val="009226E7"/>
    <w:rsid w:val="00922961"/>
    <w:rsid w:val="00923E2D"/>
    <w:rsid w:val="00924A83"/>
    <w:rsid w:val="00925651"/>
    <w:rsid w:val="00925C4C"/>
    <w:rsid w:val="00925C88"/>
    <w:rsid w:val="009277B6"/>
    <w:rsid w:val="00927B0A"/>
    <w:rsid w:val="00930C26"/>
    <w:rsid w:val="00930C6C"/>
    <w:rsid w:val="00931C93"/>
    <w:rsid w:val="00932143"/>
    <w:rsid w:val="00932B31"/>
    <w:rsid w:val="00932C78"/>
    <w:rsid w:val="00932C98"/>
    <w:rsid w:val="00933051"/>
    <w:rsid w:val="00933589"/>
    <w:rsid w:val="0093369E"/>
    <w:rsid w:val="00933840"/>
    <w:rsid w:val="0093427E"/>
    <w:rsid w:val="00935D93"/>
    <w:rsid w:val="00935E03"/>
    <w:rsid w:val="0093612D"/>
    <w:rsid w:val="00936140"/>
    <w:rsid w:val="0093676F"/>
    <w:rsid w:val="00936873"/>
    <w:rsid w:val="00936F9B"/>
    <w:rsid w:val="009375B8"/>
    <w:rsid w:val="00937D8E"/>
    <w:rsid w:val="009416CF"/>
    <w:rsid w:val="009427F8"/>
    <w:rsid w:val="00942B92"/>
    <w:rsid w:val="00942E32"/>
    <w:rsid w:val="0094346A"/>
    <w:rsid w:val="00943CD8"/>
    <w:rsid w:val="00943D9D"/>
    <w:rsid w:val="00944A50"/>
    <w:rsid w:val="00945432"/>
    <w:rsid w:val="0094659C"/>
    <w:rsid w:val="0094703D"/>
    <w:rsid w:val="00947048"/>
    <w:rsid w:val="00950757"/>
    <w:rsid w:val="009508EA"/>
    <w:rsid w:val="00950A8C"/>
    <w:rsid w:val="00950E55"/>
    <w:rsid w:val="0095141C"/>
    <w:rsid w:val="0095144C"/>
    <w:rsid w:val="00951E1C"/>
    <w:rsid w:val="00952948"/>
    <w:rsid w:val="00952C2D"/>
    <w:rsid w:val="0095308A"/>
    <w:rsid w:val="00953360"/>
    <w:rsid w:val="009533FE"/>
    <w:rsid w:val="00953902"/>
    <w:rsid w:val="0095468C"/>
    <w:rsid w:val="00954D90"/>
    <w:rsid w:val="00955441"/>
    <w:rsid w:val="0095621A"/>
    <w:rsid w:val="00956B8B"/>
    <w:rsid w:val="009573C8"/>
    <w:rsid w:val="0095740F"/>
    <w:rsid w:val="00957740"/>
    <w:rsid w:val="00957BA9"/>
    <w:rsid w:val="00957BB2"/>
    <w:rsid w:val="009604AB"/>
    <w:rsid w:val="00960BB4"/>
    <w:rsid w:val="00961C2A"/>
    <w:rsid w:val="009625EF"/>
    <w:rsid w:val="00962FFB"/>
    <w:rsid w:val="0096347D"/>
    <w:rsid w:val="00964610"/>
    <w:rsid w:val="009647D5"/>
    <w:rsid w:val="0096580F"/>
    <w:rsid w:val="00965A00"/>
    <w:rsid w:val="00965D40"/>
    <w:rsid w:val="00966451"/>
    <w:rsid w:val="009666C0"/>
    <w:rsid w:val="00966B7B"/>
    <w:rsid w:val="00967065"/>
    <w:rsid w:val="00967CCA"/>
    <w:rsid w:val="009702DB"/>
    <w:rsid w:val="00970AC0"/>
    <w:rsid w:val="009710BF"/>
    <w:rsid w:val="009715CC"/>
    <w:rsid w:val="009723D5"/>
    <w:rsid w:val="0097261F"/>
    <w:rsid w:val="00972902"/>
    <w:rsid w:val="00972E59"/>
    <w:rsid w:val="00972F6C"/>
    <w:rsid w:val="009731A9"/>
    <w:rsid w:val="00973E8D"/>
    <w:rsid w:val="00975222"/>
    <w:rsid w:val="00975723"/>
    <w:rsid w:val="0097581D"/>
    <w:rsid w:val="0097641B"/>
    <w:rsid w:val="00976703"/>
    <w:rsid w:val="00976F20"/>
    <w:rsid w:val="0097793E"/>
    <w:rsid w:val="0098004B"/>
    <w:rsid w:val="009806E0"/>
    <w:rsid w:val="0098071E"/>
    <w:rsid w:val="00980792"/>
    <w:rsid w:val="00980899"/>
    <w:rsid w:val="0098212F"/>
    <w:rsid w:val="00982604"/>
    <w:rsid w:val="0098357B"/>
    <w:rsid w:val="00983D80"/>
    <w:rsid w:val="0098430E"/>
    <w:rsid w:val="0098595D"/>
    <w:rsid w:val="00985DD1"/>
    <w:rsid w:val="009866A1"/>
    <w:rsid w:val="0098701D"/>
    <w:rsid w:val="00987205"/>
    <w:rsid w:val="009876B9"/>
    <w:rsid w:val="00987A30"/>
    <w:rsid w:val="009900CA"/>
    <w:rsid w:val="009902BE"/>
    <w:rsid w:val="00990C09"/>
    <w:rsid w:val="00990C16"/>
    <w:rsid w:val="00990F80"/>
    <w:rsid w:val="00991EA8"/>
    <w:rsid w:val="009922C8"/>
    <w:rsid w:val="009923AA"/>
    <w:rsid w:val="00992777"/>
    <w:rsid w:val="00993193"/>
    <w:rsid w:val="00993857"/>
    <w:rsid w:val="00994500"/>
    <w:rsid w:val="0099479F"/>
    <w:rsid w:val="00995E73"/>
    <w:rsid w:val="0099610C"/>
    <w:rsid w:val="0099679E"/>
    <w:rsid w:val="0099687D"/>
    <w:rsid w:val="009969DE"/>
    <w:rsid w:val="00996D59"/>
    <w:rsid w:val="00997341"/>
    <w:rsid w:val="0099761A"/>
    <w:rsid w:val="009A1A6F"/>
    <w:rsid w:val="009A1E7E"/>
    <w:rsid w:val="009A2879"/>
    <w:rsid w:val="009A350F"/>
    <w:rsid w:val="009A3C20"/>
    <w:rsid w:val="009A3F67"/>
    <w:rsid w:val="009A44CD"/>
    <w:rsid w:val="009A562C"/>
    <w:rsid w:val="009A57F1"/>
    <w:rsid w:val="009A60EE"/>
    <w:rsid w:val="009A6949"/>
    <w:rsid w:val="009A72FE"/>
    <w:rsid w:val="009A732E"/>
    <w:rsid w:val="009A77AE"/>
    <w:rsid w:val="009B0A56"/>
    <w:rsid w:val="009B0AFA"/>
    <w:rsid w:val="009B0DA7"/>
    <w:rsid w:val="009B1482"/>
    <w:rsid w:val="009B2579"/>
    <w:rsid w:val="009B3B90"/>
    <w:rsid w:val="009B4F14"/>
    <w:rsid w:val="009B52D1"/>
    <w:rsid w:val="009B5942"/>
    <w:rsid w:val="009B5C4E"/>
    <w:rsid w:val="009B5E4A"/>
    <w:rsid w:val="009B6199"/>
    <w:rsid w:val="009B65D8"/>
    <w:rsid w:val="009B718B"/>
    <w:rsid w:val="009B7367"/>
    <w:rsid w:val="009B7A53"/>
    <w:rsid w:val="009B7B65"/>
    <w:rsid w:val="009B7BBB"/>
    <w:rsid w:val="009B7CED"/>
    <w:rsid w:val="009C0633"/>
    <w:rsid w:val="009C0B15"/>
    <w:rsid w:val="009C1CB9"/>
    <w:rsid w:val="009C252D"/>
    <w:rsid w:val="009C2A56"/>
    <w:rsid w:val="009C2BDA"/>
    <w:rsid w:val="009C2D23"/>
    <w:rsid w:val="009C2EF0"/>
    <w:rsid w:val="009C3B94"/>
    <w:rsid w:val="009C47F4"/>
    <w:rsid w:val="009C4AD9"/>
    <w:rsid w:val="009C4AFD"/>
    <w:rsid w:val="009C539D"/>
    <w:rsid w:val="009C5A09"/>
    <w:rsid w:val="009C5B77"/>
    <w:rsid w:val="009C645B"/>
    <w:rsid w:val="009C682C"/>
    <w:rsid w:val="009C6CFD"/>
    <w:rsid w:val="009C7002"/>
    <w:rsid w:val="009C70A2"/>
    <w:rsid w:val="009C7FF8"/>
    <w:rsid w:val="009D0737"/>
    <w:rsid w:val="009D101F"/>
    <w:rsid w:val="009D1227"/>
    <w:rsid w:val="009D1253"/>
    <w:rsid w:val="009D2C7C"/>
    <w:rsid w:val="009D3238"/>
    <w:rsid w:val="009D5252"/>
    <w:rsid w:val="009D538C"/>
    <w:rsid w:val="009D5815"/>
    <w:rsid w:val="009D6745"/>
    <w:rsid w:val="009D69D5"/>
    <w:rsid w:val="009D78CA"/>
    <w:rsid w:val="009D7C44"/>
    <w:rsid w:val="009E04BC"/>
    <w:rsid w:val="009E14C7"/>
    <w:rsid w:val="009E1691"/>
    <w:rsid w:val="009E17BF"/>
    <w:rsid w:val="009E18E5"/>
    <w:rsid w:val="009E32B8"/>
    <w:rsid w:val="009E39B8"/>
    <w:rsid w:val="009E3BB2"/>
    <w:rsid w:val="009E3C5E"/>
    <w:rsid w:val="009E45E4"/>
    <w:rsid w:val="009E472A"/>
    <w:rsid w:val="009E4E1A"/>
    <w:rsid w:val="009E51E4"/>
    <w:rsid w:val="009E5F24"/>
    <w:rsid w:val="009E6C77"/>
    <w:rsid w:val="009E764C"/>
    <w:rsid w:val="009F08F5"/>
    <w:rsid w:val="009F0BF2"/>
    <w:rsid w:val="009F112D"/>
    <w:rsid w:val="009F1226"/>
    <w:rsid w:val="009F172B"/>
    <w:rsid w:val="009F1B44"/>
    <w:rsid w:val="009F1D14"/>
    <w:rsid w:val="009F2D7E"/>
    <w:rsid w:val="009F4667"/>
    <w:rsid w:val="009F5262"/>
    <w:rsid w:val="009F5692"/>
    <w:rsid w:val="009F5DAF"/>
    <w:rsid w:val="009F5F9F"/>
    <w:rsid w:val="009F69F9"/>
    <w:rsid w:val="009F6AFC"/>
    <w:rsid w:val="009F72BE"/>
    <w:rsid w:val="009F77AD"/>
    <w:rsid w:val="00A02405"/>
    <w:rsid w:val="00A024BF"/>
    <w:rsid w:val="00A03921"/>
    <w:rsid w:val="00A04067"/>
    <w:rsid w:val="00A04AF9"/>
    <w:rsid w:val="00A04B68"/>
    <w:rsid w:val="00A04C7B"/>
    <w:rsid w:val="00A06AED"/>
    <w:rsid w:val="00A075EB"/>
    <w:rsid w:val="00A077B3"/>
    <w:rsid w:val="00A07BD4"/>
    <w:rsid w:val="00A103EA"/>
    <w:rsid w:val="00A10FA0"/>
    <w:rsid w:val="00A1162C"/>
    <w:rsid w:val="00A11AE7"/>
    <w:rsid w:val="00A1290E"/>
    <w:rsid w:val="00A12A59"/>
    <w:rsid w:val="00A1319A"/>
    <w:rsid w:val="00A13C94"/>
    <w:rsid w:val="00A13F6F"/>
    <w:rsid w:val="00A14573"/>
    <w:rsid w:val="00A1463C"/>
    <w:rsid w:val="00A15734"/>
    <w:rsid w:val="00A1598B"/>
    <w:rsid w:val="00A2023D"/>
    <w:rsid w:val="00A20329"/>
    <w:rsid w:val="00A204EE"/>
    <w:rsid w:val="00A206C3"/>
    <w:rsid w:val="00A2140E"/>
    <w:rsid w:val="00A214E0"/>
    <w:rsid w:val="00A214E4"/>
    <w:rsid w:val="00A21EFB"/>
    <w:rsid w:val="00A22949"/>
    <w:rsid w:val="00A2424F"/>
    <w:rsid w:val="00A24684"/>
    <w:rsid w:val="00A24C5C"/>
    <w:rsid w:val="00A25B42"/>
    <w:rsid w:val="00A26FC6"/>
    <w:rsid w:val="00A27860"/>
    <w:rsid w:val="00A27BDA"/>
    <w:rsid w:val="00A27DA3"/>
    <w:rsid w:val="00A309B3"/>
    <w:rsid w:val="00A30C5F"/>
    <w:rsid w:val="00A30C9E"/>
    <w:rsid w:val="00A30E36"/>
    <w:rsid w:val="00A30F4B"/>
    <w:rsid w:val="00A321FE"/>
    <w:rsid w:val="00A322BF"/>
    <w:rsid w:val="00A3448B"/>
    <w:rsid w:val="00A355AB"/>
    <w:rsid w:val="00A357F2"/>
    <w:rsid w:val="00A358A8"/>
    <w:rsid w:val="00A36682"/>
    <w:rsid w:val="00A36C45"/>
    <w:rsid w:val="00A36C91"/>
    <w:rsid w:val="00A37F1A"/>
    <w:rsid w:val="00A4009D"/>
    <w:rsid w:val="00A40768"/>
    <w:rsid w:val="00A410EE"/>
    <w:rsid w:val="00A417E5"/>
    <w:rsid w:val="00A421A2"/>
    <w:rsid w:val="00A42B87"/>
    <w:rsid w:val="00A42D3A"/>
    <w:rsid w:val="00A434D6"/>
    <w:rsid w:val="00A435F6"/>
    <w:rsid w:val="00A43C3A"/>
    <w:rsid w:val="00A43FDB"/>
    <w:rsid w:val="00A44703"/>
    <w:rsid w:val="00A447D6"/>
    <w:rsid w:val="00A44B79"/>
    <w:rsid w:val="00A44C11"/>
    <w:rsid w:val="00A45BB6"/>
    <w:rsid w:val="00A45D97"/>
    <w:rsid w:val="00A46C03"/>
    <w:rsid w:val="00A47DDE"/>
    <w:rsid w:val="00A47E44"/>
    <w:rsid w:val="00A50360"/>
    <w:rsid w:val="00A50456"/>
    <w:rsid w:val="00A504C5"/>
    <w:rsid w:val="00A50D1D"/>
    <w:rsid w:val="00A51CDE"/>
    <w:rsid w:val="00A523CB"/>
    <w:rsid w:val="00A52CB9"/>
    <w:rsid w:val="00A5467A"/>
    <w:rsid w:val="00A547A3"/>
    <w:rsid w:val="00A54F52"/>
    <w:rsid w:val="00A55B49"/>
    <w:rsid w:val="00A562E7"/>
    <w:rsid w:val="00A5753F"/>
    <w:rsid w:val="00A57B35"/>
    <w:rsid w:val="00A57D4F"/>
    <w:rsid w:val="00A60549"/>
    <w:rsid w:val="00A60885"/>
    <w:rsid w:val="00A60CBC"/>
    <w:rsid w:val="00A614D2"/>
    <w:rsid w:val="00A62278"/>
    <w:rsid w:val="00A62889"/>
    <w:rsid w:val="00A63367"/>
    <w:rsid w:val="00A6345A"/>
    <w:rsid w:val="00A6394C"/>
    <w:rsid w:val="00A64A6B"/>
    <w:rsid w:val="00A652FD"/>
    <w:rsid w:val="00A65D64"/>
    <w:rsid w:val="00A66B35"/>
    <w:rsid w:val="00A66DFE"/>
    <w:rsid w:val="00A66E7E"/>
    <w:rsid w:val="00A66EB6"/>
    <w:rsid w:val="00A67080"/>
    <w:rsid w:val="00A673CD"/>
    <w:rsid w:val="00A6742E"/>
    <w:rsid w:val="00A67526"/>
    <w:rsid w:val="00A67904"/>
    <w:rsid w:val="00A700D8"/>
    <w:rsid w:val="00A70154"/>
    <w:rsid w:val="00A70287"/>
    <w:rsid w:val="00A7029B"/>
    <w:rsid w:val="00A70317"/>
    <w:rsid w:val="00A70DAA"/>
    <w:rsid w:val="00A70E18"/>
    <w:rsid w:val="00A70E7B"/>
    <w:rsid w:val="00A72273"/>
    <w:rsid w:val="00A7254E"/>
    <w:rsid w:val="00A73F5A"/>
    <w:rsid w:val="00A74D6F"/>
    <w:rsid w:val="00A75CE9"/>
    <w:rsid w:val="00A76853"/>
    <w:rsid w:val="00A80241"/>
    <w:rsid w:val="00A80A11"/>
    <w:rsid w:val="00A81120"/>
    <w:rsid w:val="00A81DDF"/>
    <w:rsid w:val="00A81E45"/>
    <w:rsid w:val="00A81E4B"/>
    <w:rsid w:val="00A820F0"/>
    <w:rsid w:val="00A837C5"/>
    <w:rsid w:val="00A83CE1"/>
    <w:rsid w:val="00A84133"/>
    <w:rsid w:val="00A847F7"/>
    <w:rsid w:val="00A84B51"/>
    <w:rsid w:val="00A85C57"/>
    <w:rsid w:val="00A85C8B"/>
    <w:rsid w:val="00A87363"/>
    <w:rsid w:val="00A90057"/>
    <w:rsid w:val="00A90BBB"/>
    <w:rsid w:val="00A91F21"/>
    <w:rsid w:val="00A92838"/>
    <w:rsid w:val="00A941E6"/>
    <w:rsid w:val="00A94223"/>
    <w:rsid w:val="00A95241"/>
    <w:rsid w:val="00A95753"/>
    <w:rsid w:val="00A9586F"/>
    <w:rsid w:val="00A95A2F"/>
    <w:rsid w:val="00A96633"/>
    <w:rsid w:val="00A966E3"/>
    <w:rsid w:val="00A968FF"/>
    <w:rsid w:val="00A97C06"/>
    <w:rsid w:val="00AA0CDF"/>
    <w:rsid w:val="00AA1B5C"/>
    <w:rsid w:val="00AA1BAC"/>
    <w:rsid w:val="00AA1FC2"/>
    <w:rsid w:val="00AA2B9F"/>
    <w:rsid w:val="00AA2DC3"/>
    <w:rsid w:val="00AA30EC"/>
    <w:rsid w:val="00AA47AA"/>
    <w:rsid w:val="00AA4949"/>
    <w:rsid w:val="00AA5605"/>
    <w:rsid w:val="00AA62AA"/>
    <w:rsid w:val="00AA6BD9"/>
    <w:rsid w:val="00AA6CD7"/>
    <w:rsid w:val="00AA714A"/>
    <w:rsid w:val="00AB0749"/>
    <w:rsid w:val="00AB0C20"/>
    <w:rsid w:val="00AB0EB0"/>
    <w:rsid w:val="00AB1440"/>
    <w:rsid w:val="00AB1EC0"/>
    <w:rsid w:val="00AB2714"/>
    <w:rsid w:val="00AB2867"/>
    <w:rsid w:val="00AB36EA"/>
    <w:rsid w:val="00AB3E22"/>
    <w:rsid w:val="00AB3F16"/>
    <w:rsid w:val="00AB46B3"/>
    <w:rsid w:val="00AB48A7"/>
    <w:rsid w:val="00AB4A7E"/>
    <w:rsid w:val="00AB4CBB"/>
    <w:rsid w:val="00AB4D67"/>
    <w:rsid w:val="00AB5D2F"/>
    <w:rsid w:val="00AB5D7B"/>
    <w:rsid w:val="00AB6959"/>
    <w:rsid w:val="00AB75D1"/>
    <w:rsid w:val="00AB78E6"/>
    <w:rsid w:val="00AB7C67"/>
    <w:rsid w:val="00AB7DB9"/>
    <w:rsid w:val="00AC0016"/>
    <w:rsid w:val="00AC05CF"/>
    <w:rsid w:val="00AC1F87"/>
    <w:rsid w:val="00AC2B23"/>
    <w:rsid w:val="00AC2B8A"/>
    <w:rsid w:val="00AC34E6"/>
    <w:rsid w:val="00AC3D47"/>
    <w:rsid w:val="00AC4627"/>
    <w:rsid w:val="00AC4F41"/>
    <w:rsid w:val="00AC5567"/>
    <w:rsid w:val="00AC6245"/>
    <w:rsid w:val="00AC6490"/>
    <w:rsid w:val="00AC669B"/>
    <w:rsid w:val="00AC7B62"/>
    <w:rsid w:val="00AD065F"/>
    <w:rsid w:val="00AD165D"/>
    <w:rsid w:val="00AD1A73"/>
    <w:rsid w:val="00AD1DA6"/>
    <w:rsid w:val="00AD30B2"/>
    <w:rsid w:val="00AD3928"/>
    <w:rsid w:val="00AD4B6F"/>
    <w:rsid w:val="00AD5353"/>
    <w:rsid w:val="00AD5CE1"/>
    <w:rsid w:val="00AD612B"/>
    <w:rsid w:val="00AD628D"/>
    <w:rsid w:val="00AD6B0C"/>
    <w:rsid w:val="00AE0AE2"/>
    <w:rsid w:val="00AE1211"/>
    <w:rsid w:val="00AE1470"/>
    <w:rsid w:val="00AE1BD3"/>
    <w:rsid w:val="00AE2214"/>
    <w:rsid w:val="00AE320C"/>
    <w:rsid w:val="00AE33A3"/>
    <w:rsid w:val="00AE404F"/>
    <w:rsid w:val="00AE40E4"/>
    <w:rsid w:val="00AE4AAA"/>
    <w:rsid w:val="00AE4C75"/>
    <w:rsid w:val="00AE743A"/>
    <w:rsid w:val="00AF12C0"/>
    <w:rsid w:val="00AF1FE1"/>
    <w:rsid w:val="00AF237A"/>
    <w:rsid w:val="00AF23C5"/>
    <w:rsid w:val="00AF24FF"/>
    <w:rsid w:val="00AF2939"/>
    <w:rsid w:val="00AF2DF2"/>
    <w:rsid w:val="00AF2FA1"/>
    <w:rsid w:val="00AF30B3"/>
    <w:rsid w:val="00AF34EC"/>
    <w:rsid w:val="00AF3D11"/>
    <w:rsid w:val="00AF46C5"/>
    <w:rsid w:val="00AF531D"/>
    <w:rsid w:val="00AF728D"/>
    <w:rsid w:val="00AF75A6"/>
    <w:rsid w:val="00AF791E"/>
    <w:rsid w:val="00AF7F8F"/>
    <w:rsid w:val="00B00C08"/>
    <w:rsid w:val="00B00FA9"/>
    <w:rsid w:val="00B01109"/>
    <w:rsid w:val="00B016CA"/>
    <w:rsid w:val="00B01D1A"/>
    <w:rsid w:val="00B01D68"/>
    <w:rsid w:val="00B01EF7"/>
    <w:rsid w:val="00B02877"/>
    <w:rsid w:val="00B02BC0"/>
    <w:rsid w:val="00B03049"/>
    <w:rsid w:val="00B035D5"/>
    <w:rsid w:val="00B05486"/>
    <w:rsid w:val="00B054D8"/>
    <w:rsid w:val="00B05DB5"/>
    <w:rsid w:val="00B05DF3"/>
    <w:rsid w:val="00B067F5"/>
    <w:rsid w:val="00B06F88"/>
    <w:rsid w:val="00B074D7"/>
    <w:rsid w:val="00B10407"/>
    <w:rsid w:val="00B1066A"/>
    <w:rsid w:val="00B1140E"/>
    <w:rsid w:val="00B1163B"/>
    <w:rsid w:val="00B11DCD"/>
    <w:rsid w:val="00B11E30"/>
    <w:rsid w:val="00B138D7"/>
    <w:rsid w:val="00B14816"/>
    <w:rsid w:val="00B14BDA"/>
    <w:rsid w:val="00B15B41"/>
    <w:rsid w:val="00B15BA9"/>
    <w:rsid w:val="00B167F4"/>
    <w:rsid w:val="00B17589"/>
    <w:rsid w:val="00B17DBC"/>
    <w:rsid w:val="00B208AC"/>
    <w:rsid w:val="00B20CE3"/>
    <w:rsid w:val="00B21CA5"/>
    <w:rsid w:val="00B22300"/>
    <w:rsid w:val="00B22586"/>
    <w:rsid w:val="00B2282B"/>
    <w:rsid w:val="00B22A3F"/>
    <w:rsid w:val="00B23425"/>
    <w:rsid w:val="00B237DF"/>
    <w:rsid w:val="00B23CA6"/>
    <w:rsid w:val="00B24C93"/>
    <w:rsid w:val="00B261EF"/>
    <w:rsid w:val="00B266B8"/>
    <w:rsid w:val="00B271E8"/>
    <w:rsid w:val="00B27F22"/>
    <w:rsid w:val="00B30B06"/>
    <w:rsid w:val="00B3102A"/>
    <w:rsid w:val="00B31179"/>
    <w:rsid w:val="00B31BC4"/>
    <w:rsid w:val="00B32310"/>
    <w:rsid w:val="00B333EE"/>
    <w:rsid w:val="00B33826"/>
    <w:rsid w:val="00B33F2C"/>
    <w:rsid w:val="00B345E8"/>
    <w:rsid w:val="00B34D76"/>
    <w:rsid w:val="00B34D9A"/>
    <w:rsid w:val="00B356A1"/>
    <w:rsid w:val="00B36278"/>
    <w:rsid w:val="00B362C5"/>
    <w:rsid w:val="00B36F07"/>
    <w:rsid w:val="00B36FAC"/>
    <w:rsid w:val="00B376F7"/>
    <w:rsid w:val="00B37A32"/>
    <w:rsid w:val="00B37BAD"/>
    <w:rsid w:val="00B40A82"/>
    <w:rsid w:val="00B40DF4"/>
    <w:rsid w:val="00B41848"/>
    <w:rsid w:val="00B42312"/>
    <w:rsid w:val="00B426E8"/>
    <w:rsid w:val="00B42A19"/>
    <w:rsid w:val="00B437AE"/>
    <w:rsid w:val="00B43BA6"/>
    <w:rsid w:val="00B44884"/>
    <w:rsid w:val="00B45483"/>
    <w:rsid w:val="00B45819"/>
    <w:rsid w:val="00B45C2F"/>
    <w:rsid w:val="00B45F30"/>
    <w:rsid w:val="00B4642C"/>
    <w:rsid w:val="00B465DD"/>
    <w:rsid w:val="00B46628"/>
    <w:rsid w:val="00B46A35"/>
    <w:rsid w:val="00B4747D"/>
    <w:rsid w:val="00B50005"/>
    <w:rsid w:val="00B5068A"/>
    <w:rsid w:val="00B52556"/>
    <w:rsid w:val="00B52914"/>
    <w:rsid w:val="00B53065"/>
    <w:rsid w:val="00B53F88"/>
    <w:rsid w:val="00B54235"/>
    <w:rsid w:val="00B54DE1"/>
    <w:rsid w:val="00B55D52"/>
    <w:rsid w:val="00B5601F"/>
    <w:rsid w:val="00B56CC2"/>
    <w:rsid w:val="00B57073"/>
    <w:rsid w:val="00B60167"/>
    <w:rsid w:val="00B6036A"/>
    <w:rsid w:val="00B60D10"/>
    <w:rsid w:val="00B60E12"/>
    <w:rsid w:val="00B6177C"/>
    <w:rsid w:val="00B61BBD"/>
    <w:rsid w:val="00B62444"/>
    <w:rsid w:val="00B62459"/>
    <w:rsid w:val="00B6260B"/>
    <w:rsid w:val="00B629C5"/>
    <w:rsid w:val="00B62B9C"/>
    <w:rsid w:val="00B62F87"/>
    <w:rsid w:val="00B638E3"/>
    <w:rsid w:val="00B64936"/>
    <w:rsid w:val="00B66D21"/>
    <w:rsid w:val="00B66D7F"/>
    <w:rsid w:val="00B67DAB"/>
    <w:rsid w:val="00B67FDF"/>
    <w:rsid w:val="00B7070E"/>
    <w:rsid w:val="00B7084C"/>
    <w:rsid w:val="00B73416"/>
    <w:rsid w:val="00B73A47"/>
    <w:rsid w:val="00B7416A"/>
    <w:rsid w:val="00B74B9C"/>
    <w:rsid w:val="00B752C8"/>
    <w:rsid w:val="00B75D5C"/>
    <w:rsid w:val="00B76BAD"/>
    <w:rsid w:val="00B76F27"/>
    <w:rsid w:val="00B80E4F"/>
    <w:rsid w:val="00B8153F"/>
    <w:rsid w:val="00B81A78"/>
    <w:rsid w:val="00B824A5"/>
    <w:rsid w:val="00B82AE1"/>
    <w:rsid w:val="00B83420"/>
    <w:rsid w:val="00B8479B"/>
    <w:rsid w:val="00B84834"/>
    <w:rsid w:val="00B84C65"/>
    <w:rsid w:val="00B850E5"/>
    <w:rsid w:val="00B85237"/>
    <w:rsid w:val="00B8531D"/>
    <w:rsid w:val="00B8611C"/>
    <w:rsid w:val="00B86609"/>
    <w:rsid w:val="00B86979"/>
    <w:rsid w:val="00B871C7"/>
    <w:rsid w:val="00B873F5"/>
    <w:rsid w:val="00B87743"/>
    <w:rsid w:val="00B87D7C"/>
    <w:rsid w:val="00B90750"/>
    <w:rsid w:val="00B91981"/>
    <w:rsid w:val="00B930D5"/>
    <w:rsid w:val="00B932D0"/>
    <w:rsid w:val="00B9331E"/>
    <w:rsid w:val="00B93BE6"/>
    <w:rsid w:val="00B941D8"/>
    <w:rsid w:val="00B946DB"/>
    <w:rsid w:val="00B95587"/>
    <w:rsid w:val="00B95EAD"/>
    <w:rsid w:val="00B960D2"/>
    <w:rsid w:val="00B975CF"/>
    <w:rsid w:val="00B978CF"/>
    <w:rsid w:val="00B97C5F"/>
    <w:rsid w:val="00BA0F0B"/>
    <w:rsid w:val="00BA105F"/>
    <w:rsid w:val="00BA10BE"/>
    <w:rsid w:val="00BA1602"/>
    <w:rsid w:val="00BA1CC6"/>
    <w:rsid w:val="00BA2C61"/>
    <w:rsid w:val="00BA2FAE"/>
    <w:rsid w:val="00BA3584"/>
    <w:rsid w:val="00BA39F5"/>
    <w:rsid w:val="00BA49C3"/>
    <w:rsid w:val="00BA4FD3"/>
    <w:rsid w:val="00BA54D1"/>
    <w:rsid w:val="00BA5F4D"/>
    <w:rsid w:val="00BA6010"/>
    <w:rsid w:val="00BA6092"/>
    <w:rsid w:val="00BA61C8"/>
    <w:rsid w:val="00BA6BCE"/>
    <w:rsid w:val="00BA6E02"/>
    <w:rsid w:val="00BA7B2A"/>
    <w:rsid w:val="00BB054C"/>
    <w:rsid w:val="00BB0690"/>
    <w:rsid w:val="00BB166D"/>
    <w:rsid w:val="00BB1DCD"/>
    <w:rsid w:val="00BB272F"/>
    <w:rsid w:val="00BB2CC7"/>
    <w:rsid w:val="00BB2DD5"/>
    <w:rsid w:val="00BB36B3"/>
    <w:rsid w:val="00BB3758"/>
    <w:rsid w:val="00BB37BC"/>
    <w:rsid w:val="00BB3D1A"/>
    <w:rsid w:val="00BB50F5"/>
    <w:rsid w:val="00BB5400"/>
    <w:rsid w:val="00BB57D3"/>
    <w:rsid w:val="00BB5947"/>
    <w:rsid w:val="00BB60D9"/>
    <w:rsid w:val="00BB6B97"/>
    <w:rsid w:val="00BC001C"/>
    <w:rsid w:val="00BC02AB"/>
    <w:rsid w:val="00BC0CDD"/>
    <w:rsid w:val="00BC1C8E"/>
    <w:rsid w:val="00BC1CA7"/>
    <w:rsid w:val="00BC1ECA"/>
    <w:rsid w:val="00BC20FD"/>
    <w:rsid w:val="00BC2F33"/>
    <w:rsid w:val="00BC3114"/>
    <w:rsid w:val="00BC3194"/>
    <w:rsid w:val="00BC35AF"/>
    <w:rsid w:val="00BC3A75"/>
    <w:rsid w:val="00BC4312"/>
    <w:rsid w:val="00BC4D85"/>
    <w:rsid w:val="00BC5497"/>
    <w:rsid w:val="00BC5AB1"/>
    <w:rsid w:val="00BC5C31"/>
    <w:rsid w:val="00BC5DA4"/>
    <w:rsid w:val="00BC6CCE"/>
    <w:rsid w:val="00BC7451"/>
    <w:rsid w:val="00BC7863"/>
    <w:rsid w:val="00BD063B"/>
    <w:rsid w:val="00BD0734"/>
    <w:rsid w:val="00BD0841"/>
    <w:rsid w:val="00BD14B4"/>
    <w:rsid w:val="00BD1CB3"/>
    <w:rsid w:val="00BD1CBF"/>
    <w:rsid w:val="00BD2AE3"/>
    <w:rsid w:val="00BD40E9"/>
    <w:rsid w:val="00BD488E"/>
    <w:rsid w:val="00BD4BE3"/>
    <w:rsid w:val="00BD5064"/>
    <w:rsid w:val="00BD509A"/>
    <w:rsid w:val="00BD543C"/>
    <w:rsid w:val="00BD5C2F"/>
    <w:rsid w:val="00BD621E"/>
    <w:rsid w:val="00BD6469"/>
    <w:rsid w:val="00BD6887"/>
    <w:rsid w:val="00BD6D1D"/>
    <w:rsid w:val="00BD7B90"/>
    <w:rsid w:val="00BD7E60"/>
    <w:rsid w:val="00BE19E2"/>
    <w:rsid w:val="00BE1A73"/>
    <w:rsid w:val="00BE1DB3"/>
    <w:rsid w:val="00BE1F53"/>
    <w:rsid w:val="00BE2743"/>
    <w:rsid w:val="00BE2EDE"/>
    <w:rsid w:val="00BE34EA"/>
    <w:rsid w:val="00BE3AA1"/>
    <w:rsid w:val="00BE50CD"/>
    <w:rsid w:val="00BE5CAC"/>
    <w:rsid w:val="00BF0339"/>
    <w:rsid w:val="00BF0409"/>
    <w:rsid w:val="00BF0949"/>
    <w:rsid w:val="00BF1409"/>
    <w:rsid w:val="00BF1891"/>
    <w:rsid w:val="00BF28B3"/>
    <w:rsid w:val="00BF35F2"/>
    <w:rsid w:val="00BF3E90"/>
    <w:rsid w:val="00BF43AE"/>
    <w:rsid w:val="00BF4788"/>
    <w:rsid w:val="00BF5735"/>
    <w:rsid w:val="00BF5779"/>
    <w:rsid w:val="00BF6236"/>
    <w:rsid w:val="00BF7E1B"/>
    <w:rsid w:val="00BF7E59"/>
    <w:rsid w:val="00BF7E69"/>
    <w:rsid w:val="00C01045"/>
    <w:rsid w:val="00C0167D"/>
    <w:rsid w:val="00C0180E"/>
    <w:rsid w:val="00C01CF7"/>
    <w:rsid w:val="00C02397"/>
    <w:rsid w:val="00C02F6F"/>
    <w:rsid w:val="00C032CF"/>
    <w:rsid w:val="00C03B17"/>
    <w:rsid w:val="00C03DB7"/>
    <w:rsid w:val="00C042CD"/>
    <w:rsid w:val="00C0520B"/>
    <w:rsid w:val="00C05212"/>
    <w:rsid w:val="00C05408"/>
    <w:rsid w:val="00C057E3"/>
    <w:rsid w:val="00C06F96"/>
    <w:rsid w:val="00C077A6"/>
    <w:rsid w:val="00C07800"/>
    <w:rsid w:val="00C107A9"/>
    <w:rsid w:val="00C10906"/>
    <w:rsid w:val="00C1215A"/>
    <w:rsid w:val="00C135E2"/>
    <w:rsid w:val="00C14755"/>
    <w:rsid w:val="00C148EB"/>
    <w:rsid w:val="00C14906"/>
    <w:rsid w:val="00C14D65"/>
    <w:rsid w:val="00C15EB4"/>
    <w:rsid w:val="00C16403"/>
    <w:rsid w:val="00C16ADB"/>
    <w:rsid w:val="00C16B44"/>
    <w:rsid w:val="00C20460"/>
    <w:rsid w:val="00C20779"/>
    <w:rsid w:val="00C207F1"/>
    <w:rsid w:val="00C20C46"/>
    <w:rsid w:val="00C22096"/>
    <w:rsid w:val="00C22770"/>
    <w:rsid w:val="00C22F24"/>
    <w:rsid w:val="00C23625"/>
    <w:rsid w:val="00C242BC"/>
    <w:rsid w:val="00C2455B"/>
    <w:rsid w:val="00C246B7"/>
    <w:rsid w:val="00C24A42"/>
    <w:rsid w:val="00C25FE9"/>
    <w:rsid w:val="00C26D69"/>
    <w:rsid w:val="00C27473"/>
    <w:rsid w:val="00C27803"/>
    <w:rsid w:val="00C30A49"/>
    <w:rsid w:val="00C30A56"/>
    <w:rsid w:val="00C30B93"/>
    <w:rsid w:val="00C31371"/>
    <w:rsid w:val="00C318C6"/>
    <w:rsid w:val="00C33240"/>
    <w:rsid w:val="00C336F6"/>
    <w:rsid w:val="00C343C4"/>
    <w:rsid w:val="00C347E0"/>
    <w:rsid w:val="00C364DC"/>
    <w:rsid w:val="00C36D18"/>
    <w:rsid w:val="00C4029D"/>
    <w:rsid w:val="00C4052A"/>
    <w:rsid w:val="00C4090A"/>
    <w:rsid w:val="00C40FAB"/>
    <w:rsid w:val="00C415A0"/>
    <w:rsid w:val="00C4282E"/>
    <w:rsid w:val="00C4299F"/>
    <w:rsid w:val="00C4385F"/>
    <w:rsid w:val="00C4399A"/>
    <w:rsid w:val="00C43A33"/>
    <w:rsid w:val="00C43BE5"/>
    <w:rsid w:val="00C44894"/>
    <w:rsid w:val="00C44B90"/>
    <w:rsid w:val="00C44C56"/>
    <w:rsid w:val="00C45094"/>
    <w:rsid w:val="00C476EC"/>
    <w:rsid w:val="00C47798"/>
    <w:rsid w:val="00C47E09"/>
    <w:rsid w:val="00C50BA1"/>
    <w:rsid w:val="00C50D32"/>
    <w:rsid w:val="00C515D8"/>
    <w:rsid w:val="00C51C2D"/>
    <w:rsid w:val="00C51E29"/>
    <w:rsid w:val="00C51F8B"/>
    <w:rsid w:val="00C5251E"/>
    <w:rsid w:val="00C52BCF"/>
    <w:rsid w:val="00C56159"/>
    <w:rsid w:val="00C56923"/>
    <w:rsid w:val="00C56FC4"/>
    <w:rsid w:val="00C56FF8"/>
    <w:rsid w:val="00C577CB"/>
    <w:rsid w:val="00C600F1"/>
    <w:rsid w:val="00C601FC"/>
    <w:rsid w:val="00C60E4D"/>
    <w:rsid w:val="00C6138E"/>
    <w:rsid w:val="00C61CCA"/>
    <w:rsid w:val="00C6315D"/>
    <w:rsid w:val="00C63185"/>
    <w:rsid w:val="00C6338A"/>
    <w:rsid w:val="00C63982"/>
    <w:rsid w:val="00C63DFA"/>
    <w:rsid w:val="00C6460B"/>
    <w:rsid w:val="00C65014"/>
    <w:rsid w:val="00C652F2"/>
    <w:rsid w:val="00C654DE"/>
    <w:rsid w:val="00C65672"/>
    <w:rsid w:val="00C66DB0"/>
    <w:rsid w:val="00C67BE8"/>
    <w:rsid w:val="00C67C9E"/>
    <w:rsid w:val="00C67D55"/>
    <w:rsid w:val="00C701F6"/>
    <w:rsid w:val="00C70AAA"/>
    <w:rsid w:val="00C720D0"/>
    <w:rsid w:val="00C7263E"/>
    <w:rsid w:val="00C72960"/>
    <w:rsid w:val="00C72B41"/>
    <w:rsid w:val="00C73065"/>
    <w:rsid w:val="00C731D0"/>
    <w:rsid w:val="00C73478"/>
    <w:rsid w:val="00C73588"/>
    <w:rsid w:val="00C74420"/>
    <w:rsid w:val="00C74441"/>
    <w:rsid w:val="00C744F9"/>
    <w:rsid w:val="00C7499F"/>
    <w:rsid w:val="00C74DCE"/>
    <w:rsid w:val="00C74E13"/>
    <w:rsid w:val="00C75590"/>
    <w:rsid w:val="00C76AF9"/>
    <w:rsid w:val="00C771B2"/>
    <w:rsid w:val="00C8009C"/>
    <w:rsid w:val="00C8086B"/>
    <w:rsid w:val="00C808DF"/>
    <w:rsid w:val="00C80CAA"/>
    <w:rsid w:val="00C82C36"/>
    <w:rsid w:val="00C832D9"/>
    <w:rsid w:val="00C84561"/>
    <w:rsid w:val="00C851D2"/>
    <w:rsid w:val="00C85C3D"/>
    <w:rsid w:val="00C862B2"/>
    <w:rsid w:val="00C8643D"/>
    <w:rsid w:val="00C86816"/>
    <w:rsid w:val="00C86ED5"/>
    <w:rsid w:val="00C87064"/>
    <w:rsid w:val="00C87084"/>
    <w:rsid w:val="00C905DB"/>
    <w:rsid w:val="00C9075C"/>
    <w:rsid w:val="00C90D87"/>
    <w:rsid w:val="00C90EA8"/>
    <w:rsid w:val="00C91001"/>
    <w:rsid w:val="00C919D5"/>
    <w:rsid w:val="00C91B0A"/>
    <w:rsid w:val="00C92726"/>
    <w:rsid w:val="00C93205"/>
    <w:rsid w:val="00C9391E"/>
    <w:rsid w:val="00C93F6A"/>
    <w:rsid w:val="00C93FE9"/>
    <w:rsid w:val="00C94764"/>
    <w:rsid w:val="00C94BA4"/>
    <w:rsid w:val="00C94F9D"/>
    <w:rsid w:val="00C94FF6"/>
    <w:rsid w:val="00C950B4"/>
    <w:rsid w:val="00C95F92"/>
    <w:rsid w:val="00C96AA8"/>
    <w:rsid w:val="00C97F37"/>
    <w:rsid w:val="00CA013A"/>
    <w:rsid w:val="00CA09F2"/>
    <w:rsid w:val="00CA13C9"/>
    <w:rsid w:val="00CA1E64"/>
    <w:rsid w:val="00CA1F4B"/>
    <w:rsid w:val="00CA23A5"/>
    <w:rsid w:val="00CA320B"/>
    <w:rsid w:val="00CA3419"/>
    <w:rsid w:val="00CA47B1"/>
    <w:rsid w:val="00CA5598"/>
    <w:rsid w:val="00CA5805"/>
    <w:rsid w:val="00CA5A28"/>
    <w:rsid w:val="00CA5BF4"/>
    <w:rsid w:val="00CA5C74"/>
    <w:rsid w:val="00CA6838"/>
    <w:rsid w:val="00CA7C52"/>
    <w:rsid w:val="00CA7D8B"/>
    <w:rsid w:val="00CB0A78"/>
    <w:rsid w:val="00CB188B"/>
    <w:rsid w:val="00CB1CC4"/>
    <w:rsid w:val="00CB1F60"/>
    <w:rsid w:val="00CB2511"/>
    <w:rsid w:val="00CB2906"/>
    <w:rsid w:val="00CB2CC2"/>
    <w:rsid w:val="00CB34EF"/>
    <w:rsid w:val="00CB3B18"/>
    <w:rsid w:val="00CB472C"/>
    <w:rsid w:val="00CB4A4A"/>
    <w:rsid w:val="00CB4FD2"/>
    <w:rsid w:val="00CB54CD"/>
    <w:rsid w:val="00CB5F62"/>
    <w:rsid w:val="00CB62FB"/>
    <w:rsid w:val="00CB6461"/>
    <w:rsid w:val="00CB6602"/>
    <w:rsid w:val="00CB6808"/>
    <w:rsid w:val="00CB6B30"/>
    <w:rsid w:val="00CB6B87"/>
    <w:rsid w:val="00CB7F19"/>
    <w:rsid w:val="00CC04A7"/>
    <w:rsid w:val="00CC0A72"/>
    <w:rsid w:val="00CC1010"/>
    <w:rsid w:val="00CC1525"/>
    <w:rsid w:val="00CC18B7"/>
    <w:rsid w:val="00CC23FA"/>
    <w:rsid w:val="00CC32B1"/>
    <w:rsid w:val="00CC3725"/>
    <w:rsid w:val="00CC3936"/>
    <w:rsid w:val="00CC3A5C"/>
    <w:rsid w:val="00CC48E9"/>
    <w:rsid w:val="00CC4AAB"/>
    <w:rsid w:val="00CC4C64"/>
    <w:rsid w:val="00CC4DA4"/>
    <w:rsid w:val="00CC4DCB"/>
    <w:rsid w:val="00CC4F30"/>
    <w:rsid w:val="00CC57D7"/>
    <w:rsid w:val="00CC644D"/>
    <w:rsid w:val="00CC7163"/>
    <w:rsid w:val="00CC77F4"/>
    <w:rsid w:val="00CC7A1E"/>
    <w:rsid w:val="00CC7C5D"/>
    <w:rsid w:val="00CD03A6"/>
    <w:rsid w:val="00CD072D"/>
    <w:rsid w:val="00CD0C03"/>
    <w:rsid w:val="00CD1758"/>
    <w:rsid w:val="00CD1CDA"/>
    <w:rsid w:val="00CD2342"/>
    <w:rsid w:val="00CD4643"/>
    <w:rsid w:val="00CD471D"/>
    <w:rsid w:val="00CD58F2"/>
    <w:rsid w:val="00CD6359"/>
    <w:rsid w:val="00CD6474"/>
    <w:rsid w:val="00CD6F73"/>
    <w:rsid w:val="00CD7B9D"/>
    <w:rsid w:val="00CE0E97"/>
    <w:rsid w:val="00CE11F4"/>
    <w:rsid w:val="00CE1D99"/>
    <w:rsid w:val="00CE28F5"/>
    <w:rsid w:val="00CE2D63"/>
    <w:rsid w:val="00CE30FC"/>
    <w:rsid w:val="00CE39EC"/>
    <w:rsid w:val="00CE4132"/>
    <w:rsid w:val="00CE4B3A"/>
    <w:rsid w:val="00CE4C32"/>
    <w:rsid w:val="00CE5270"/>
    <w:rsid w:val="00CE55BA"/>
    <w:rsid w:val="00CE55BB"/>
    <w:rsid w:val="00CE5A5E"/>
    <w:rsid w:val="00CE63FB"/>
    <w:rsid w:val="00CE7032"/>
    <w:rsid w:val="00CE708F"/>
    <w:rsid w:val="00CE72DA"/>
    <w:rsid w:val="00CE75E8"/>
    <w:rsid w:val="00CE7877"/>
    <w:rsid w:val="00CE7A11"/>
    <w:rsid w:val="00CF0217"/>
    <w:rsid w:val="00CF04B0"/>
    <w:rsid w:val="00CF0BE7"/>
    <w:rsid w:val="00CF12C1"/>
    <w:rsid w:val="00CF35C7"/>
    <w:rsid w:val="00CF3A8E"/>
    <w:rsid w:val="00CF5826"/>
    <w:rsid w:val="00CF58FB"/>
    <w:rsid w:val="00CF6452"/>
    <w:rsid w:val="00CF6DE3"/>
    <w:rsid w:val="00CF6F7A"/>
    <w:rsid w:val="00CF7227"/>
    <w:rsid w:val="00D0038A"/>
    <w:rsid w:val="00D00788"/>
    <w:rsid w:val="00D0110F"/>
    <w:rsid w:val="00D01DF2"/>
    <w:rsid w:val="00D02112"/>
    <w:rsid w:val="00D025E2"/>
    <w:rsid w:val="00D032F3"/>
    <w:rsid w:val="00D03397"/>
    <w:rsid w:val="00D0346B"/>
    <w:rsid w:val="00D038F0"/>
    <w:rsid w:val="00D03AEF"/>
    <w:rsid w:val="00D03D83"/>
    <w:rsid w:val="00D045AF"/>
    <w:rsid w:val="00D0461E"/>
    <w:rsid w:val="00D04707"/>
    <w:rsid w:val="00D0473E"/>
    <w:rsid w:val="00D05AAD"/>
    <w:rsid w:val="00D05ADC"/>
    <w:rsid w:val="00D0678A"/>
    <w:rsid w:val="00D069E4"/>
    <w:rsid w:val="00D070E8"/>
    <w:rsid w:val="00D07999"/>
    <w:rsid w:val="00D07A08"/>
    <w:rsid w:val="00D07C86"/>
    <w:rsid w:val="00D116A1"/>
    <w:rsid w:val="00D12AC8"/>
    <w:rsid w:val="00D12DB2"/>
    <w:rsid w:val="00D12FE1"/>
    <w:rsid w:val="00D132D7"/>
    <w:rsid w:val="00D1373B"/>
    <w:rsid w:val="00D13AFF"/>
    <w:rsid w:val="00D13D4B"/>
    <w:rsid w:val="00D14119"/>
    <w:rsid w:val="00D143E7"/>
    <w:rsid w:val="00D1472E"/>
    <w:rsid w:val="00D1527A"/>
    <w:rsid w:val="00D15289"/>
    <w:rsid w:val="00D162BD"/>
    <w:rsid w:val="00D178AD"/>
    <w:rsid w:val="00D17DE2"/>
    <w:rsid w:val="00D20161"/>
    <w:rsid w:val="00D20734"/>
    <w:rsid w:val="00D207E4"/>
    <w:rsid w:val="00D210BA"/>
    <w:rsid w:val="00D2118C"/>
    <w:rsid w:val="00D21C72"/>
    <w:rsid w:val="00D22947"/>
    <w:rsid w:val="00D22991"/>
    <w:rsid w:val="00D237EA"/>
    <w:rsid w:val="00D238A3"/>
    <w:rsid w:val="00D23AA8"/>
    <w:rsid w:val="00D24005"/>
    <w:rsid w:val="00D24119"/>
    <w:rsid w:val="00D24774"/>
    <w:rsid w:val="00D2596F"/>
    <w:rsid w:val="00D2601E"/>
    <w:rsid w:val="00D265CC"/>
    <w:rsid w:val="00D3112B"/>
    <w:rsid w:val="00D321A8"/>
    <w:rsid w:val="00D32E2C"/>
    <w:rsid w:val="00D33E3A"/>
    <w:rsid w:val="00D33FAD"/>
    <w:rsid w:val="00D34437"/>
    <w:rsid w:val="00D3468A"/>
    <w:rsid w:val="00D34B7E"/>
    <w:rsid w:val="00D353B3"/>
    <w:rsid w:val="00D3612E"/>
    <w:rsid w:val="00D36B70"/>
    <w:rsid w:val="00D36DD6"/>
    <w:rsid w:val="00D3762A"/>
    <w:rsid w:val="00D37A61"/>
    <w:rsid w:val="00D37DC2"/>
    <w:rsid w:val="00D40124"/>
    <w:rsid w:val="00D40FA4"/>
    <w:rsid w:val="00D41FD2"/>
    <w:rsid w:val="00D422AB"/>
    <w:rsid w:val="00D42DFB"/>
    <w:rsid w:val="00D431E8"/>
    <w:rsid w:val="00D43521"/>
    <w:rsid w:val="00D44638"/>
    <w:rsid w:val="00D44B72"/>
    <w:rsid w:val="00D44C68"/>
    <w:rsid w:val="00D44F30"/>
    <w:rsid w:val="00D452A0"/>
    <w:rsid w:val="00D45415"/>
    <w:rsid w:val="00D45559"/>
    <w:rsid w:val="00D50A7D"/>
    <w:rsid w:val="00D50E2A"/>
    <w:rsid w:val="00D516D6"/>
    <w:rsid w:val="00D51B45"/>
    <w:rsid w:val="00D51ECB"/>
    <w:rsid w:val="00D533C6"/>
    <w:rsid w:val="00D5429A"/>
    <w:rsid w:val="00D546E0"/>
    <w:rsid w:val="00D54800"/>
    <w:rsid w:val="00D54A48"/>
    <w:rsid w:val="00D54D09"/>
    <w:rsid w:val="00D551A4"/>
    <w:rsid w:val="00D5609A"/>
    <w:rsid w:val="00D565EC"/>
    <w:rsid w:val="00D601D4"/>
    <w:rsid w:val="00D60306"/>
    <w:rsid w:val="00D60839"/>
    <w:rsid w:val="00D60BC2"/>
    <w:rsid w:val="00D61F33"/>
    <w:rsid w:val="00D63CC5"/>
    <w:rsid w:val="00D64699"/>
    <w:rsid w:val="00D65B93"/>
    <w:rsid w:val="00D65D6D"/>
    <w:rsid w:val="00D66717"/>
    <w:rsid w:val="00D668F3"/>
    <w:rsid w:val="00D67120"/>
    <w:rsid w:val="00D67567"/>
    <w:rsid w:val="00D701F9"/>
    <w:rsid w:val="00D70DCA"/>
    <w:rsid w:val="00D721E8"/>
    <w:rsid w:val="00D72674"/>
    <w:rsid w:val="00D72AAD"/>
    <w:rsid w:val="00D72C27"/>
    <w:rsid w:val="00D72CE5"/>
    <w:rsid w:val="00D72CE6"/>
    <w:rsid w:val="00D739A1"/>
    <w:rsid w:val="00D73A26"/>
    <w:rsid w:val="00D7507C"/>
    <w:rsid w:val="00D7578F"/>
    <w:rsid w:val="00D759AD"/>
    <w:rsid w:val="00D75F29"/>
    <w:rsid w:val="00D773A1"/>
    <w:rsid w:val="00D77CFB"/>
    <w:rsid w:val="00D8163A"/>
    <w:rsid w:val="00D81776"/>
    <w:rsid w:val="00D81A96"/>
    <w:rsid w:val="00D81B17"/>
    <w:rsid w:val="00D81DFD"/>
    <w:rsid w:val="00D820C3"/>
    <w:rsid w:val="00D8281A"/>
    <w:rsid w:val="00D839EB"/>
    <w:rsid w:val="00D845F9"/>
    <w:rsid w:val="00D854C4"/>
    <w:rsid w:val="00D86189"/>
    <w:rsid w:val="00D86651"/>
    <w:rsid w:val="00D866F2"/>
    <w:rsid w:val="00D867C8"/>
    <w:rsid w:val="00D86A44"/>
    <w:rsid w:val="00D86DDE"/>
    <w:rsid w:val="00D87AC9"/>
    <w:rsid w:val="00D90404"/>
    <w:rsid w:val="00D90909"/>
    <w:rsid w:val="00D9109D"/>
    <w:rsid w:val="00D9249E"/>
    <w:rsid w:val="00D934D4"/>
    <w:rsid w:val="00D937FB"/>
    <w:rsid w:val="00D93979"/>
    <w:rsid w:val="00D93EA4"/>
    <w:rsid w:val="00D94B30"/>
    <w:rsid w:val="00D95086"/>
    <w:rsid w:val="00D9637B"/>
    <w:rsid w:val="00D96A13"/>
    <w:rsid w:val="00D97778"/>
    <w:rsid w:val="00DA01E3"/>
    <w:rsid w:val="00DA1099"/>
    <w:rsid w:val="00DA1DB4"/>
    <w:rsid w:val="00DA23EA"/>
    <w:rsid w:val="00DA2E51"/>
    <w:rsid w:val="00DA366E"/>
    <w:rsid w:val="00DA426C"/>
    <w:rsid w:val="00DA4BAD"/>
    <w:rsid w:val="00DA4CF3"/>
    <w:rsid w:val="00DA6975"/>
    <w:rsid w:val="00DA6BC7"/>
    <w:rsid w:val="00DA6CBF"/>
    <w:rsid w:val="00DA7C20"/>
    <w:rsid w:val="00DB1294"/>
    <w:rsid w:val="00DB1300"/>
    <w:rsid w:val="00DB274E"/>
    <w:rsid w:val="00DB2B44"/>
    <w:rsid w:val="00DB3569"/>
    <w:rsid w:val="00DB3E9D"/>
    <w:rsid w:val="00DB4B11"/>
    <w:rsid w:val="00DB5020"/>
    <w:rsid w:val="00DB5761"/>
    <w:rsid w:val="00DB57D0"/>
    <w:rsid w:val="00DB5D79"/>
    <w:rsid w:val="00DB657F"/>
    <w:rsid w:val="00DB7657"/>
    <w:rsid w:val="00DB79DF"/>
    <w:rsid w:val="00DC017A"/>
    <w:rsid w:val="00DC0E11"/>
    <w:rsid w:val="00DC128A"/>
    <w:rsid w:val="00DC1FBC"/>
    <w:rsid w:val="00DC2645"/>
    <w:rsid w:val="00DC2A81"/>
    <w:rsid w:val="00DC2E4C"/>
    <w:rsid w:val="00DC3916"/>
    <w:rsid w:val="00DC3AF0"/>
    <w:rsid w:val="00DC4BCC"/>
    <w:rsid w:val="00DC4BE6"/>
    <w:rsid w:val="00DC5065"/>
    <w:rsid w:val="00DC50DE"/>
    <w:rsid w:val="00DC52C9"/>
    <w:rsid w:val="00DC53F2"/>
    <w:rsid w:val="00DC58E4"/>
    <w:rsid w:val="00DC5B61"/>
    <w:rsid w:val="00DC5E71"/>
    <w:rsid w:val="00DC5F9B"/>
    <w:rsid w:val="00DC6011"/>
    <w:rsid w:val="00DC7827"/>
    <w:rsid w:val="00DC798F"/>
    <w:rsid w:val="00DC7DF5"/>
    <w:rsid w:val="00DC7E7F"/>
    <w:rsid w:val="00DD0B23"/>
    <w:rsid w:val="00DD1EDA"/>
    <w:rsid w:val="00DD4E25"/>
    <w:rsid w:val="00DD566B"/>
    <w:rsid w:val="00DD6CD0"/>
    <w:rsid w:val="00DD7183"/>
    <w:rsid w:val="00DD76EA"/>
    <w:rsid w:val="00DE0A2F"/>
    <w:rsid w:val="00DE0C8C"/>
    <w:rsid w:val="00DE1D04"/>
    <w:rsid w:val="00DE1FAE"/>
    <w:rsid w:val="00DE377B"/>
    <w:rsid w:val="00DE3AAC"/>
    <w:rsid w:val="00DE4633"/>
    <w:rsid w:val="00DE4AE5"/>
    <w:rsid w:val="00DE4E64"/>
    <w:rsid w:val="00DE7A51"/>
    <w:rsid w:val="00DE7AF3"/>
    <w:rsid w:val="00DE7B4C"/>
    <w:rsid w:val="00DF0295"/>
    <w:rsid w:val="00DF1797"/>
    <w:rsid w:val="00DF21E5"/>
    <w:rsid w:val="00DF2C96"/>
    <w:rsid w:val="00DF304B"/>
    <w:rsid w:val="00DF3444"/>
    <w:rsid w:val="00DF50B4"/>
    <w:rsid w:val="00DF548C"/>
    <w:rsid w:val="00DF5B29"/>
    <w:rsid w:val="00DF6353"/>
    <w:rsid w:val="00DF660C"/>
    <w:rsid w:val="00E00436"/>
    <w:rsid w:val="00E01859"/>
    <w:rsid w:val="00E01988"/>
    <w:rsid w:val="00E01EC4"/>
    <w:rsid w:val="00E021EC"/>
    <w:rsid w:val="00E02853"/>
    <w:rsid w:val="00E02DC7"/>
    <w:rsid w:val="00E030D2"/>
    <w:rsid w:val="00E034F9"/>
    <w:rsid w:val="00E041F0"/>
    <w:rsid w:val="00E045EB"/>
    <w:rsid w:val="00E047C0"/>
    <w:rsid w:val="00E04C9B"/>
    <w:rsid w:val="00E04E54"/>
    <w:rsid w:val="00E0574A"/>
    <w:rsid w:val="00E059F9"/>
    <w:rsid w:val="00E05D56"/>
    <w:rsid w:val="00E06907"/>
    <w:rsid w:val="00E06AE8"/>
    <w:rsid w:val="00E07039"/>
    <w:rsid w:val="00E116E0"/>
    <w:rsid w:val="00E1217B"/>
    <w:rsid w:val="00E124E1"/>
    <w:rsid w:val="00E12FA7"/>
    <w:rsid w:val="00E131A9"/>
    <w:rsid w:val="00E13C62"/>
    <w:rsid w:val="00E14380"/>
    <w:rsid w:val="00E143B1"/>
    <w:rsid w:val="00E147B2"/>
    <w:rsid w:val="00E14933"/>
    <w:rsid w:val="00E15677"/>
    <w:rsid w:val="00E158A4"/>
    <w:rsid w:val="00E158F0"/>
    <w:rsid w:val="00E16098"/>
    <w:rsid w:val="00E1610A"/>
    <w:rsid w:val="00E17AA6"/>
    <w:rsid w:val="00E202E8"/>
    <w:rsid w:val="00E20DE2"/>
    <w:rsid w:val="00E2138A"/>
    <w:rsid w:val="00E22E86"/>
    <w:rsid w:val="00E23D65"/>
    <w:rsid w:val="00E23EEB"/>
    <w:rsid w:val="00E24138"/>
    <w:rsid w:val="00E2423A"/>
    <w:rsid w:val="00E249E4"/>
    <w:rsid w:val="00E256C9"/>
    <w:rsid w:val="00E2574F"/>
    <w:rsid w:val="00E2580A"/>
    <w:rsid w:val="00E26326"/>
    <w:rsid w:val="00E2642E"/>
    <w:rsid w:val="00E26654"/>
    <w:rsid w:val="00E271F7"/>
    <w:rsid w:val="00E275E0"/>
    <w:rsid w:val="00E27E2F"/>
    <w:rsid w:val="00E312D8"/>
    <w:rsid w:val="00E32A17"/>
    <w:rsid w:val="00E32B80"/>
    <w:rsid w:val="00E32DC0"/>
    <w:rsid w:val="00E33026"/>
    <w:rsid w:val="00E331F3"/>
    <w:rsid w:val="00E33B2F"/>
    <w:rsid w:val="00E33D3C"/>
    <w:rsid w:val="00E34246"/>
    <w:rsid w:val="00E34B2B"/>
    <w:rsid w:val="00E3535F"/>
    <w:rsid w:val="00E35FCE"/>
    <w:rsid w:val="00E366ED"/>
    <w:rsid w:val="00E36A12"/>
    <w:rsid w:val="00E370FB"/>
    <w:rsid w:val="00E377A9"/>
    <w:rsid w:val="00E402C2"/>
    <w:rsid w:val="00E40497"/>
    <w:rsid w:val="00E41F11"/>
    <w:rsid w:val="00E41FBE"/>
    <w:rsid w:val="00E42477"/>
    <w:rsid w:val="00E4321D"/>
    <w:rsid w:val="00E437F4"/>
    <w:rsid w:val="00E43C2E"/>
    <w:rsid w:val="00E43D75"/>
    <w:rsid w:val="00E45308"/>
    <w:rsid w:val="00E454B5"/>
    <w:rsid w:val="00E454C1"/>
    <w:rsid w:val="00E45539"/>
    <w:rsid w:val="00E4596F"/>
    <w:rsid w:val="00E459BF"/>
    <w:rsid w:val="00E46587"/>
    <w:rsid w:val="00E4695B"/>
    <w:rsid w:val="00E4697E"/>
    <w:rsid w:val="00E469B8"/>
    <w:rsid w:val="00E46A54"/>
    <w:rsid w:val="00E4703D"/>
    <w:rsid w:val="00E47B42"/>
    <w:rsid w:val="00E5071D"/>
    <w:rsid w:val="00E50CF4"/>
    <w:rsid w:val="00E51332"/>
    <w:rsid w:val="00E51993"/>
    <w:rsid w:val="00E51ED9"/>
    <w:rsid w:val="00E52171"/>
    <w:rsid w:val="00E5270D"/>
    <w:rsid w:val="00E537FB"/>
    <w:rsid w:val="00E539F2"/>
    <w:rsid w:val="00E5468D"/>
    <w:rsid w:val="00E54D0A"/>
    <w:rsid w:val="00E54F2A"/>
    <w:rsid w:val="00E55320"/>
    <w:rsid w:val="00E55ACD"/>
    <w:rsid w:val="00E55F96"/>
    <w:rsid w:val="00E560BC"/>
    <w:rsid w:val="00E564CA"/>
    <w:rsid w:val="00E57B45"/>
    <w:rsid w:val="00E606B5"/>
    <w:rsid w:val="00E6070F"/>
    <w:rsid w:val="00E60760"/>
    <w:rsid w:val="00E60AE5"/>
    <w:rsid w:val="00E60B87"/>
    <w:rsid w:val="00E60D71"/>
    <w:rsid w:val="00E60E32"/>
    <w:rsid w:val="00E61447"/>
    <w:rsid w:val="00E61DE6"/>
    <w:rsid w:val="00E6435D"/>
    <w:rsid w:val="00E6570D"/>
    <w:rsid w:val="00E65C83"/>
    <w:rsid w:val="00E65DE5"/>
    <w:rsid w:val="00E65DFC"/>
    <w:rsid w:val="00E65ED6"/>
    <w:rsid w:val="00E66063"/>
    <w:rsid w:val="00E66124"/>
    <w:rsid w:val="00E6645C"/>
    <w:rsid w:val="00E66993"/>
    <w:rsid w:val="00E670ED"/>
    <w:rsid w:val="00E67209"/>
    <w:rsid w:val="00E6793B"/>
    <w:rsid w:val="00E67FFB"/>
    <w:rsid w:val="00E70222"/>
    <w:rsid w:val="00E70EC7"/>
    <w:rsid w:val="00E72289"/>
    <w:rsid w:val="00E726A0"/>
    <w:rsid w:val="00E73EE4"/>
    <w:rsid w:val="00E74377"/>
    <w:rsid w:val="00E74679"/>
    <w:rsid w:val="00E74BBC"/>
    <w:rsid w:val="00E7514B"/>
    <w:rsid w:val="00E752F4"/>
    <w:rsid w:val="00E757D9"/>
    <w:rsid w:val="00E75BB8"/>
    <w:rsid w:val="00E75FC7"/>
    <w:rsid w:val="00E75FEE"/>
    <w:rsid w:val="00E76308"/>
    <w:rsid w:val="00E77BA7"/>
    <w:rsid w:val="00E77DF7"/>
    <w:rsid w:val="00E80D01"/>
    <w:rsid w:val="00E81311"/>
    <w:rsid w:val="00E81B73"/>
    <w:rsid w:val="00E81E79"/>
    <w:rsid w:val="00E835C8"/>
    <w:rsid w:val="00E85997"/>
    <w:rsid w:val="00E8618F"/>
    <w:rsid w:val="00E869FA"/>
    <w:rsid w:val="00E86E16"/>
    <w:rsid w:val="00E872B1"/>
    <w:rsid w:val="00E87669"/>
    <w:rsid w:val="00E87955"/>
    <w:rsid w:val="00E9098C"/>
    <w:rsid w:val="00E90DB3"/>
    <w:rsid w:val="00E91B17"/>
    <w:rsid w:val="00E927E7"/>
    <w:rsid w:val="00E93181"/>
    <w:rsid w:val="00E93AD8"/>
    <w:rsid w:val="00E93B3E"/>
    <w:rsid w:val="00E93E9D"/>
    <w:rsid w:val="00E94560"/>
    <w:rsid w:val="00E9460C"/>
    <w:rsid w:val="00E94A68"/>
    <w:rsid w:val="00E951D5"/>
    <w:rsid w:val="00E964CB"/>
    <w:rsid w:val="00E96B2B"/>
    <w:rsid w:val="00E96E6A"/>
    <w:rsid w:val="00E96E8A"/>
    <w:rsid w:val="00E96FCB"/>
    <w:rsid w:val="00E975F0"/>
    <w:rsid w:val="00E9767E"/>
    <w:rsid w:val="00E978FB"/>
    <w:rsid w:val="00E97E12"/>
    <w:rsid w:val="00EA04D6"/>
    <w:rsid w:val="00EA114F"/>
    <w:rsid w:val="00EA1409"/>
    <w:rsid w:val="00EA1EC0"/>
    <w:rsid w:val="00EA1F25"/>
    <w:rsid w:val="00EA33F0"/>
    <w:rsid w:val="00EA3530"/>
    <w:rsid w:val="00EA3889"/>
    <w:rsid w:val="00EA4F4B"/>
    <w:rsid w:val="00EA54D8"/>
    <w:rsid w:val="00EA5A20"/>
    <w:rsid w:val="00EA605B"/>
    <w:rsid w:val="00EA6222"/>
    <w:rsid w:val="00EA7236"/>
    <w:rsid w:val="00EA7A96"/>
    <w:rsid w:val="00EB03B2"/>
    <w:rsid w:val="00EB146C"/>
    <w:rsid w:val="00EB1879"/>
    <w:rsid w:val="00EB1AEC"/>
    <w:rsid w:val="00EB28B9"/>
    <w:rsid w:val="00EB2900"/>
    <w:rsid w:val="00EB34BD"/>
    <w:rsid w:val="00EB36B5"/>
    <w:rsid w:val="00EB39B4"/>
    <w:rsid w:val="00EB3B13"/>
    <w:rsid w:val="00EB4768"/>
    <w:rsid w:val="00EB47C4"/>
    <w:rsid w:val="00EB4F79"/>
    <w:rsid w:val="00EB6B0A"/>
    <w:rsid w:val="00EB6B36"/>
    <w:rsid w:val="00EB77C7"/>
    <w:rsid w:val="00EB78C5"/>
    <w:rsid w:val="00EB7A6D"/>
    <w:rsid w:val="00EC1065"/>
    <w:rsid w:val="00EC1298"/>
    <w:rsid w:val="00EC17C0"/>
    <w:rsid w:val="00EC1C2D"/>
    <w:rsid w:val="00EC2139"/>
    <w:rsid w:val="00EC3013"/>
    <w:rsid w:val="00EC3634"/>
    <w:rsid w:val="00EC37EE"/>
    <w:rsid w:val="00EC3A47"/>
    <w:rsid w:val="00EC3E9A"/>
    <w:rsid w:val="00EC42AC"/>
    <w:rsid w:val="00EC42BB"/>
    <w:rsid w:val="00EC4CA9"/>
    <w:rsid w:val="00EC4DFA"/>
    <w:rsid w:val="00EC54FD"/>
    <w:rsid w:val="00EC5654"/>
    <w:rsid w:val="00EC5732"/>
    <w:rsid w:val="00EC5844"/>
    <w:rsid w:val="00EC6BD1"/>
    <w:rsid w:val="00EC7627"/>
    <w:rsid w:val="00EC7BF2"/>
    <w:rsid w:val="00EC7CDE"/>
    <w:rsid w:val="00ED0014"/>
    <w:rsid w:val="00ED1168"/>
    <w:rsid w:val="00ED1481"/>
    <w:rsid w:val="00ED15B9"/>
    <w:rsid w:val="00ED1644"/>
    <w:rsid w:val="00ED3961"/>
    <w:rsid w:val="00ED3D44"/>
    <w:rsid w:val="00ED3F23"/>
    <w:rsid w:val="00ED450E"/>
    <w:rsid w:val="00ED4888"/>
    <w:rsid w:val="00ED4DE2"/>
    <w:rsid w:val="00ED4FDE"/>
    <w:rsid w:val="00ED53AE"/>
    <w:rsid w:val="00ED62C9"/>
    <w:rsid w:val="00ED6D94"/>
    <w:rsid w:val="00ED7503"/>
    <w:rsid w:val="00EE01B7"/>
    <w:rsid w:val="00EE254C"/>
    <w:rsid w:val="00EE28FB"/>
    <w:rsid w:val="00EE2945"/>
    <w:rsid w:val="00EE3883"/>
    <w:rsid w:val="00EE3EEA"/>
    <w:rsid w:val="00EE45E8"/>
    <w:rsid w:val="00EE4BED"/>
    <w:rsid w:val="00EE58CE"/>
    <w:rsid w:val="00EE60B3"/>
    <w:rsid w:val="00EE683C"/>
    <w:rsid w:val="00EE6957"/>
    <w:rsid w:val="00EE7406"/>
    <w:rsid w:val="00EE770F"/>
    <w:rsid w:val="00EF0571"/>
    <w:rsid w:val="00EF16AC"/>
    <w:rsid w:val="00EF1A72"/>
    <w:rsid w:val="00EF1E84"/>
    <w:rsid w:val="00EF38D5"/>
    <w:rsid w:val="00EF3A31"/>
    <w:rsid w:val="00EF4E8F"/>
    <w:rsid w:val="00EF68A7"/>
    <w:rsid w:val="00EF7976"/>
    <w:rsid w:val="00EF7AA6"/>
    <w:rsid w:val="00EF7D58"/>
    <w:rsid w:val="00F00258"/>
    <w:rsid w:val="00F01260"/>
    <w:rsid w:val="00F016A5"/>
    <w:rsid w:val="00F01BBD"/>
    <w:rsid w:val="00F01D55"/>
    <w:rsid w:val="00F0225E"/>
    <w:rsid w:val="00F022E9"/>
    <w:rsid w:val="00F02916"/>
    <w:rsid w:val="00F02EC7"/>
    <w:rsid w:val="00F032EC"/>
    <w:rsid w:val="00F033A5"/>
    <w:rsid w:val="00F03C23"/>
    <w:rsid w:val="00F04732"/>
    <w:rsid w:val="00F04CBE"/>
    <w:rsid w:val="00F05189"/>
    <w:rsid w:val="00F05C60"/>
    <w:rsid w:val="00F0634A"/>
    <w:rsid w:val="00F064A5"/>
    <w:rsid w:val="00F06BC9"/>
    <w:rsid w:val="00F071A4"/>
    <w:rsid w:val="00F07749"/>
    <w:rsid w:val="00F10B38"/>
    <w:rsid w:val="00F10DA3"/>
    <w:rsid w:val="00F11174"/>
    <w:rsid w:val="00F118EF"/>
    <w:rsid w:val="00F11AC2"/>
    <w:rsid w:val="00F1326F"/>
    <w:rsid w:val="00F132A5"/>
    <w:rsid w:val="00F137A9"/>
    <w:rsid w:val="00F15354"/>
    <w:rsid w:val="00F15CD5"/>
    <w:rsid w:val="00F15EE2"/>
    <w:rsid w:val="00F15FF4"/>
    <w:rsid w:val="00F16181"/>
    <w:rsid w:val="00F1689A"/>
    <w:rsid w:val="00F16E42"/>
    <w:rsid w:val="00F17D0A"/>
    <w:rsid w:val="00F200AD"/>
    <w:rsid w:val="00F20388"/>
    <w:rsid w:val="00F2126A"/>
    <w:rsid w:val="00F227CF"/>
    <w:rsid w:val="00F22C11"/>
    <w:rsid w:val="00F23214"/>
    <w:rsid w:val="00F23B29"/>
    <w:rsid w:val="00F243E1"/>
    <w:rsid w:val="00F245AB"/>
    <w:rsid w:val="00F26032"/>
    <w:rsid w:val="00F2680B"/>
    <w:rsid w:val="00F269B8"/>
    <w:rsid w:val="00F27A6F"/>
    <w:rsid w:val="00F27FFE"/>
    <w:rsid w:val="00F30159"/>
    <w:rsid w:val="00F306EC"/>
    <w:rsid w:val="00F31067"/>
    <w:rsid w:val="00F31824"/>
    <w:rsid w:val="00F31E7F"/>
    <w:rsid w:val="00F3429B"/>
    <w:rsid w:val="00F343B0"/>
    <w:rsid w:val="00F362DF"/>
    <w:rsid w:val="00F362E5"/>
    <w:rsid w:val="00F364D1"/>
    <w:rsid w:val="00F36896"/>
    <w:rsid w:val="00F37597"/>
    <w:rsid w:val="00F37CBE"/>
    <w:rsid w:val="00F37D22"/>
    <w:rsid w:val="00F40405"/>
    <w:rsid w:val="00F40460"/>
    <w:rsid w:val="00F4097F"/>
    <w:rsid w:val="00F42EF3"/>
    <w:rsid w:val="00F43261"/>
    <w:rsid w:val="00F43643"/>
    <w:rsid w:val="00F43696"/>
    <w:rsid w:val="00F43C70"/>
    <w:rsid w:val="00F46B38"/>
    <w:rsid w:val="00F47897"/>
    <w:rsid w:val="00F478C8"/>
    <w:rsid w:val="00F47EA8"/>
    <w:rsid w:val="00F5054E"/>
    <w:rsid w:val="00F50C3C"/>
    <w:rsid w:val="00F513D6"/>
    <w:rsid w:val="00F5147A"/>
    <w:rsid w:val="00F524E3"/>
    <w:rsid w:val="00F525DE"/>
    <w:rsid w:val="00F52DF0"/>
    <w:rsid w:val="00F53125"/>
    <w:rsid w:val="00F53BC1"/>
    <w:rsid w:val="00F5445F"/>
    <w:rsid w:val="00F548C2"/>
    <w:rsid w:val="00F55407"/>
    <w:rsid w:val="00F55442"/>
    <w:rsid w:val="00F555FA"/>
    <w:rsid w:val="00F55AE5"/>
    <w:rsid w:val="00F573A6"/>
    <w:rsid w:val="00F57799"/>
    <w:rsid w:val="00F57AD6"/>
    <w:rsid w:val="00F57C87"/>
    <w:rsid w:val="00F57D2D"/>
    <w:rsid w:val="00F603A7"/>
    <w:rsid w:val="00F6140A"/>
    <w:rsid w:val="00F61E31"/>
    <w:rsid w:val="00F621A2"/>
    <w:rsid w:val="00F62D9A"/>
    <w:rsid w:val="00F64130"/>
    <w:rsid w:val="00F6424B"/>
    <w:rsid w:val="00F642C6"/>
    <w:rsid w:val="00F6572A"/>
    <w:rsid w:val="00F657C3"/>
    <w:rsid w:val="00F65B4D"/>
    <w:rsid w:val="00F662B7"/>
    <w:rsid w:val="00F6756C"/>
    <w:rsid w:val="00F676DA"/>
    <w:rsid w:val="00F679FA"/>
    <w:rsid w:val="00F67AAD"/>
    <w:rsid w:val="00F67F39"/>
    <w:rsid w:val="00F7026B"/>
    <w:rsid w:val="00F70A4E"/>
    <w:rsid w:val="00F717DA"/>
    <w:rsid w:val="00F71B61"/>
    <w:rsid w:val="00F732E4"/>
    <w:rsid w:val="00F746A5"/>
    <w:rsid w:val="00F74A96"/>
    <w:rsid w:val="00F7652C"/>
    <w:rsid w:val="00F769FD"/>
    <w:rsid w:val="00F806DF"/>
    <w:rsid w:val="00F8097B"/>
    <w:rsid w:val="00F810CF"/>
    <w:rsid w:val="00F82085"/>
    <w:rsid w:val="00F8210A"/>
    <w:rsid w:val="00F82EB9"/>
    <w:rsid w:val="00F83BDB"/>
    <w:rsid w:val="00F83D08"/>
    <w:rsid w:val="00F84417"/>
    <w:rsid w:val="00F8478C"/>
    <w:rsid w:val="00F8505C"/>
    <w:rsid w:val="00F852D6"/>
    <w:rsid w:val="00F857E1"/>
    <w:rsid w:val="00F85F8C"/>
    <w:rsid w:val="00F86E49"/>
    <w:rsid w:val="00F875EB"/>
    <w:rsid w:val="00F87A60"/>
    <w:rsid w:val="00F87AAC"/>
    <w:rsid w:val="00F900D9"/>
    <w:rsid w:val="00F901DC"/>
    <w:rsid w:val="00F91222"/>
    <w:rsid w:val="00F915A4"/>
    <w:rsid w:val="00F91B69"/>
    <w:rsid w:val="00F91CAD"/>
    <w:rsid w:val="00F92AB1"/>
    <w:rsid w:val="00F92E40"/>
    <w:rsid w:val="00F9343B"/>
    <w:rsid w:val="00F93609"/>
    <w:rsid w:val="00F93CE1"/>
    <w:rsid w:val="00F944AB"/>
    <w:rsid w:val="00F9536C"/>
    <w:rsid w:val="00F95A42"/>
    <w:rsid w:val="00F966ED"/>
    <w:rsid w:val="00F97405"/>
    <w:rsid w:val="00F97591"/>
    <w:rsid w:val="00FA01EF"/>
    <w:rsid w:val="00FA0661"/>
    <w:rsid w:val="00FA0C9A"/>
    <w:rsid w:val="00FA0E93"/>
    <w:rsid w:val="00FA1DA8"/>
    <w:rsid w:val="00FA1E6C"/>
    <w:rsid w:val="00FA2AD9"/>
    <w:rsid w:val="00FA340F"/>
    <w:rsid w:val="00FA36FF"/>
    <w:rsid w:val="00FA4290"/>
    <w:rsid w:val="00FA48D6"/>
    <w:rsid w:val="00FA4C7F"/>
    <w:rsid w:val="00FA5630"/>
    <w:rsid w:val="00FA5BB5"/>
    <w:rsid w:val="00FA5FD2"/>
    <w:rsid w:val="00FA6FB5"/>
    <w:rsid w:val="00FA71DE"/>
    <w:rsid w:val="00FA77FF"/>
    <w:rsid w:val="00FB1104"/>
    <w:rsid w:val="00FB1498"/>
    <w:rsid w:val="00FB16D9"/>
    <w:rsid w:val="00FB1915"/>
    <w:rsid w:val="00FB1C49"/>
    <w:rsid w:val="00FB2765"/>
    <w:rsid w:val="00FB2ACC"/>
    <w:rsid w:val="00FB3040"/>
    <w:rsid w:val="00FB32D0"/>
    <w:rsid w:val="00FB3633"/>
    <w:rsid w:val="00FB3D5E"/>
    <w:rsid w:val="00FB3E78"/>
    <w:rsid w:val="00FB4659"/>
    <w:rsid w:val="00FB4A58"/>
    <w:rsid w:val="00FB561C"/>
    <w:rsid w:val="00FB5B83"/>
    <w:rsid w:val="00FB5DD1"/>
    <w:rsid w:val="00FB5ED1"/>
    <w:rsid w:val="00FB6AE4"/>
    <w:rsid w:val="00FB7729"/>
    <w:rsid w:val="00FC0508"/>
    <w:rsid w:val="00FC1136"/>
    <w:rsid w:val="00FC125B"/>
    <w:rsid w:val="00FC17B5"/>
    <w:rsid w:val="00FC21C0"/>
    <w:rsid w:val="00FC246D"/>
    <w:rsid w:val="00FC2DA6"/>
    <w:rsid w:val="00FC3B1E"/>
    <w:rsid w:val="00FC42FA"/>
    <w:rsid w:val="00FC4ACD"/>
    <w:rsid w:val="00FC524D"/>
    <w:rsid w:val="00FC534A"/>
    <w:rsid w:val="00FC5371"/>
    <w:rsid w:val="00FC5E03"/>
    <w:rsid w:val="00FC72A5"/>
    <w:rsid w:val="00FD00FA"/>
    <w:rsid w:val="00FD0150"/>
    <w:rsid w:val="00FD127F"/>
    <w:rsid w:val="00FD1F3E"/>
    <w:rsid w:val="00FD248A"/>
    <w:rsid w:val="00FD2B3A"/>
    <w:rsid w:val="00FD32E9"/>
    <w:rsid w:val="00FD3353"/>
    <w:rsid w:val="00FD3B53"/>
    <w:rsid w:val="00FD4C46"/>
    <w:rsid w:val="00FD57C9"/>
    <w:rsid w:val="00FD5EBB"/>
    <w:rsid w:val="00FD6299"/>
    <w:rsid w:val="00FD6A79"/>
    <w:rsid w:val="00FD6C53"/>
    <w:rsid w:val="00FD6FA7"/>
    <w:rsid w:val="00FD70C4"/>
    <w:rsid w:val="00FE1522"/>
    <w:rsid w:val="00FE2670"/>
    <w:rsid w:val="00FE4580"/>
    <w:rsid w:val="00FE50B7"/>
    <w:rsid w:val="00FE5CF2"/>
    <w:rsid w:val="00FE6645"/>
    <w:rsid w:val="00FE6D68"/>
    <w:rsid w:val="00FE787F"/>
    <w:rsid w:val="00FE7E3D"/>
    <w:rsid w:val="00FF065E"/>
    <w:rsid w:val="00FF0DB1"/>
    <w:rsid w:val="00FF10AF"/>
    <w:rsid w:val="00FF17AE"/>
    <w:rsid w:val="00FF19F3"/>
    <w:rsid w:val="00FF283F"/>
    <w:rsid w:val="00FF2DB6"/>
    <w:rsid w:val="00FF32EA"/>
    <w:rsid w:val="00FF3808"/>
    <w:rsid w:val="00FF4243"/>
    <w:rsid w:val="00FF44DE"/>
    <w:rsid w:val="00FF4CCD"/>
    <w:rsid w:val="00FF5E92"/>
    <w:rsid w:val="00FF6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H142,章节"/>
    <w:basedOn w:val="a"/>
    <w:next w:val="a"/>
    <w:qFormat/>
    <w:rsid w:val="00407B5D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23"/>
    <w:basedOn w:val="a"/>
    <w:next w:val="a"/>
    <w:qFormat/>
    <w:rsid w:val="00407B5D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标题 3 Char Char,标题 3 Char,h3,level_3,PIM 3,sect1.2.31,sect1.2.32,sect1.2.311,sect1.2.33,sect1.2.312,Bold Head,bh,prop3,3heading,heading 3,Heading 31,Underrubrik2,Arial 12 Fett,3rd level,l3,CT,2h,h31,1.1.1"/>
    <w:basedOn w:val="a"/>
    <w:next w:val="a"/>
    <w:qFormat/>
    <w:rsid w:val="00407B5D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qFormat/>
    <w:rsid w:val="00407B5D"/>
    <w:pPr>
      <w:keepNext/>
      <w:numPr>
        <w:ilvl w:val="3"/>
        <w:numId w:val="1"/>
      </w:numPr>
      <w:spacing w:before="100" w:beforeAutospacing="1" w:after="100" w:afterAutospacing="1"/>
      <w:ind w:left="0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标题5,Roman list,l5+toc5,Numbered Sub-list,ITT t5,PA Pico Section,H5-Heading 5,l5,heading5,Level 3 - i,h51,heading 51,h52,heading 52,h53,heading 53,上海中望标准标题五,Second Subheading,dash1,ds1,dd1,dash2,ds2,dd2,dash3,ds3,dd3"/>
    <w:basedOn w:val="a"/>
    <w:next w:val="a"/>
    <w:link w:val="5Char"/>
    <w:qFormat/>
    <w:rsid w:val="00407B5D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Legal Level 1.,H6,Bullet list,第五层条,L6,h6,h61,heading 61,Third Subheading,正文六级标题,Bullet (Single Lines),标题 6(ALT+6)"/>
    <w:basedOn w:val="a"/>
    <w:next w:val="a"/>
    <w:qFormat/>
    <w:rsid w:val="00407B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qFormat/>
    <w:rsid w:val="00407B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qFormat/>
    <w:rsid w:val="00407B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qFormat/>
    <w:rsid w:val="00407B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7B5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407B5D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qFormat/>
    <w:rsid w:val="00407B5D"/>
    <w:pPr>
      <w:ind w:leftChars="200" w:left="200"/>
      <w:jc w:val="left"/>
    </w:pPr>
  </w:style>
  <w:style w:type="paragraph" w:styleId="a4">
    <w:name w:val="Document Map"/>
    <w:basedOn w:val="a"/>
    <w:semiHidden/>
    <w:rsid w:val="00407B5D"/>
    <w:pPr>
      <w:shd w:val="clear" w:color="auto" w:fill="000080"/>
    </w:pPr>
  </w:style>
  <w:style w:type="character" w:styleId="a5">
    <w:name w:val="Hyperlink"/>
    <w:basedOn w:val="a0"/>
    <w:uiPriority w:val="99"/>
    <w:rsid w:val="00407B5D"/>
    <w:rPr>
      <w:color w:val="0000FF"/>
      <w:u w:val="single"/>
    </w:rPr>
  </w:style>
  <w:style w:type="character" w:styleId="a6">
    <w:name w:val="FollowedHyperlink"/>
    <w:basedOn w:val="a0"/>
    <w:rsid w:val="00407B5D"/>
    <w:rPr>
      <w:color w:val="800080"/>
      <w:u w:val="single"/>
    </w:rPr>
  </w:style>
  <w:style w:type="paragraph" w:styleId="30">
    <w:name w:val="toc 3"/>
    <w:basedOn w:val="a"/>
    <w:next w:val="a"/>
    <w:uiPriority w:val="39"/>
    <w:qFormat/>
    <w:rsid w:val="00407B5D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407B5D"/>
    <w:pPr>
      <w:ind w:leftChars="600" w:left="600"/>
      <w:jc w:val="left"/>
    </w:pPr>
  </w:style>
  <w:style w:type="paragraph" w:styleId="50">
    <w:name w:val="toc 5"/>
    <w:basedOn w:val="a"/>
    <w:next w:val="a"/>
    <w:uiPriority w:val="39"/>
    <w:rsid w:val="00407B5D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407B5D"/>
    <w:pPr>
      <w:ind w:leftChars="1000" w:left="2100"/>
    </w:pPr>
  </w:style>
  <w:style w:type="paragraph" w:styleId="70">
    <w:name w:val="toc 7"/>
    <w:basedOn w:val="a"/>
    <w:next w:val="a"/>
    <w:autoRedefine/>
    <w:semiHidden/>
    <w:rsid w:val="00407B5D"/>
    <w:pPr>
      <w:ind w:leftChars="1200" w:left="2520"/>
    </w:pPr>
  </w:style>
  <w:style w:type="paragraph" w:styleId="a7">
    <w:name w:val="footer"/>
    <w:basedOn w:val="a"/>
    <w:rsid w:val="00407B5D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407B5D"/>
  </w:style>
  <w:style w:type="paragraph" w:styleId="80">
    <w:name w:val="toc 8"/>
    <w:basedOn w:val="a"/>
    <w:next w:val="a"/>
    <w:autoRedefine/>
    <w:semiHidden/>
    <w:rsid w:val="00407B5D"/>
    <w:pPr>
      <w:ind w:leftChars="1400" w:left="2940"/>
    </w:pPr>
  </w:style>
  <w:style w:type="paragraph" w:styleId="90">
    <w:name w:val="toc 9"/>
    <w:basedOn w:val="a"/>
    <w:next w:val="a"/>
    <w:autoRedefine/>
    <w:semiHidden/>
    <w:rsid w:val="00407B5D"/>
    <w:pPr>
      <w:ind w:leftChars="1600" w:left="3360"/>
    </w:pPr>
  </w:style>
  <w:style w:type="paragraph" w:styleId="a9">
    <w:name w:val="Balloon Text"/>
    <w:basedOn w:val="a"/>
    <w:semiHidden/>
    <w:rsid w:val="00407B5D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407B5D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407B5D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407B5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uiPriority w:val="20"/>
    <w:qFormat/>
    <w:rsid w:val="00407B5D"/>
    <w:rPr>
      <w:i/>
      <w:iCs/>
    </w:rPr>
  </w:style>
  <w:style w:type="paragraph" w:styleId="ad">
    <w:name w:val="Note Heading"/>
    <w:basedOn w:val="a"/>
    <w:next w:val="a"/>
    <w:rsid w:val="00407B5D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C242BC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53448D"/>
    <w:rPr>
      <w:rFonts w:ascii="Tahoma" w:hAnsi="Tahoma"/>
      <w:szCs w:val="21"/>
    </w:rPr>
  </w:style>
  <w:style w:type="table" w:styleId="ae">
    <w:name w:val="Table Grid"/>
    <w:basedOn w:val="a1"/>
    <w:rsid w:val="00B946D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CharCharChar">
    <w:name w:val="Char Char1 Char Char Char Char Char Char Char"/>
    <w:basedOn w:val="a"/>
    <w:rsid w:val="00294370"/>
    <w:rPr>
      <w:rFonts w:ascii="Arial" w:eastAsia="黑体" w:hAnsi="Arial" w:cs="Arial"/>
      <w:snapToGrid w:val="0"/>
      <w:kern w:val="0"/>
      <w:szCs w:val="21"/>
    </w:rPr>
  </w:style>
  <w:style w:type="paragraph" w:customStyle="1" w:styleId="Numberedlist21">
    <w:name w:val="Numbered list 2.1"/>
    <w:basedOn w:val="1"/>
    <w:next w:val="a"/>
    <w:rsid w:val="00FB5DD1"/>
    <w:pPr>
      <w:keepLines w:val="0"/>
      <w:widowControl/>
      <w:numPr>
        <w:numId w:val="3"/>
      </w:numPr>
      <w:tabs>
        <w:tab w:val="left" w:pos="720"/>
      </w:tabs>
      <w:spacing w:before="240" w:beforeAutospacing="0" w:after="60" w:afterAutospacing="0" w:line="240" w:lineRule="auto"/>
    </w:pPr>
    <w:rPr>
      <w:rFonts w:ascii="Arial" w:hAnsi="Arial"/>
      <w:bCs w:val="0"/>
      <w:kern w:val="28"/>
      <w:sz w:val="28"/>
      <w:szCs w:val="20"/>
      <w:lang w:val="en-GB" w:eastAsia="en-US"/>
    </w:rPr>
  </w:style>
  <w:style w:type="paragraph" w:customStyle="1" w:styleId="Numberedlist22">
    <w:name w:val="Numbered list 2.2"/>
    <w:basedOn w:val="2"/>
    <w:next w:val="a"/>
    <w:rsid w:val="00FB5DD1"/>
    <w:pPr>
      <w:keepLines w:val="0"/>
      <w:widowControl/>
      <w:numPr>
        <w:numId w:val="3"/>
      </w:numPr>
      <w:tabs>
        <w:tab w:val="left" w:pos="720"/>
      </w:tabs>
      <w:spacing w:before="240" w:beforeAutospacing="0" w:after="60" w:afterAutospacing="0"/>
      <w:jc w:val="left"/>
    </w:pPr>
    <w:rPr>
      <w:rFonts w:ascii="Arial" w:hAnsi="Arial"/>
      <w:bCs w:val="0"/>
      <w:kern w:val="0"/>
      <w:sz w:val="24"/>
      <w:szCs w:val="20"/>
      <w:lang w:val="en-GB" w:eastAsia="en-US"/>
    </w:rPr>
  </w:style>
  <w:style w:type="paragraph" w:customStyle="1" w:styleId="Numberedlist23">
    <w:name w:val="Numbered list 2.3"/>
    <w:basedOn w:val="3"/>
    <w:next w:val="a"/>
    <w:rsid w:val="00FB5DD1"/>
    <w:pPr>
      <w:widowControl/>
      <w:numPr>
        <w:numId w:val="3"/>
      </w:numPr>
      <w:tabs>
        <w:tab w:val="left" w:pos="1080"/>
        <w:tab w:val="left" w:pos="1440"/>
      </w:tabs>
      <w:spacing w:before="240" w:beforeAutospacing="0" w:after="60" w:afterAutospacing="0"/>
      <w:ind w:hanging="1080"/>
      <w:jc w:val="left"/>
    </w:pPr>
    <w:rPr>
      <w:rFonts w:ascii="Arial" w:hAnsi="Arial" w:cs="Times New Roman"/>
      <w:bCs w:val="0"/>
      <w:kern w:val="0"/>
      <w:sz w:val="22"/>
      <w:szCs w:val="20"/>
      <w:lang w:val="en-GB" w:eastAsia="en-US"/>
    </w:rPr>
  </w:style>
  <w:style w:type="paragraph" w:customStyle="1" w:styleId="Char">
    <w:name w:val="Char"/>
    <w:next w:val="a"/>
    <w:autoRedefine/>
    <w:rsid w:val="00777660"/>
    <w:pPr>
      <w:keepNext/>
      <w:keepLines/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customStyle="1" w:styleId="CharCharCharCharCharCharCharCharCharCharCharCharCharCharChar">
    <w:name w:val="Char Char Char Char Char Char Char Char Char Char Char Char Char Char Char"/>
    <w:next w:val="a"/>
    <w:rsid w:val="00433FE9"/>
    <w:pPr>
      <w:keepNext/>
      <w:keepLines/>
      <w:spacing w:before="240" w:after="240"/>
      <w:ind w:hanging="624"/>
      <w:outlineLvl w:val="7"/>
    </w:pPr>
    <w:rPr>
      <w:rFonts w:ascii="Arial" w:hAnsi="Arial" w:cs="Arial"/>
      <w:snapToGrid w:val="0"/>
      <w:sz w:val="21"/>
      <w:szCs w:val="21"/>
    </w:rPr>
  </w:style>
  <w:style w:type="character" w:styleId="af">
    <w:name w:val="Strong"/>
    <w:basedOn w:val="a0"/>
    <w:qFormat/>
    <w:rsid w:val="002A5E20"/>
    <w:rPr>
      <w:b/>
      <w:bCs/>
    </w:rPr>
  </w:style>
  <w:style w:type="paragraph" w:customStyle="1" w:styleId="CharCharCharCharCharCharCharCharCharCharCharCharCharCharCharCharCharChar0">
    <w:name w:val="Char Char Char Char Char Char Char Char Char Char Char Char Char Char Char Char Char Char"/>
    <w:basedOn w:val="a"/>
    <w:rsid w:val="007C08E0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styleId="af0">
    <w:name w:val="List Paragraph"/>
    <w:basedOn w:val="a"/>
    <w:uiPriority w:val="34"/>
    <w:qFormat/>
    <w:rsid w:val="00E40497"/>
    <w:pPr>
      <w:ind w:firstLineChars="200" w:firstLine="420"/>
    </w:pPr>
  </w:style>
  <w:style w:type="character" w:styleId="af1">
    <w:name w:val="annotation reference"/>
    <w:basedOn w:val="a0"/>
    <w:uiPriority w:val="99"/>
    <w:rsid w:val="00E15677"/>
    <w:rPr>
      <w:sz w:val="21"/>
      <w:szCs w:val="21"/>
    </w:rPr>
  </w:style>
  <w:style w:type="paragraph" w:styleId="af2">
    <w:name w:val="annotation text"/>
    <w:basedOn w:val="a"/>
    <w:link w:val="Char0"/>
    <w:rsid w:val="00E15677"/>
    <w:pPr>
      <w:jc w:val="left"/>
    </w:pPr>
  </w:style>
  <w:style w:type="character" w:customStyle="1" w:styleId="Char0">
    <w:name w:val="批注文字 Char"/>
    <w:basedOn w:val="a0"/>
    <w:link w:val="af2"/>
    <w:rsid w:val="00E15677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1"/>
    <w:rsid w:val="00E15677"/>
    <w:rPr>
      <w:b/>
      <w:bCs/>
    </w:rPr>
  </w:style>
  <w:style w:type="character" w:customStyle="1" w:styleId="Char1">
    <w:name w:val="批注主题 Char"/>
    <w:basedOn w:val="Char0"/>
    <w:link w:val="af3"/>
    <w:rsid w:val="00E15677"/>
    <w:rPr>
      <w:b/>
      <w:bCs/>
      <w:kern w:val="2"/>
      <w:sz w:val="21"/>
      <w:szCs w:val="24"/>
    </w:rPr>
  </w:style>
  <w:style w:type="character" w:customStyle="1" w:styleId="5Char">
    <w:name w:val="标题 5 Char"/>
    <w:aliases w:val="H5 Char,PIM 5 Char,dash Char,ds Char,dd Char,h5 Char,heading 5 Char,标题5 Char,Roman list Char,l5+toc5 Char,Numbered Sub-list Char,ITT t5 Char,PA Pico Section Char,H5-Heading 5 Char,l5 Char,heading5 Char,Level 3 - i Char,h51 Char,heading 51 Char"/>
    <w:basedOn w:val="a0"/>
    <w:link w:val="5"/>
    <w:rsid w:val="001E07C6"/>
    <w:rPr>
      <w:rFonts w:ascii="Times" w:hAnsi="Times"/>
      <w:b/>
      <w:bCs/>
      <w:kern w:val="2"/>
      <w:sz w:val="21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94BAC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opdict3font24">
    <w:name w:val="op_dict3_font24"/>
    <w:basedOn w:val="a0"/>
    <w:rsid w:val="00034286"/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rsid w:val="0031367A"/>
    <w:rPr>
      <w:b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3362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27525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5654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56009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0E0E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21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910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39DDA-AFB1-4D56-B87B-20E86D1C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9706</TotalTime>
  <Pages>33</Pages>
  <Words>3244</Words>
  <Characters>18491</Characters>
  <Application>Microsoft Office Word</Application>
  <DocSecurity>0</DocSecurity>
  <Lines>154</Lines>
  <Paragraphs>43</Paragraphs>
  <ScaleCrop>false</ScaleCrop>
  <Company>卓望数码技术（深圳）有限公司</Company>
  <LinksUpToDate>false</LinksUpToDate>
  <CharactersWithSpaces>21692</CharactersWithSpaces>
  <SharedDoc>false</SharedDoc>
  <HLinks>
    <vt:vector size="210" baseType="variant"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_Toc251246746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_Toc251246745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_Toc251246744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_Toc251246743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_Toc251246742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_Toc251246741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_Toc251246740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_Toc251246739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_Toc251246738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_Toc251246737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_Toc251246736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_Toc251246735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_Toc251246734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_Toc251246733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_Toc251246732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_Toc251246731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_Toc251246730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_Toc251246729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_Toc251246728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_Toc251245030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_Toc251245029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_Toc251245028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_Toc251245027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_Toc251245026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_Toc251245025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_Toc251245024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_Toc251245023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_Toc251245022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_Toc251245021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_Toc251245020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_Toc251245019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_Toc251245018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_Toc251245017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_Toc251245016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_Toc251245015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过程文档模版</dc:title>
  <dc:subject/>
  <dc:creator>wangwei</dc:creator>
  <cp:keywords/>
  <dc:description/>
  <cp:lastModifiedBy>pengyongbo</cp:lastModifiedBy>
  <cp:revision>2870</cp:revision>
  <cp:lastPrinted>2005-05-27T02:15:00Z</cp:lastPrinted>
  <dcterms:created xsi:type="dcterms:W3CDTF">2012-01-17T07:27:00Z</dcterms:created>
  <dcterms:modified xsi:type="dcterms:W3CDTF">2016-09-10T09:56:00Z</dcterms:modified>
</cp:coreProperties>
</file>